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Vue.js-Day02</w:t>
      </w:r>
    </w:p>
    <w:p>
      <w:pPr>
        <w:pStyle w:val="2"/>
        <w:numPr>
          <w:ilvl w:val="0"/>
          <w:numId w:val="0"/>
        </w:numPr>
        <w:bidi w:val="0"/>
        <w:spacing w:beforeLines="0" w:afterLines="0"/>
        <w:ind w:leftChars="0"/>
        <w:rPr>
          <w:rFonts w:hint="eastAsia"/>
        </w:rPr>
      </w:pPr>
      <w:r>
        <w:rPr>
          <w:rFonts w:hint="eastAsia"/>
        </w:rPr>
        <w:t>课程介绍</w:t>
      </w:r>
    </w:p>
    <w:p>
      <w:pPr>
        <w:numPr>
          <w:ilvl w:val="0"/>
          <w:numId w:val="3"/>
        </w:numPr>
        <w:bidi w:val="0"/>
        <w:spacing w:line="360" w:lineRule="auto"/>
        <w:jc w:val="left"/>
        <w:rPr>
          <w:rFonts w:hint="eastAsia"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1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.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 xml:space="preserve"> v-bind（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掌握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3"/>
        </w:numPr>
        <w:bidi w:val="0"/>
        <w:spacing w:line="360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 其他指令（了解）</w:t>
      </w:r>
    </w:p>
    <w:p>
      <w:pPr>
        <w:numPr>
          <w:ilvl w:val="0"/>
          <w:numId w:val="3"/>
        </w:numPr>
        <w:bidi w:val="0"/>
        <w:spacing w:line="360" w:lineRule="auto"/>
        <w:rPr>
          <w:rFonts w:hint="eastAsia"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3. 过滤器filters（了解/掌握）</w:t>
      </w:r>
    </w:p>
    <w:p>
      <w:pPr>
        <w:numPr>
          <w:ilvl w:val="0"/>
          <w:numId w:val="3"/>
        </w:numPr>
        <w:bidi w:val="0"/>
        <w:spacing w:line="360" w:lineRule="auto"/>
        <w:rPr>
          <w:rFonts w:hint="eastAsia" w:ascii="黑体" w:hAnsi="黑体" w:eastAsia="黑体" w:cs="黑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4. 侦听器watcher（了解/掌握</w:t>
      </w:r>
      <w:r>
        <w:rPr>
          <w:rFonts w:hint="eastAsia" w:ascii="黑体" w:hAnsi="黑体" w:eastAsia="黑体" w:cs="黑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）</w:t>
      </w:r>
    </w:p>
    <w:p>
      <w:pPr>
        <w:numPr>
          <w:ilvl w:val="0"/>
          <w:numId w:val="3"/>
        </w:numPr>
        <w:bidi w:val="0"/>
        <w:spacing w:line="360" w:lineRule="auto"/>
        <w:rPr>
          <w:rFonts w:hint="eastAsia" w:ascii="黑体" w:hAnsi="黑体" w:eastAsia="黑体" w:cs="黑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5. Vue生命周期（了解/掌握）</w:t>
      </w:r>
    </w:p>
    <w:p>
      <w:pPr>
        <w:numPr>
          <w:ilvl w:val="0"/>
          <w:numId w:val="3"/>
        </w:numPr>
        <w:bidi w:val="0"/>
        <w:spacing w:line="360" w:lineRule="auto"/>
        <w:rPr>
          <w:rFonts w:hint="eastAsia" w:ascii="黑体" w:hAnsi="黑体" w:eastAsia="黑体" w:cs="黑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6. 路由vue-router(重点掌握)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v-bind【</w:t>
      </w:r>
      <w:r>
        <w:rPr>
          <w:rFonts w:hint="eastAsia"/>
          <w:color w:val="FF0000"/>
          <w:lang w:val="en-US" w:eastAsia="zh-CN"/>
        </w:rPr>
        <w:t>掌握</w:t>
      </w:r>
      <w:r>
        <w:rPr>
          <w:rFonts w:hint="eastAsia"/>
          <w:lang w:val="en-US" w:eastAsia="zh-CN"/>
        </w:rPr>
        <w:t>】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v-bind给属性绑定动态数据</w:t>
      </w:r>
    </w:p>
    <w:p>
      <w:pPr>
        <w:bidi w:val="0"/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语法： &lt;标签 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v-bind: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属性=”表达式” &gt;&lt;/标签&gt;</w:t>
      </w:r>
    </w:p>
    <w:p>
      <w:pPr>
        <w:bidi w:val="0"/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简写： &lt;标签 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:属性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=”表达式” &gt;&lt;/标签&gt;</w:t>
      </w:r>
    </w:p>
    <w:p>
      <w:pPr>
        <w:bidi w:val="0"/>
        <w:spacing w:line="360" w:lineRule="auto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v-bind绑定style</w:t>
      </w:r>
    </w:p>
    <w:p>
      <w:pPr>
        <w:bidi w:val="0"/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语法： &lt;标签 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:style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=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{ color: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‘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red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, backgroundColor: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‘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green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}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&gt;&lt;/标签&gt;</w:t>
      </w:r>
    </w:p>
    <w:p>
      <w:pPr>
        <w:bidi w:val="0"/>
        <w:spacing w:line="360" w:lineRule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v-bind绑定class</w:t>
      </w:r>
    </w:p>
    <w:p>
      <w:pPr>
        <w:bidi w:val="0"/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语法：&lt;标签 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:class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=”{ 类名1: flag1, 类名2: flag2 }” &gt;&lt;/标签&gt;</w:t>
      </w:r>
    </w:p>
    <w:p>
      <w:pPr>
        <w:bidi w:val="0"/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注意：flag是true，就有这个类，是false，就没有这个类</w:t>
      </w:r>
    </w:p>
    <w:p>
      <w:pPr>
        <w:bidi w:val="0"/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其他指令（</w:t>
      </w:r>
      <w:r>
        <w:rPr>
          <w:rFonts w:hint="eastAsia"/>
          <w:color w:val="7F7F7F" w:themeColor="background1" w:themeShade="80"/>
          <w:lang w:val="en-US" w:eastAsia="zh-CN"/>
        </w:rPr>
        <w:t>了解</w:t>
      </w:r>
      <w:r>
        <w:rPr>
          <w:rFonts w:hint="eastAsia"/>
          <w:lang w:val="en-US" w:eastAsia="zh-CN"/>
        </w:rPr>
        <w:t>）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v-pre</w:t>
      </w:r>
    </w:p>
    <w:p>
      <w:pPr>
        <w:bidi w:val="0"/>
        <w:spacing w:line="360" w:lineRule="auto"/>
        <w:ind w:left="0" w:leftChars="0" w:firstLine="420" w:firstLineChars="175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不编译Mustache模板表达式，直接当成普通的字符串输出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v-cloak</w:t>
      </w:r>
    </w:p>
    <w:p>
      <w:pPr>
        <w:bidi w:val="0"/>
        <w:spacing w:line="360" w:lineRule="auto"/>
        <w:ind w:left="0" w:leftChars="0" w:firstLine="420" w:firstLineChars="175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隐藏Mustache表达式，直到有数据后，才显示出来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v-once</w:t>
      </w:r>
    </w:p>
    <w:p>
      <w:pPr>
        <w:bidi w:val="0"/>
        <w:spacing w:line="360" w:lineRule="auto"/>
        <w:ind w:left="0" w:leftChars="0" w:firstLine="420" w:firstLineChars="175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只渲染1次，后续数据改变，不会重新渲染。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过滤器filters(了解)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什么是filter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过滤器filters写法和methods一样，主要是在数据输出到页面之前，进行显示格式处理。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bidi w:val="0"/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过滤器写法和computed一模一样，有一些区别：</w:t>
      </w:r>
    </w:p>
    <w:p>
      <w:pPr>
        <w:numPr>
          <w:ilvl w:val="0"/>
          <w:numId w:val="4"/>
        </w:numPr>
        <w:bidi w:val="0"/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过滤器，函数会接收一个参数，函数必须有返回值，对传入数据进行处理</w:t>
      </w:r>
    </w:p>
    <w:p>
      <w:pPr>
        <w:numPr>
          <w:ilvl w:val="0"/>
          <w:numId w:val="4"/>
        </w:numPr>
        <w:bidi w:val="0"/>
        <w:ind w:left="42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过滤器，无缓存机制，调用次数，取决于页面中有所多少过滤器</w:t>
      </w:r>
    </w:p>
    <w:p>
      <w:pPr>
        <w:numPr>
          <w:ilvl w:val="0"/>
          <w:numId w:val="4"/>
        </w:numPr>
        <w:bidi w:val="0"/>
        <w:ind w:left="42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过滤器，被作为一个特殊方法处理.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 {{ msg</w:t>
      </w:r>
      <w:r>
        <w:rPr>
          <w:rFonts w:hint="eastAsia"/>
          <w:b/>
          <w:bCs/>
          <w:color w:val="FF0000"/>
          <w:lang w:val="en-US" w:eastAsia="zh-CN"/>
        </w:rPr>
        <w:t xml:space="preserve"> | 过滤器函数名</w:t>
      </w:r>
      <w:r>
        <w:rPr>
          <w:rFonts w:hint="eastAsia"/>
          <w:lang w:val="en-US" w:eastAsia="zh-CN"/>
        </w:rPr>
        <w:t xml:space="preserve">  }} &lt;/h1&gt;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data() {},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 {},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computed: {},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filters: { // 过滤器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函数名(msg)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// 函数中，可以对msg进行各种格式处理，返回什么，页面就能输出什么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 xxx</w:t>
      </w:r>
    </w:p>
    <w:p>
      <w:pPr>
        <w:ind w:left="420" w:leftChars="0"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627" w:firstLineChars="299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侦听器Watch（了解）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4.1.什么是watch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侦听器watch写法和computed一样，主要是捕获指定数据的变化，进行相关的操作。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4.2.特点</w:t>
      </w:r>
    </w:p>
    <w:p>
      <w:pPr>
        <w:bidi w:val="0"/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侦听器写法和computed一模一样，有一些区别：</w:t>
      </w:r>
    </w:p>
    <w:p>
      <w:pPr>
        <w:numPr>
          <w:ilvl w:val="0"/>
          <w:numId w:val="5"/>
        </w:numPr>
        <w:bidi w:val="0"/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侦听器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，函数会接收两个参数()，内部可以根据新值进行处理，函数无需返回值，</w:t>
      </w:r>
    </w:p>
    <w:p>
      <w:pPr>
        <w:numPr>
          <w:ilvl w:val="0"/>
          <w:numId w:val="5"/>
        </w:numPr>
        <w:bidi w:val="0"/>
        <w:ind w:left="42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侦听器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，自定捕获数据的变化，并作出响应。变化一次，执行一次。</w:t>
      </w:r>
    </w:p>
    <w:p>
      <w:pPr>
        <w:numPr>
          <w:ilvl w:val="0"/>
          <w:numId w:val="5"/>
        </w:numPr>
        <w:bidi w:val="0"/>
        <w:ind w:left="42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侦听器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，被作为一个监听方法处理.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4.3.写法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data() {},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 {},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computed: {},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filters: {},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watch:{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数据属性名称(newVal，oldVal)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// 对数据进行各种处理，可以返回，页可以部返回。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return  xxx</w:t>
      </w:r>
    </w:p>
    <w:p>
      <w:pPr>
        <w:ind w:left="420" w:leftChars="0"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627" w:firstLineChars="299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Vue生命周期（了解）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生命总共分为4大阶段</w:t>
      </w:r>
      <w:r>
        <w:rPr>
          <w:rFonts w:hint="eastAsia"/>
          <w:b/>
          <w:bCs/>
          <w:lang w:val="en-US" w:eastAsia="zh-CN"/>
        </w:rPr>
        <w:t>创建前/后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载入前/后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更新前/后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销毁前/后</w:t>
      </w:r>
      <w:r>
        <w:rPr>
          <w:rFonts w:hint="eastAsia"/>
          <w:lang w:val="en-US" w:eastAsia="zh-CN"/>
        </w:rPr>
        <w:t>共8个方法。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5.1创建前/后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创建前:</w:t>
      </w:r>
      <w:r>
        <w:rPr>
          <w:rFonts w:hint="eastAsia"/>
          <w:b w:val="0"/>
          <w:bCs w:val="0"/>
          <w:lang w:val="en-US" w:eastAsia="zh-CN"/>
        </w:rPr>
        <w:t xml:space="preserve"> :</w:t>
      </w:r>
    </w:p>
    <w:p>
      <w:pPr>
        <w:ind w:left="84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在</w:t>
      </w:r>
      <w:r>
        <w:rPr>
          <w:rFonts w:hint="eastAsia"/>
          <w:b/>
          <w:bCs/>
          <w:color w:val="FF0000"/>
          <w:lang w:val="en-US" w:eastAsia="zh-CN"/>
        </w:rPr>
        <w:t>beforeCreate</w:t>
      </w:r>
      <w:r>
        <w:rPr>
          <w:rFonts w:hint="eastAsia"/>
          <w:lang w:val="en-US" w:eastAsia="zh-CN"/>
        </w:rPr>
        <w:t>阶段，vue实例的挂载元素el和数据对象data都为undefined，还未初始化；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创建后</w:t>
      </w:r>
      <w:r>
        <w:rPr>
          <w:rFonts w:hint="eastAsia"/>
          <w:b w:val="0"/>
          <w:bCs w:val="0"/>
          <w:lang w:val="en-US" w:eastAsia="zh-CN"/>
        </w:rPr>
        <w:t xml:space="preserve"> 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color w:val="FF0000"/>
          <w:lang w:val="en-US" w:eastAsia="zh-CN"/>
        </w:rPr>
        <w:t>created</w:t>
      </w:r>
      <w:r>
        <w:rPr>
          <w:rFonts w:hint="eastAsia"/>
          <w:lang w:val="en-US" w:eastAsia="zh-CN"/>
        </w:rPr>
        <w:t>阶段，vue实例的数据data有了，el还没有。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*</w:t>
      </w:r>
      <w:r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创建阶段：主要是处理数据（主要：对数据进行挟持，把data对象上的数据挂到了this实例上）！！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5.2挂载前/后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挂载前</w:t>
      </w:r>
      <w:r>
        <w:rPr>
          <w:rFonts w:hint="eastAsia"/>
          <w:color w:val="FF0000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beforeMount</w:t>
      </w:r>
      <w:r>
        <w:rPr>
          <w:rFonts w:hint="eastAsia"/>
          <w:lang w:val="en-US" w:eastAsia="zh-CN"/>
        </w:rPr>
        <w:t>阶段，vue实例的$el和data都初始化了,单还没有挂载之前都是虚拟的dom阶段,data.message还未替换；</w:t>
      </w:r>
    </w:p>
    <w:p>
      <w:pPr>
        <w:ind w:left="840" w:leftChars="0"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this.$refs.box ： 可以获取dom节点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挂载后</w:t>
      </w:r>
      <w:r>
        <w:rPr>
          <w:rFonts w:hint="eastAsia"/>
          <w:color w:val="FF0000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FF0000"/>
          <w:lang w:val="en-US" w:eastAsia="zh-CN"/>
        </w:rPr>
        <w:t>mounted</w:t>
      </w:r>
      <w:r>
        <w:rPr>
          <w:rFonts w:hint="eastAsia"/>
          <w:lang w:val="en-US" w:eastAsia="zh-CN"/>
        </w:rPr>
        <w:t>阶段,vue实例挂载完后,data.message成功渲染。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*挂</w:t>
      </w:r>
      <w:r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载阶段：主要是合成数据和视图模板，先在内存完成虚拟dom解析，最后一次dom操作直接更新到页面。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5.3更新前/后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更新前</w:t>
      </w:r>
      <w:r>
        <w:rPr>
          <w:rFonts w:hint="eastAsia"/>
          <w:b/>
          <w:bCs/>
          <w:color w:val="FF0000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beforeUpdate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lang w:val="en-US" w:eastAsia="zh-CN"/>
        </w:rPr>
        <w:t>当data变化后,这时视图尚未改变，依旧可以获得改变前的DOM内容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更新后</w:t>
      </w:r>
      <w:r>
        <w:rPr>
          <w:rFonts w:hint="eastAsia"/>
          <w:b/>
          <w:bCs/>
          <w:color w:val="FF0000"/>
          <w:lang w:val="en-US" w:eastAsia="zh-CN"/>
        </w:rPr>
        <w:t>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u</w:t>
      </w:r>
      <w:r>
        <w:rPr>
          <w:rFonts w:hint="eastAsia"/>
          <w:color w:val="FF0000"/>
          <w:lang w:val="en-US" w:eastAsia="zh-CN"/>
        </w:rPr>
        <w:t>pdated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lang w:val="en-US" w:eastAsia="zh-CN"/>
        </w:rPr>
        <w:t>当data变化后，页面视图已经更新完毕，可以获得最新的DOM信息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*更新阶段：主要是完成对视图的动态修改。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5.4销毁前/后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销毁前</w:t>
      </w:r>
      <w:r>
        <w:rPr>
          <w:rFonts w:hint="eastAsia"/>
          <w:color w:val="FF0000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beforeDestroy，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实例销毁之前调用。在这一步，实例仍然完全可用。这时</w:t>
      </w:r>
      <w:r>
        <w:rPr>
          <w:rFonts w:hint="eastAsia"/>
          <w:lang w:val="en-US" w:eastAsia="zh-CN"/>
        </w:rPr>
        <w:t>data的改变不会再触发周期函数，说明此时vue实例已经结束了事件监听以及和dom的绑定，但是dom结构依然存在。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销毁后</w:t>
      </w:r>
      <w:r>
        <w:rPr>
          <w:rFonts w:hint="eastAsia"/>
          <w:color w:val="FF0000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destroyed，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Vue 实例销毁后调用。这时Vue 实例指示的所有东西都会解绑定，所有的事件监听器会被移除，所有的子实例也会被销毁。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*销毁阶段：主要是完成对组件的回收。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发请求最佳时间：如果你需要在created中，操作dom，必须添加一个函数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this.$nextTick( </w:t>
      </w:r>
      <w:r>
        <w:rPr>
          <w:rFonts w:hint="eastAsia"/>
          <w:lang w:val="en-US" w:eastAsia="zh-CN"/>
        </w:rPr>
        <w:t xml:space="preserve">() =&gt; { /* code */ } </w:t>
      </w:r>
      <w:r>
        <w:rPr>
          <w:rFonts w:hint="eastAsia"/>
          <w:b/>
          <w:bCs/>
          <w:color w:val="FF0000"/>
          <w:lang w:val="en-US" w:eastAsia="zh-CN"/>
        </w:rPr>
        <w:t>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10660" cy="6824980"/>
            <wp:effectExtent l="0" t="0" r="8890" b="13970"/>
            <wp:docPr id="14" name="图片 14" descr="sm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mz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前端路由Vue-router【</w:t>
      </w:r>
      <w:r>
        <w:rPr>
          <w:rFonts w:hint="eastAsia"/>
          <w:color w:val="FF0000"/>
          <w:lang w:val="en-US" w:eastAsia="zh-CN"/>
        </w:rPr>
        <w:t>掌握</w:t>
      </w:r>
      <w:r>
        <w:rPr>
          <w:rFonts w:hint="eastAsia"/>
          <w:lang w:val="en-US" w:eastAsia="zh-CN"/>
        </w:rPr>
        <w:t>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6.1什么是前端路由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前端路由定义了地址和组件的一一对应关系（一个url地址，对应一个页面级别的组件）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6.2前端路由优缺点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优点</w:t>
      </w:r>
    </w:p>
    <w:p>
      <w:pPr>
        <w:numPr>
          <w:ilvl w:val="0"/>
          <w:numId w:val="6"/>
        </w:numPr>
        <w:ind w:left="425" w:leftChars="0" w:hanging="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路由处理速度较快，不用每次都通过服务返回。</w:t>
      </w:r>
    </w:p>
    <w:p>
      <w:pPr>
        <w:numPr>
          <w:ilvl w:val="0"/>
          <w:numId w:val="6"/>
        </w:numPr>
        <w:ind w:left="425" w:leftChars="0" w:hanging="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前端拥有更多的主动权。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</w:p>
    <w:p>
      <w:pPr>
        <w:ind w:firstLine="0" w:firstLineChars="0"/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4"/>
          <w:szCs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4"/>
          <w:szCs w:val="32"/>
          <w:shd w:val="clear" w:fill="auto"/>
          <w:lang w:val="en-US" w:eastAsia="zh-CN"/>
        </w:rPr>
        <w:t>缺点</w:t>
      </w:r>
    </w:p>
    <w:p>
      <w:pPr>
        <w:numPr>
          <w:ilvl w:val="0"/>
          <w:numId w:val="7"/>
        </w:numPr>
        <w:spacing w:before="0" w:after="0" w:line="240" w:lineRule="auto"/>
        <w:ind w:left="425" w:leftChars="0" w:right="0" w:hanging="5" w:firstLine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使用浏览器的前进，后退键的时候会重新发送请求，没有合理地利用缓存。</w:t>
      </w:r>
    </w:p>
    <w:p>
      <w:pPr>
        <w:numPr>
          <w:ilvl w:val="0"/>
          <w:numId w:val="7"/>
        </w:numPr>
        <w:spacing w:before="0" w:after="0" w:line="240" w:lineRule="auto"/>
        <w:ind w:left="425" w:leftChars="0" w:right="0" w:hanging="5" w:firstLine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单页面无法记住之前滚动的位置，无法在前进，后退的时候记住滚动的位置。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6.3vue-router基本用法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 是 Vue官方的一个插件，可以按需安装。它和 Vue.js 的核心深度集成，让构建单页面应用变得易如反掌。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6.3.1安装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方式1--手动安装： yarn add vue-router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方式2--脚手架安装： 直接使用脚手架集成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6.3.2配置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创建router.js文件，引入路由插件，然后使用Vue.use()加载插件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引入核心库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全局注册路由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创建两个组件文件,并编写内容</w:t>
      </w:r>
    </w:p>
    <w:p>
      <w:pPr>
        <w:ind w:left="420" w:leftChars="0" w:firstLine="0" w:firstLineChars="0"/>
      </w:pPr>
      <w:r>
        <w:drawing>
          <wp:inline distT="0" distB="0" distL="114300" distR="114300">
            <wp:extent cx="2425065" cy="916305"/>
            <wp:effectExtent l="0" t="0" r="13335" b="1714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0" w:firstLineChars="0"/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在路由文件router.js里面，配置路由和组件的映射关系，每一个路由映射一个组件.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路由的配置有2种：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直接引入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按需加载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'./views/Home.vue'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定义路线配置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将来只需修改路线集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407" w:firstLineChars="19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814" w:firstLineChars="38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814" w:firstLineChars="38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redirect: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407" w:firstLineChars="19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407" w:firstLineChars="19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814" w:firstLineChars="38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814" w:firstLineChars="38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814" w:firstLineChars="38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407" w:firstLineChars="19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407" w:firstLineChars="19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814" w:firstLineChars="38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'/about'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814" w:firstLineChars="38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'about'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814" w:firstLineChars="38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//路由级别代码分割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814" w:firstLineChars="38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//这会为该路由生成一个单独的块(about.[hash].js)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814" w:firstLineChars="38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//当访问路由时，延迟加载。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814" w:firstLineChars="38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webpackChunkName: "about" 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'./views/About.vue'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407" w:firstLineChars="19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然后，继续在router.js里面，完成配置和路由实例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根据路线配置，创建路由实例，并导出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408" w:firstLineChars="19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1E1E1E"/>
          <w:lang w:val="en-US" w:eastAsia="zh-CN" w:bidi="ar"/>
        </w:rPr>
        <w:t xml:space="preserve">routes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routes即 ‘routes’:routes的简称 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0" w:leftChars="0" w:firstLine="40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回到入口文件main.js，在全局Vue实例上配置路由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'./router'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408" w:firstLineChars="194"/>
        <w:jc w:val="both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router即 ‘router’:router的简称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407" w:firstLineChars="19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6.3.3使用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在App.vue里面，添加一个路由出口，使用&lt;router-view&gt;&lt;router-view&gt;来挂载所有的路由组件。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407" w:firstLineChars="19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left="42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&lt;router-view&gt;会根据当前路由动态渲染不同的页面组件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6.4路由导航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Vue-router里面有内置的组件&lt;router-link&gt;可以实现跳转，他会被渲染成一个a标签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407" w:firstLineChars="19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814" w:firstLineChars="38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814" w:firstLineChars="38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"/about"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407" w:firstLineChars="19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407" w:firstLineChars="19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6.5路由嵌套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在某些场景中，页面只需要做局部更新。在路由中再定义子路由，叫做路由嵌套。内部使用children属性来定义。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"/product"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component:product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"/about"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component:about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 :us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 :company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ind w:left="420" w:leftChars="200" w:firstLine="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]});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如上所示，嵌套的子组件配置和普通路线配置完全一样，也是由2大核心配置“path（请求路径）”和“component（视图组件）”两部分组成。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6.6路由中的全局对象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6.6.1</w:t>
      </w:r>
      <w:r>
        <w:rPr>
          <w:rFonts w:hint="default"/>
          <w:lang w:val="en-US" w:eastAsia="zh-CN"/>
        </w:rPr>
        <w:t>$router</w:t>
      </w:r>
      <w:r>
        <w:rPr>
          <w:rFonts w:hint="eastAsia"/>
          <w:lang w:val="en-US" w:eastAsia="zh-CN"/>
        </w:rPr>
        <w:t>-全局路由对象</w:t>
      </w: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this.$router.push()</w:t>
      </w:r>
      <w:r>
        <w:rPr>
          <w:rFonts w:hint="eastAsia"/>
          <w:lang w:val="en-US" w:eastAsia="zh-CN"/>
        </w:rPr>
        <w:t xml:space="preserve">：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跳转到不同的url，但这个方法会向history栈添加一个记录，点击后退会返回到上一个页面。</w:t>
      </w: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this.$router.replace()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eastAsia="zh-CN"/>
        </w:rPr>
        <w:t>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替换当前路由，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不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会向history栈添加一个记录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无法通过history返回到上一个页面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6.6.2$route-获取当前路线信息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this.$route.path : 获取当前页面对应的路线地址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课程总结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7.1</w:t>
      </w:r>
      <w:r>
        <w:rPr>
          <w:rFonts w:hint="eastAsia"/>
        </w:rPr>
        <w:t>重点</w:t>
      </w:r>
    </w:p>
    <w:p>
      <w:pPr>
        <w:pStyle w:val="40"/>
        <w:numPr>
          <w:ilvl w:val="2"/>
          <w:numId w:val="0"/>
        </w:numPr>
        <w:tabs>
          <w:tab w:val="clear" w:pos="709"/>
        </w:tabs>
        <w:bidi w:val="0"/>
        <w:ind w:leftChars="0" w:right="210" w:rightChars="1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v-bind(掌握)</w:t>
      </w:r>
    </w:p>
    <w:p>
      <w:pPr>
        <w:pStyle w:val="40"/>
        <w:numPr>
          <w:ilvl w:val="2"/>
          <w:numId w:val="0"/>
        </w:numPr>
        <w:tabs>
          <w:tab w:val="clear" w:pos="709"/>
        </w:tabs>
        <w:bidi w:val="0"/>
        <w:ind w:leftChars="0" w:right="210" w:rightChars="1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组件通信（掌握）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7.2</w:t>
      </w:r>
      <w:r>
        <w:rPr>
          <w:rFonts w:hint="eastAsia"/>
        </w:rPr>
        <w:t>难点</w:t>
      </w:r>
    </w:p>
    <w:p>
      <w:pPr>
        <w:pStyle w:val="40"/>
        <w:numPr>
          <w:ilvl w:val="2"/>
          <w:numId w:val="0"/>
        </w:numPr>
        <w:tabs>
          <w:tab w:val="clear" w:pos="709"/>
        </w:tabs>
        <w:bidi w:val="0"/>
        <w:ind w:leftChars="0" w:right="210" w:rightChars="1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路由嵌套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7.3</w:t>
      </w:r>
      <w:r>
        <w:rPr>
          <w:rFonts w:hint="eastAsia"/>
        </w:rPr>
        <w:t>如何掌握？</w:t>
      </w:r>
    </w:p>
    <w:p>
      <w:pPr>
        <w:pStyle w:val="40"/>
        <w:numPr>
          <w:ilvl w:val="2"/>
          <w:numId w:val="0"/>
        </w:numPr>
        <w:tabs>
          <w:tab w:val="clear" w:pos="709"/>
        </w:tabs>
        <w:bidi w:val="0"/>
        <w:ind w:leftChars="0" w:right="210" w:rightChars="1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交互代码敲2遍  写手一遍路由的配置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8.课后练习</w:t>
      </w:r>
    </w:p>
    <w:p>
      <w:pPr>
        <w:bidi w:val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作业难度：</w:t>
      </w:r>
      <w:r>
        <w:rPr>
          <w:rFonts w:hint="eastAsia"/>
          <w:b/>
          <w:bCs/>
        </w:rPr>
        <w:t>☆☆</w:t>
      </w:r>
      <w:r>
        <w:rPr>
          <w:rFonts w:hint="eastAsia" w:ascii="宋体" w:hAnsi="宋体" w:eastAsia="宋体" w:cs="宋体"/>
          <w:b/>
          <w:bCs/>
        </w:rPr>
        <w:t>☆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b/>
        </w:rPr>
      </w:pPr>
      <w:r>
        <w:rPr>
          <w:rFonts w:hint="eastAsia"/>
          <w:b/>
        </w:rPr>
        <w:t xml:space="preserve">完成时间: </w:t>
      </w:r>
      <w:r>
        <w:rPr>
          <w:rFonts w:hint="eastAsia"/>
          <w:b/>
          <w:lang w:val="en-US" w:eastAsia="zh-CN"/>
        </w:rPr>
        <w:t>90</w:t>
      </w:r>
      <w:r>
        <w:rPr>
          <w:rFonts w:hint="eastAsia"/>
          <w:b/>
        </w:rPr>
        <w:t>分钟</w:t>
      </w:r>
    </w:p>
    <w:p>
      <w:pPr>
        <w:rPr>
          <w:rFonts w:hint="eastAsia"/>
          <w:b/>
        </w:rPr>
      </w:pP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/>
        </w:rPr>
        <w:t>简答题（手抄笔记）</w:t>
      </w:r>
    </w:p>
    <w:p>
      <w:pPr>
        <w:numPr>
          <w:ilvl w:val="0"/>
          <w:numId w:val="9"/>
        </w:num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简述vue的生命周期?</w:t>
      </w:r>
    </w:p>
    <w:p>
      <w:pPr>
        <w:ind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2、手写路由配置</w:t>
      </w:r>
    </w:p>
    <w:p>
      <w:pPr>
        <w:rPr>
          <w:rFonts w:hint="eastAsia"/>
          <w:b/>
        </w:rPr>
      </w:pPr>
    </w:p>
    <w:p>
      <w:pPr>
        <w:ind w:firstLine="420" w:firstLineChars="0"/>
        <w:rPr>
          <w:rFonts w:hint="eastAsia"/>
          <w:b/>
        </w:rPr>
      </w:pPr>
      <w:r>
        <w:rPr>
          <w:rFonts w:hint="eastAsia"/>
          <w:b/>
        </w:rPr>
        <w:t>操作题（电脑操作）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1、课堂代码（常见配置项、生命周期、路由）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2、使用v-bind / v-show / v-if </w:t>
      </w:r>
      <w:bookmarkStart w:id="0" w:name="_GoBack"/>
      <w:bookmarkEnd w:id="0"/>
      <w:r>
        <w:rPr>
          <w:rFonts w:hint="eastAsia"/>
          <w:b w:val="0"/>
          <w:bCs/>
          <w:lang w:val="en-US" w:eastAsia="zh-CN"/>
        </w:rPr>
        <w:t>实现一个简单的走马灯效果。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3、使用路由来实现户籍系统改版。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1） 提供户籍列表和户籍添加2个组件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2） 把组件配置到路由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3） 列表组件提供添加按钮，能够切换到添加视图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4） 添加组件保存后，把数据追加到本地存储，跳回到列表页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5） 列表页在生命周期方法中，加载本地存储的数据，渲染列表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6） 点击删除，可以删除一条数据。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1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 xml:space="preserve"> 1. 说说路由有哪些方式可以跳转 ?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扩展知识</w:t>
      </w: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rFonts w:ascii="黑体" w:hAnsi="黑体" w:eastAsia="黑体" w:cs="黑体"/>
        <w:color w:val="262626"/>
        <w:sz w:val="21"/>
        <w:szCs w:val="21"/>
      </w:rPr>
    </w:pPr>
    <w:r>
      <w:rPr>
        <w:rFonts w:ascii="黑体" w:hAnsi="黑体" w:eastAsia="黑体" w:cs="黑体"/>
        <w:color w:val="262626"/>
        <w:sz w:val="21"/>
        <w:szCs w:val="21"/>
      </w:rPr>
      <w:tab/>
    </w:r>
    <w:r>
      <w:rPr>
        <w:rFonts w:hint="eastAsia" w:ascii="黑体" w:hAnsi="黑体" w:eastAsia="黑体" w:cs="黑体"/>
        <w:color w:val="262626"/>
        <w:sz w:val="21"/>
        <w:szCs w:val="21"/>
      </w:rPr>
      <w:t xml:space="preserve">开放、创新、专注、共赢 </w:t>
    </w:r>
  </w:p>
  <w:p>
    <w:pPr>
      <w:pStyle w:val="18"/>
      <w:ind w:firstLine="2100" w:firstLineChars="1000"/>
      <w:rPr>
        <w:rFonts w:ascii="黑体" w:hAnsi="黑体" w:eastAsia="黑体" w:cs="黑体"/>
        <w:color w:val="262626"/>
        <w:sz w:val="21"/>
        <w:szCs w:val="21"/>
      </w:rPr>
    </w:pPr>
    <w:r>
      <w:rPr>
        <w:rFonts w:hint="eastAsia" w:ascii="黑体" w:hAnsi="黑体" w:eastAsia="黑体" w:cs="黑体"/>
        <w:color w:val="262626"/>
        <w:sz w:val="21"/>
        <w:szCs w:val="21"/>
      </w:rPr>
      <w:t>官网：www.itsource.cn  微信公众号：itsource</w:t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32"/>
        <w:rFonts w:hint="eastAsia"/>
      </w:rPr>
      <w:t>www.itsource.cn</w:t>
    </w:r>
    <w:r>
      <w:rPr>
        <w:rStyle w:val="3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80E7E"/>
    <w:multiLevelType w:val="singleLevel"/>
    <w:tmpl w:val="8D680E7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B23D73B9"/>
    <w:multiLevelType w:val="singleLevel"/>
    <w:tmpl w:val="B23D73B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769F73"/>
    <w:multiLevelType w:val="singleLevel"/>
    <w:tmpl w:val="B2769F7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87840D8"/>
    <w:multiLevelType w:val="singleLevel"/>
    <w:tmpl w:val="E87840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FAF5905"/>
    <w:multiLevelType w:val="singleLevel"/>
    <w:tmpl w:val="EFAF590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000013"/>
    <w:multiLevelType w:val="multilevel"/>
    <w:tmpl w:val="00000013"/>
    <w:lvl w:ilvl="0" w:tentative="0">
      <w:start w:val="1"/>
      <w:numFmt w:val="decimal"/>
      <w:pStyle w:val="3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9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0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054C9F57"/>
    <w:multiLevelType w:val="multilevel"/>
    <w:tmpl w:val="054C9F5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20627946"/>
    <w:multiLevelType w:val="singleLevel"/>
    <w:tmpl w:val="206279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6A86441"/>
    <w:multiLevelType w:val="singleLevel"/>
    <w:tmpl w:val="56A864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5E01E7C7"/>
    <w:multiLevelType w:val="singleLevel"/>
    <w:tmpl w:val="5E01E7C7"/>
    <w:lvl w:ilvl="0" w:tentative="0">
      <w:start w:val="9"/>
      <w:numFmt w:val="decimal"/>
      <w:suff w:val="nothing"/>
      <w:lvlText w:val="%1."/>
      <w:lvlJc w:val="left"/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zYTZmMmE4NjQwMTQ0NzVlYmIxNTNmMWIxOTRjNDAifQ=="/>
  </w:docVars>
  <w:rsids>
    <w:rsidRoot w:val="006633A6"/>
    <w:rsid w:val="00004AC4"/>
    <w:rsid w:val="00006BBC"/>
    <w:rsid w:val="0001133D"/>
    <w:rsid w:val="000169CD"/>
    <w:rsid w:val="00020E40"/>
    <w:rsid w:val="00024BC0"/>
    <w:rsid w:val="00037795"/>
    <w:rsid w:val="00041667"/>
    <w:rsid w:val="00044F00"/>
    <w:rsid w:val="00046E0B"/>
    <w:rsid w:val="000500A1"/>
    <w:rsid w:val="00051740"/>
    <w:rsid w:val="00052A5A"/>
    <w:rsid w:val="00057B3A"/>
    <w:rsid w:val="00070D51"/>
    <w:rsid w:val="000856E0"/>
    <w:rsid w:val="00092101"/>
    <w:rsid w:val="000966A6"/>
    <w:rsid w:val="00097FD2"/>
    <w:rsid w:val="000C1D62"/>
    <w:rsid w:val="000C3007"/>
    <w:rsid w:val="000F5929"/>
    <w:rsid w:val="000F6A21"/>
    <w:rsid w:val="00104EDA"/>
    <w:rsid w:val="001062B3"/>
    <w:rsid w:val="00114F5F"/>
    <w:rsid w:val="00116BB3"/>
    <w:rsid w:val="0011773E"/>
    <w:rsid w:val="00123E77"/>
    <w:rsid w:val="00136D8E"/>
    <w:rsid w:val="00141526"/>
    <w:rsid w:val="0014518B"/>
    <w:rsid w:val="00161D58"/>
    <w:rsid w:val="00172A27"/>
    <w:rsid w:val="00177EAC"/>
    <w:rsid w:val="00183149"/>
    <w:rsid w:val="001849C0"/>
    <w:rsid w:val="00185766"/>
    <w:rsid w:val="0019535C"/>
    <w:rsid w:val="001B4E6E"/>
    <w:rsid w:val="001C2B2F"/>
    <w:rsid w:val="001E1836"/>
    <w:rsid w:val="001E58AB"/>
    <w:rsid w:val="00221247"/>
    <w:rsid w:val="00232366"/>
    <w:rsid w:val="0023321A"/>
    <w:rsid w:val="00240E2D"/>
    <w:rsid w:val="00244B71"/>
    <w:rsid w:val="00244EE2"/>
    <w:rsid w:val="002479F2"/>
    <w:rsid w:val="00254414"/>
    <w:rsid w:val="002634B2"/>
    <w:rsid w:val="002637FB"/>
    <w:rsid w:val="0027373D"/>
    <w:rsid w:val="0027568B"/>
    <w:rsid w:val="002916C7"/>
    <w:rsid w:val="00297898"/>
    <w:rsid w:val="002A1E25"/>
    <w:rsid w:val="002A7E91"/>
    <w:rsid w:val="002B1574"/>
    <w:rsid w:val="002B16D5"/>
    <w:rsid w:val="002B4DC6"/>
    <w:rsid w:val="002B5EC0"/>
    <w:rsid w:val="002C5B30"/>
    <w:rsid w:val="002D192A"/>
    <w:rsid w:val="002D2A9C"/>
    <w:rsid w:val="002E0D89"/>
    <w:rsid w:val="002E6B38"/>
    <w:rsid w:val="002E7C3A"/>
    <w:rsid w:val="00304B16"/>
    <w:rsid w:val="00307791"/>
    <w:rsid w:val="00320AF9"/>
    <w:rsid w:val="00326F45"/>
    <w:rsid w:val="0034647E"/>
    <w:rsid w:val="00351CF2"/>
    <w:rsid w:val="00381577"/>
    <w:rsid w:val="00381A4B"/>
    <w:rsid w:val="003918F0"/>
    <w:rsid w:val="00393A9B"/>
    <w:rsid w:val="003A56CD"/>
    <w:rsid w:val="003B7DB5"/>
    <w:rsid w:val="003C6F08"/>
    <w:rsid w:val="003D0171"/>
    <w:rsid w:val="003D067E"/>
    <w:rsid w:val="003D321E"/>
    <w:rsid w:val="003D6394"/>
    <w:rsid w:val="003E192A"/>
    <w:rsid w:val="003E1D59"/>
    <w:rsid w:val="003E477A"/>
    <w:rsid w:val="003F12A0"/>
    <w:rsid w:val="004034EE"/>
    <w:rsid w:val="00403F05"/>
    <w:rsid w:val="00435803"/>
    <w:rsid w:val="004415BC"/>
    <w:rsid w:val="004454AC"/>
    <w:rsid w:val="00451696"/>
    <w:rsid w:val="00456A84"/>
    <w:rsid w:val="00480EDB"/>
    <w:rsid w:val="0049547E"/>
    <w:rsid w:val="004A746A"/>
    <w:rsid w:val="004E2B36"/>
    <w:rsid w:val="004E6603"/>
    <w:rsid w:val="005046C2"/>
    <w:rsid w:val="0051195E"/>
    <w:rsid w:val="005177BD"/>
    <w:rsid w:val="00521831"/>
    <w:rsid w:val="00531987"/>
    <w:rsid w:val="00552B16"/>
    <w:rsid w:val="005567F0"/>
    <w:rsid w:val="005749EC"/>
    <w:rsid w:val="0057608E"/>
    <w:rsid w:val="005844BA"/>
    <w:rsid w:val="005907A3"/>
    <w:rsid w:val="00593AE6"/>
    <w:rsid w:val="005A04D3"/>
    <w:rsid w:val="005B14E8"/>
    <w:rsid w:val="005C370B"/>
    <w:rsid w:val="005C61AA"/>
    <w:rsid w:val="005D15BD"/>
    <w:rsid w:val="005D5D93"/>
    <w:rsid w:val="005D6B15"/>
    <w:rsid w:val="005D7460"/>
    <w:rsid w:val="005E0A01"/>
    <w:rsid w:val="005E22D1"/>
    <w:rsid w:val="005F57E1"/>
    <w:rsid w:val="00601A7D"/>
    <w:rsid w:val="00607063"/>
    <w:rsid w:val="00627CDA"/>
    <w:rsid w:val="00632FAA"/>
    <w:rsid w:val="00634085"/>
    <w:rsid w:val="006341B0"/>
    <w:rsid w:val="00635E2E"/>
    <w:rsid w:val="006376A0"/>
    <w:rsid w:val="00642812"/>
    <w:rsid w:val="00646383"/>
    <w:rsid w:val="00646FEE"/>
    <w:rsid w:val="006553EC"/>
    <w:rsid w:val="006633A6"/>
    <w:rsid w:val="00672A6A"/>
    <w:rsid w:val="0069193B"/>
    <w:rsid w:val="006947D2"/>
    <w:rsid w:val="006B0CF2"/>
    <w:rsid w:val="006C74F0"/>
    <w:rsid w:val="006C7BF5"/>
    <w:rsid w:val="006D2E5B"/>
    <w:rsid w:val="006F56C5"/>
    <w:rsid w:val="0070047A"/>
    <w:rsid w:val="00724038"/>
    <w:rsid w:val="00730C9C"/>
    <w:rsid w:val="00730FE1"/>
    <w:rsid w:val="00741924"/>
    <w:rsid w:val="007547FD"/>
    <w:rsid w:val="007609E7"/>
    <w:rsid w:val="007638BA"/>
    <w:rsid w:val="007717C9"/>
    <w:rsid w:val="007829B8"/>
    <w:rsid w:val="007909AC"/>
    <w:rsid w:val="007A04E3"/>
    <w:rsid w:val="007B4583"/>
    <w:rsid w:val="007C2BC9"/>
    <w:rsid w:val="007C500D"/>
    <w:rsid w:val="007D47BF"/>
    <w:rsid w:val="007D59DA"/>
    <w:rsid w:val="007E1F58"/>
    <w:rsid w:val="007F0786"/>
    <w:rsid w:val="007F7D19"/>
    <w:rsid w:val="00827949"/>
    <w:rsid w:val="00835ACD"/>
    <w:rsid w:val="008378A1"/>
    <w:rsid w:val="00842D49"/>
    <w:rsid w:val="008560B4"/>
    <w:rsid w:val="00872BBF"/>
    <w:rsid w:val="00894DE8"/>
    <w:rsid w:val="00897960"/>
    <w:rsid w:val="008A5444"/>
    <w:rsid w:val="008C333C"/>
    <w:rsid w:val="008D3069"/>
    <w:rsid w:val="008E15B5"/>
    <w:rsid w:val="008F5572"/>
    <w:rsid w:val="008F7974"/>
    <w:rsid w:val="009257E8"/>
    <w:rsid w:val="00945C8A"/>
    <w:rsid w:val="009463F3"/>
    <w:rsid w:val="00956900"/>
    <w:rsid w:val="00963156"/>
    <w:rsid w:val="009633EF"/>
    <w:rsid w:val="00964B0A"/>
    <w:rsid w:val="00967C4D"/>
    <w:rsid w:val="009712DC"/>
    <w:rsid w:val="00985911"/>
    <w:rsid w:val="0099578F"/>
    <w:rsid w:val="009A3D9A"/>
    <w:rsid w:val="009A410E"/>
    <w:rsid w:val="009A4AE2"/>
    <w:rsid w:val="009B0E22"/>
    <w:rsid w:val="009C7F0B"/>
    <w:rsid w:val="009D3655"/>
    <w:rsid w:val="009D37A0"/>
    <w:rsid w:val="009D420B"/>
    <w:rsid w:val="009D4BF8"/>
    <w:rsid w:val="009D78EB"/>
    <w:rsid w:val="009F7833"/>
    <w:rsid w:val="00A21E8A"/>
    <w:rsid w:val="00A35E52"/>
    <w:rsid w:val="00A4479D"/>
    <w:rsid w:val="00A50BB4"/>
    <w:rsid w:val="00A53C88"/>
    <w:rsid w:val="00A54037"/>
    <w:rsid w:val="00A62A73"/>
    <w:rsid w:val="00A63986"/>
    <w:rsid w:val="00A6511D"/>
    <w:rsid w:val="00A83F48"/>
    <w:rsid w:val="00A878F6"/>
    <w:rsid w:val="00A924D9"/>
    <w:rsid w:val="00A9286C"/>
    <w:rsid w:val="00A92908"/>
    <w:rsid w:val="00A95A09"/>
    <w:rsid w:val="00A97A8D"/>
    <w:rsid w:val="00AA334A"/>
    <w:rsid w:val="00AC0213"/>
    <w:rsid w:val="00AC3D53"/>
    <w:rsid w:val="00AD146A"/>
    <w:rsid w:val="00AD4134"/>
    <w:rsid w:val="00AE39F4"/>
    <w:rsid w:val="00AE657C"/>
    <w:rsid w:val="00AF05F0"/>
    <w:rsid w:val="00AF3A56"/>
    <w:rsid w:val="00B022A6"/>
    <w:rsid w:val="00B03907"/>
    <w:rsid w:val="00B04D0F"/>
    <w:rsid w:val="00B11E0F"/>
    <w:rsid w:val="00B147FD"/>
    <w:rsid w:val="00B17BC9"/>
    <w:rsid w:val="00B17F0A"/>
    <w:rsid w:val="00B20BB9"/>
    <w:rsid w:val="00B25E6F"/>
    <w:rsid w:val="00B32AC9"/>
    <w:rsid w:val="00B33084"/>
    <w:rsid w:val="00B35094"/>
    <w:rsid w:val="00B4067C"/>
    <w:rsid w:val="00B445BD"/>
    <w:rsid w:val="00B55BCB"/>
    <w:rsid w:val="00B66F63"/>
    <w:rsid w:val="00B7254E"/>
    <w:rsid w:val="00B809D7"/>
    <w:rsid w:val="00B903B9"/>
    <w:rsid w:val="00BB06C5"/>
    <w:rsid w:val="00BE3333"/>
    <w:rsid w:val="00BE57EC"/>
    <w:rsid w:val="00BF303B"/>
    <w:rsid w:val="00C027AF"/>
    <w:rsid w:val="00C06C1A"/>
    <w:rsid w:val="00C20A18"/>
    <w:rsid w:val="00C25D02"/>
    <w:rsid w:val="00C2751C"/>
    <w:rsid w:val="00C34E3C"/>
    <w:rsid w:val="00C357B0"/>
    <w:rsid w:val="00C47E94"/>
    <w:rsid w:val="00C64322"/>
    <w:rsid w:val="00C82800"/>
    <w:rsid w:val="00C91BA8"/>
    <w:rsid w:val="00CB4353"/>
    <w:rsid w:val="00CB61DD"/>
    <w:rsid w:val="00CB7B91"/>
    <w:rsid w:val="00CC2AE7"/>
    <w:rsid w:val="00CC7758"/>
    <w:rsid w:val="00CD21FE"/>
    <w:rsid w:val="00CD2C11"/>
    <w:rsid w:val="00CD443A"/>
    <w:rsid w:val="00CD4A15"/>
    <w:rsid w:val="00CE3FBC"/>
    <w:rsid w:val="00CE58B4"/>
    <w:rsid w:val="00CF2AE1"/>
    <w:rsid w:val="00CF3157"/>
    <w:rsid w:val="00CF4F79"/>
    <w:rsid w:val="00D112D6"/>
    <w:rsid w:val="00D135F6"/>
    <w:rsid w:val="00D21CD8"/>
    <w:rsid w:val="00D252EA"/>
    <w:rsid w:val="00D4145D"/>
    <w:rsid w:val="00D50319"/>
    <w:rsid w:val="00D63BD1"/>
    <w:rsid w:val="00D653C8"/>
    <w:rsid w:val="00D65EE9"/>
    <w:rsid w:val="00D679B5"/>
    <w:rsid w:val="00D7574F"/>
    <w:rsid w:val="00D80B49"/>
    <w:rsid w:val="00D84B5E"/>
    <w:rsid w:val="00DB6180"/>
    <w:rsid w:val="00DB7023"/>
    <w:rsid w:val="00DC708F"/>
    <w:rsid w:val="00DD4689"/>
    <w:rsid w:val="00DD48A7"/>
    <w:rsid w:val="00DE3A66"/>
    <w:rsid w:val="00DF614E"/>
    <w:rsid w:val="00E04779"/>
    <w:rsid w:val="00E11E3B"/>
    <w:rsid w:val="00E15C89"/>
    <w:rsid w:val="00E17AA4"/>
    <w:rsid w:val="00E24440"/>
    <w:rsid w:val="00E351BC"/>
    <w:rsid w:val="00E35648"/>
    <w:rsid w:val="00E50964"/>
    <w:rsid w:val="00E56696"/>
    <w:rsid w:val="00E57F4A"/>
    <w:rsid w:val="00E64C33"/>
    <w:rsid w:val="00E76CC9"/>
    <w:rsid w:val="00E81527"/>
    <w:rsid w:val="00E83BF3"/>
    <w:rsid w:val="00E9314C"/>
    <w:rsid w:val="00EB208E"/>
    <w:rsid w:val="00EB45DE"/>
    <w:rsid w:val="00EC2041"/>
    <w:rsid w:val="00ED0529"/>
    <w:rsid w:val="00EE505A"/>
    <w:rsid w:val="00EF1A25"/>
    <w:rsid w:val="00EF331F"/>
    <w:rsid w:val="00F00A65"/>
    <w:rsid w:val="00F0152E"/>
    <w:rsid w:val="00F15B42"/>
    <w:rsid w:val="00F165F8"/>
    <w:rsid w:val="00F23EE7"/>
    <w:rsid w:val="00F40A7A"/>
    <w:rsid w:val="00F46531"/>
    <w:rsid w:val="00F56DE8"/>
    <w:rsid w:val="00F6171B"/>
    <w:rsid w:val="00F64808"/>
    <w:rsid w:val="00F733F3"/>
    <w:rsid w:val="00F73719"/>
    <w:rsid w:val="00FA2307"/>
    <w:rsid w:val="00FA2681"/>
    <w:rsid w:val="00FA31FF"/>
    <w:rsid w:val="00FA5769"/>
    <w:rsid w:val="00FA63D3"/>
    <w:rsid w:val="00FA703E"/>
    <w:rsid w:val="00FC2BB6"/>
    <w:rsid w:val="00FC3312"/>
    <w:rsid w:val="00FE0C6F"/>
    <w:rsid w:val="00FE1B74"/>
    <w:rsid w:val="00FF30B0"/>
    <w:rsid w:val="00FF5156"/>
    <w:rsid w:val="00FF5ABB"/>
    <w:rsid w:val="011A27FB"/>
    <w:rsid w:val="018A1877"/>
    <w:rsid w:val="018A7484"/>
    <w:rsid w:val="01B85538"/>
    <w:rsid w:val="01E957FE"/>
    <w:rsid w:val="01F513FF"/>
    <w:rsid w:val="024055F8"/>
    <w:rsid w:val="026A6793"/>
    <w:rsid w:val="02761C01"/>
    <w:rsid w:val="02893426"/>
    <w:rsid w:val="02A71EFB"/>
    <w:rsid w:val="02B202C5"/>
    <w:rsid w:val="02EA3B81"/>
    <w:rsid w:val="02EC757C"/>
    <w:rsid w:val="02FE7FF7"/>
    <w:rsid w:val="03110F48"/>
    <w:rsid w:val="03251E1B"/>
    <w:rsid w:val="037532FF"/>
    <w:rsid w:val="038626A2"/>
    <w:rsid w:val="03862AAA"/>
    <w:rsid w:val="03935B90"/>
    <w:rsid w:val="03C11A5D"/>
    <w:rsid w:val="0419340B"/>
    <w:rsid w:val="04222C01"/>
    <w:rsid w:val="0426698D"/>
    <w:rsid w:val="043C6981"/>
    <w:rsid w:val="04C35382"/>
    <w:rsid w:val="04E8416A"/>
    <w:rsid w:val="050B383D"/>
    <w:rsid w:val="05101847"/>
    <w:rsid w:val="0521649E"/>
    <w:rsid w:val="052C336F"/>
    <w:rsid w:val="05F0569E"/>
    <w:rsid w:val="05F8147F"/>
    <w:rsid w:val="06141CDA"/>
    <w:rsid w:val="06B932C3"/>
    <w:rsid w:val="06CD3D87"/>
    <w:rsid w:val="06D21A0A"/>
    <w:rsid w:val="074812EA"/>
    <w:rsid w:val="07516F47"/>
    <w:rsid w:val="07946B52"/>
    <w:rsid w:val="07B02626"/>
    <w:rsid w:val="07CD4F31"/>
    <w:rsid w:val="082E1CBE"/>
    <w:rsid w:val="082F0B08"/>
    <w:rsid w:val="08311CA9"/>
    <w:rsid w:val="08633E15"/>
    <w:rsid w:val="08CC5032"/>
    <w:rsid w:val="08D8599F"/>
    <w:rsid w:val="090C5B1E"/>
    <w:rsid w:val="09245C6E"/>
    <w:rsid w:val="095B1BED"/>
    <w:rsid w:val="09675D60"/>
    <w:rsid w:val="096F0230"/>
    <w:rsid w:val="0984559B"/>
    <w:rsid w:val="09984DB2"/>
    <w:rsid w:val="09C55988"/>
    <w:rsid w:val="09CE32D0"/>
    <w:rsid w:val="09D221D8"/>
    <w:rsid w:val="09D2695F"/>
    <w:rsid w:val="0A0D1859"/>
    <w:rsid w:val="0A530156"/>
    <w:rsid w:val="0AC2683C"/>
    <w:rsid w:val="0B5909A8"/>
    <w:rsid w:val="0B860026"/>
    <w:rsid w:val="0B940B24"/>
    <w:rsid w:val="0BC25CA6"/>
    <w:rsid w:val="0BEA396D"/>
    <w:rsid w:val="0C054EFD"/>
    <w:rsid w:val="0C4F5229"/>
    <w:rsid w:val="0C56469B"/>
    <w:rsid w:val="0C5C53D8"/>
    <w:rsid w:val="0C675127"/>
    <w:rsid w:val="0C8D5C98"/>
    <w:rsid w:val="0C94152C"/>
    <w:rsid w:val="0C9B2732"/>
    <w:rsid w:val="0C9F675B"/>
    <w:rsid w:val="0CD36A02"/>
    <w:rsid w:val="0CEB5E64"/>
    <w:rsid w:val="0CF1702B"/>
    <w:rsid w:val="0D0B4BF6"/>
    <w:rsid w:val="0D103696"/>
    <w:rsid w:val="0D2E5C3C"/>
    <w:rsid w:val="0D3D445D"/>
    <w:rsid w:val="0D592A52"/>
    <w:rsid w:val="0D76215A"/>
    <w:rsid w:val="0D892F9D"/>
    <w:rsid w:val="0D9A189D"/>
    <w:rsid w:val="0DC76766"/>
    <w:rsid w:val="0DC92C3F"/>
    <w:rsid w:val="0DDC0691"/>
    <w:rsid w:val="0DF91412"/>
    <w:rsid w:val="0E050731"/>
    <w:rsid w:val="0E171D87"/>
    <w:rsid w:val="0E5A2903"/>
    <w:rsid w:val="0E5E7BC7"/>
    <w:rsid w:val="0F180B22"/>
    <w:rsid w:val="0F1A09EB"/>
    <w:rsid w:val="0F3967B6"/>
    <w:rsid w:val="0F4B5805"/>
    <w:rsid w:val="0F631213"/>
    <w:rsid w:val="0FAB50D4"/>
    <w:rsid w:val="0FE55895"/>
    <w:rsid w:val="100F6EEE"/>
    <w:rsid w:val="101F7F29"/>
    <w:rsid w:val="103E1DF0"/>
    <w:rsid w:val="10570980"/>
    <w:rsid w:val="106B1888"/>
    <w:rsid w:val="10A83F12"/>
    <w:rsid w:val="10CD28D4"/>
    <w:rsid w:val="11280760"/>
    <w:rsid w:val="11301FE8"/>
    <w:rsid w:val="11794EB6"/>
    <w:rsid w:val="11CE330E"/>
    <w:rsid w:val="11E50D1C"/>
    <w:rsid w:val="11E86556"/>
    <w:rsid w:val="11F76509"/>
    <w:rsid w:val="11FA4393"/>
    <w:rsid w:val="12860605"/>
    <w:rsid w:val="1295528E"/>
    <w:rsid w:val="12AC31D3"/>
    <w:rsid w:val="12E4699F"/>
    <w:rsid w:val="130A0BD5"/>
    <w:rsid w:val="131C24CD"/>
    <w:rsid w:val="13594B5B"/>
    <w:rsid w:val="13882641"/>
    <w:rsid w:val="138B36BD"/>
    <w:rsid w:val="13964227"/>
    <w:rsid w:val="13A07F42"/>
    <w:rsid w:val="13A945E5"/>
    <w:rsid w:val="13E14EE9"/>
    <w:rsid w:val="13EA14A8"/>
    <w:rsid w:val="143D37AA"/>
    <w:rsid w:val="14503A97"/>
    <w:rsid w:val="147716E4"/>
    <w:rsid w:val="14B37A66"/>
    <w:rsid w:val="14D57A10"/>
    <w:rsid w:val="15062A8A"/>
    <w:rsid w:val="15182C12"/>
    <w:rsid w:val="153B733F"/>
    <w:rsid w:val="15990246"/>
    <w:rsid w:val="15AF7C95"/>
    <w:rsid w:val="15FD2EEF"/>
    <w:rsid w:val="160F1B62"/>
    <w:rsid w:val="161D68B6"/>
    <w:rsid w:val="163A341F"/>
    <w:rsid w:val="163C02EC"/>
    <w:rsid w:val="1662549F"/>
    <w:rsid w:val="166466AA"/>
    <w:rsid w:val="166B28F9"/>
    <w:rsid w:val="16774CE3"/>
    <w:rsid w:val="16EB1754"/>
    <w:rsid w:val="170C55F3"/>
    <w:rsid w:val="175A2629"/>
    <w:rsid w:val="176A7047"/>
    <w:rsid w:val="177B5AF4"/>
    <w:rsid w:val="177E1C03"/>
    <w:rsid w:val="178A60EF"/>
    <w:rsid w:val="179E4A84"/>
    <w:rsid w:val="17BD6337"/>
    <w:rsid w:val="17F86DAF"/>
    <w:rsid w:val="180A241B"/>
    <w:rsid w:val="18147557"/>
    <w:rsid w:val="181843AE"/>
    <w:rsid w:val="18266635"/>
    <w:rsid w:val="18437D6F"/>
    <w:rsid w:val="18755296"/>
    <w:rsid w:val="187752D1"/>
    <w:rsid w:val="18811DAE"/>
    <w:rsid w:val="18D8061C"/>
    <w:rsid w:val="18E14876"/>
    <w:rsid w:val="190C7A84"/>
    <w:rsid w:val="19180A45"/>
    <w:rsid w:val="194569B7"/>
    <w:rsid w:val="195D18CD"/>
    <w:rsid w:val="198F67DB"/>
    <w:rsid w:val="19B274E7"/>
    <w:rsid w:val="1A0B5C9E"/>
    <w:rsid w:val="1A0E1F43"/>
    <w:rsid w:val="1A2A2E9B"/>
    <w:rsid w:val="1A3360F5"/>
    <w:rsid w:val="1A5379F6"/>
    <w:rsid w:val="1A5B1EE6"/>
    <w:rsid w:val="1A636A88"/>
    <w:rsid w:val="1A823AFA"/>
    <w:rsid w:val="1AE06172"/>
    <w:rsid w:val="1AED4AA9"/>
    <w:rsid w:val="1B052D48"/>
    <w:rsid w:val="1B0F67DB"/>
    <w:rsid w:val="1B1E203E"/>
    <w:rsid w:val="1B7C0EFF"/>
    <w:rsid w:val="1B9F1D5A"/>
    <w:rsid w:val="1C263476"/>
    <w:rsid w:val="1C2D2B7D"/>
    <w:rsid w:val="1C5A7742"/>
    <w:rsid w:val="1CC5256A"/>
    <w:rsid w:val="1CD54D5B"/>
    <w:rsid w:val="1CD61A03"/>
    <w:rsid w:val="1CFE17B2"/>
    <w:rsid w:val="1D2345A0"/>
    <w:rsid w:val="1D8319B2"/>
    <w:rsid w:val="1DC66346"/>
    <w:rsid w:val="1E432FB6"/>
    <w:rsid w:val="1E487E9E"/>
    <w:rsid w:val="1E5370F0"/>
    <w:rsid w:val="1E8B5C0A"/>
    <w:rsid w:val="1E8E1974"/>
    <w:rsid w:val="1ECB1A69"/>
    <w:rsid w:val="1EFA292D"/>
    <w:rsid w:val="1F01041C"/>
    <w:rsid w:val="1F065D42"/>
    <w:rsid w:val="1F0729B9"/>
    <w:rsid w:val="1F4440AE"/>
    <w:rsid w:val="1F487579"/>
    <w:rsid w:val="1F517205"/>
    <w:rsid w:val="1F526A74"/>
    <w:rsid w:val="1F615E5C"/>
    <w:rsid w:val="1F8B340C"/>
    <w:rsid w:val="1F8E09DD"/>
    <w:rsid w:val="1FA05F3D"/>
    <w:rsid w:val="20021F22"/>
    <w:rsid w:val="200F3975"/>
    <w:rsid w:val="20444299"/>
    <w:rsid w:val="206717DF"/>
    <w:rsid w:val="20733721"/>
    <w:rsid w:val="207E4207"/>
    <w:rsid w:val="20BF30BC"/>
    <w:rsid w:val="20D61947"/>
    <w:rsid w:val="21382289"/>
    <w:rsid w:val="21835095"/>
    <w:rsid w:val="21870B29"/>
    <w:rsid w:val="21A43FE1"/>
    <w:rsid w:val="21CE7CFC"/>
    <w:rsid w:val="21FD02BF"/>
    <w:rsid w:val="220B3521"/>
    <w:rsid w:val="22657F82"/>
    <w:rsid w:val="22BA6CA9"/>
    <w:rsid w:val="22CE2F0B"/>
    <w:rsid w:val="2356343A"/>
    <w:rsid w:val="23CB52E7"/>
    <w:rsid w:val="23EF4A67"/>
    <w:rsid w:val="23F17ED1"/>
    <w:rsid w:val="24145B44"/>
    <w:rsid w:val="241C3DBF"/>
    <w:rsid w:val="243B051D"/>
    <w:rsid w:val="24491B31"/>
    <w:rsid w:val="244B1222"/>
    <w:rsid w:val="244C6ABA"/>
    <w:rsid w:val="248448BD"/>
    <w:rsid w:val="24A215BC"/>
    <w:rsid w:val="24BC4DD9"/>
    <w:rsid w:val="24CD1311"/>
    <w:rsid w:val="24EA3C6B"/>
    <w:rsid w:val="24ED3EF9"/>
    <w:rsid w:val="24F12534"/>
    <w:rsid w:val="24FF3C17"/>
    <w:rsid w:val="251D7F0E"/>
    <w:rsid w:val="252B19AC"/>
    <w:rsid w:val="254F328A"/>
    <w:rsid w:val="255434B4"/>
    <w:rsid w:val="255E7AD6"/>
    <w:rsid w:val="2575787A"/>
    <w:rsid w:val="25963581"/>
    <w:rsid w:val="25EE6E68"/>
    <w:rsid w:val="263E6EB3"/>
    <w:rsid w:val="269300AD"/>
    <w:rsid w:val="26A21B4F"/>
    <w:rsid w:val="26EB7343"/>
    <w:rsid w:val="27402577"/>
    <w:rsid w:val="27490B89"/>
    <w:rsid w:val="27703F90"/>
    <w:rsid w:val="27A7376C"/>
    <w:rsid w:val="27A86F09"/>
    <w:rsid w:val="27B56ABD"/>
    <w:rsid w:val="27BE4F68"/>
    <w:rsid w:val="27E4064A"/>
    <w:rsid w:val="27ED0D15"/>
    <w:rsid w:val="280847F6"/>
    <w:rsid w:val="280907C6"/>
    <w:rsid w:val="280F1CAE"/>
    <w:rsid w:val="28394513"/>
    <w:rsid w:val="2856378D"/>
    <w:rsid w:val="285D7CE8"/>
    <w:rsid w:val="287D506F"/>
    <w:rsid w:val="28E914B7"/>
    <w:rsid w:val="28E96337"/>
    <w:rsid w:val="29143297"/>
    <w:rsid w:val="293217AB"/>
    <w:rsid w:val="29483C85"/>
    <w:rsid w:val="29680E12"/>
    <w:rsid w:val="299D3C9D"/>
    <w:rsid w:val="299D6366"/>
    <w:rsid w:val="29B65FD6"/>
    <w:rsid w:val="29D108B5"/>
    <w:rsid w:val="2A2E73A9"/>
    <w:rsid w:val="2A5A50AA"/>
    <w:rsid w:val="2A705D09"/>
    <w:rsid w:val="2A833B97"/>
    <w:rsid w:val="2A870833"/>
    <w:rsid w:val="2AA41CAB"/>
    <w:rsid w:val="2B0E2429"/>
    <w:rsid w:val="2B122B21"/>
    <w:rsid w:val="2B8A02F7"/>
    <w:rsid w:val="2B9314DE"/>
    <w:rsid w:val="2C0E4B5C"/>
    <w:rsid w:val="2C5C4C2B"/>
    <w:rsid w:val="2C69494D"/>
    <w:rsid w:val="2CA8455D"/>
    <w:rsid w:val="2CCF542A"/>
    <w:rsid w:val="2CD803F6"/>
    <w:rsid w:val="2CD813D2"/>
    <w:rsid w:val="2CE628C4"/>
    <w:rsid w:val="2D754CB2"/>
    <w:rsid w:val="2D8A47B9"/>
    <w:rsid w:val="2D9B600E"/>
    <w:rsid w:val="2DB128F5"/>
    <w:rsid w:val="2DDD39BB"/>
    <w:rsid w:val="2DF93997"/>
    <w:rsid w:val="2E023F51"/>
    <w:rsid w:val="2E20109E"/>
    <w:rsid w:val="2E3C54E3"/>
    <w:rsid w:val="2E573FD2"/>
    <w:rsid w:val="2E702641"/>
    <w:rsid w:val="2EDB00D7"/>
    <w:rsid w:val="2EFD63AC"/>
    <w:rsid w:val="2F0C0DF8"/>
    <w:rsid w:val="2F212B3A"/>
    <w:rsid w:val="2F2B0255"/>
    <w:rsid w:val="2F4023E4"/>
    <w:rsid w:val="2F420115"/>
    <w:rsid w:val="2F556020"/>
    <w:rsid w:val="2F6820B2"/>
    <w:rsid w:val="2F760CC0"/>
    <w:rsid w:val="2F847C1A"/>
    <w:rsid w:val="2F9C3423"/>
    <w:rsid w:val="2F9D77D6"/>
    <w:rsid w:val="2FD539DF"/>
    <w:rsid w:val="2FDA06D1"/>
    <w:rsid w:val="2FE8031D"/>
    <w:rsid w:val="303C3EA1"/>
    <w:rsid w:val="303F4F44"/>
    <w:rsid w:val="30981155"/>
    <w:rsid w:val="30A532A1"/>
    <w:rsid w:val="30E85B73"/>
    <w:rsid w:val="31012AA2"/>
    <w:rsid w:val="31067E8E"/>
    <w:rsid w:val="31575351"/>
    <w:rsid w:val="315A51D5"/>
    <w:rsid w:val="32064727"/>
    <w:rsid w:val="321645BA"/>
    <w:rsid w:val="32216744"/>
    <w:rsid w:val="32312D3E"/>
    <w:rsid w:val="329A10F5"/>
    <w:rsid w:val="32C6245A"/>
    <w:rsid w:val="335D65AD"/>
    <w:rsid w:val="338E4110"/>
    <w:rsid w:val="339A37F6"/>
    <w:rsid w:val="33AC0D99"/>
    <w:rsid w:val="33AD712F"/>
    <w:rsid w:val="33C70463"/>
    <w:rsid w:val="33E368A8"/>
    <w:rsid w:val="340E63CB"/>
    <w:rsid w:val="34160F21"/>
    <w:rsid w:val="342D08B3"/>
    <w:rsid w:val="34546E30"/>
    <w:rsid w:val="34CE7D02"/>
    <w:rsid w:val="35111ABF"/>
    <w:rsid w:val="351261DB"/>
    <w:rsid w:val="364B07FA"/>
    <w:rsid w:val="364C3CCE"/>
    <w:rsid w:val="369911EE"/>
    <w:rsid w:val="36A86A1C"/>
    <w:rsid w:val="370C3AEB"/>
    <w:rsid w:val="3782292A"/>
    <w:rsid w:val="3789357C"/>
    <w:rsid w:val="37EF35DB"/>
    <w:rsid w:val="380C56A4"/>
    <w:rsid w:val="38240C6C"/>
    <w:rsid w:val="38274071"/>
    <w:rsid w:val="38750D6C"/>
    <w:rsid w:val="3892056B"/>
    <w:rsid w:val="38AC05F4"/>
    <w:rsid w:val="38CE552A"/>
    <w:rsid w:val="38DE7F8D"/>
    <w:rsid w:val="38F3088B"/>
    <w:rsid w:val="39380C46"/>
    <w:rsid w:val="398771D5"/>
    <w:rsid w:val="399226EC"/>
    <w:rsid w:val="3A166E70"/>
    <w:rsid w:val="3A7647CA"/>
    <w:rsid w:val="3A8F0EC9"/>
    <w:rsid w:val="3A935C14"/>
    <w:rsid w:val="3A9E29C7"/>
    <w:rsid w:val="3AA83DFC"/>
    <w:rsid w:val="3AC13352"/>
    <w:rsid w:val="3AD9549E"/>
    <w:rsid w:val="3B2C2DC5"/>
    <w:rsid w:val="3BA220F6"/>
    <w:rsid w:val="3BC9713C"/>
    <w:rsid w:val="3BE61F5A"/>
    <w:rsid w:val="3C007F9D"/>
    <w:rsid w:val="3C1F7D14"/>
    <w:rsid w:val="3C787820"/>
    <w:rsid w:val="3C96115B"/>
    <w:rsid w:val="3CC51739"/>
    <w:rsid w:val="3CE44208"/>
    <w:rsid w:val="3CF2093B"/>
    <w:rsid w:val="3CF63E17"/>
    <w:rsid w:val="3D1E143E"/>
    <w:rsid w:val="3D4A0E60"/>
    <w:rsid w:val="3D6B6770"/>
    <w:rsid w:val="3D7058CB"/>
    <w:rsid w:val="3D7341F8"/>
    <w:rsid w:val="3D736DFA"/>
    <w:rsid w:val="3D995545"/>
    <w:rsid w:val="3D9F232B"/>
    <w:rsid w:val="3DE37E46"/>
    <w:rsid w:val="3E207321"/>
    <w:rsid w:val="3E480499"/>
    <w:rsid w:val="3E604D21"/>
    <w:rsid w:val="3E6D2FDA"/>
    <w:rsid w:val="3E7B7A1F"/>
    <w:rsid w:val="3EDF2ECE"/>
    <w:rsid w:val="3EEC4D18"/>
    <w:rsid w:val="3F1849E0"/>
    <w:rsid w:val="3F724CDE"/>
    <w:rsid w:val="3FBB4E77"/>
    <w:rsid w:val="3FC07ECD"/>
    <w:rsid w:val="3FE61A18"/>
    <w:rsid w:val="401B6D7F"/>
    <w:rsid w:val="402E7CF7"/>
    <w:rsid w:val="40362EAD"/>
    <w:rsid w:val="407269C9"/>
    <w:rsid w:val="40AA5F93"/>
    <w:rsid w:val="40DE30A3"/>
    <w:rsid w:val="412F2D49"/>
    <w:rsid w:val="415B04D6"/>
    <w:rsid w:val="41802F0B"/>
    <w:rsid w:val="41D34A56"/>
    <w:rsid w:val="41DD2E76"/>
    <w:rsid w:val="41E6224F"/>
    <w:rsid w:val="41FB4E19"/>
    <w:rsid w:val="4222553E"/>
    <w:rsid w:val="42582677"/>
    <w:rsid w:val="427658BA"/>
    <w:rsid w:val="42953CB0"/>
    <w:rsid w:val="42977F26"/>
    <w:rsid w:val="42B64194"/>
    <w:rsid w:val="42D44966"/>
    <w:rsid w:val="42E27886"/>
    <w:rsid w:val="42F52B33"/>
    <w:rsid w:val="42FA623D"/>
    <w:rsid w:val="43954ADE"/>
    <w:rsid w:val="43AE25B5"/>
    <w:rsid w:val="43C00FE5"/>
    <w:rsid w:val="44377393"/>
    <w:rsid w:val="443943A2"/>
    <w:rsid w:val="44450209"/>
    <w:rsid w:val="445D10B7"/>
    <w:rsid w:val="447E3C89"/>
    <w:rsid w:val="44A63514"/>
    <w:rsid w:val="44B224EB"/>
    <w:rsid w:val="44B26C0C"/>
    <w:rsid w:val="44B34939"/>
    <w:rsid w:val="44E44715"/>
    <w:rsid w:val="450D5FDC"/>
    <w:rsid w:val="45372FEE"/>
    <w:rsid w:val="45403528"/>
    <w:rsid w:val="45424F55"/>
    <w:rsid w:val="456C74D7"/>
    <w:rsid w:val="45963AF7"/>
    <w:rsid w:val="46323507"/>
    <w:rsid w:val="46633129"/>
    <w:rsid w:val="46670F40"/>
    <w:rsid w:val="46A42E7C"/>
    <w:rsid w:val="46BB1D72"/>
    <w:rsid w:val="46BF2AD6"/>
    <w:rsid w:val="4757689F"/>
    <w:rsid w:val="477F7DA0"/>
    <w:rsid w:val="47C34E9E"/>
    <w:rsid w:val="47CC6949"/>
    <w:rsid w:val="47DF07EB"/>
    <w:rsid w:val="48774656"/>
    <w:rsid w:val="487F4D84"/>
    <w:rsid w:val="48D72174"/>
    <w:rsid w:val="49200592"/>
    <w:rsid w:val="492D1CAF"/>
    <w:rsid w:val="4938197E"/>
    <w:rsid w:val="49385FFE"/>
    <w:rsid w:val="496F3E36"/>
    <w:rsid w:val="4995687A"/>
    <w:rsid w:val="49B750EC"/>
    <w:rsid w:val="49C41B5C"/>
    <w:rsid w:val="4A041070"/>
    <w:rsid w:val="4A284203"/>
    <w:rsid w:val="4A471FD7"/>
    <w:rsid w:val="4A79717C"/>
    <w:rsid w:val="4AD46E28"/>
    <w:rsid w:val="4B2F21CA"/>
    <w:rsid w:val="4BEC4462"/>
    <w:rsid w:val="4BF827C6"/>
    <w:rsid w:val="4C1073D2"/>
    <w:rsid w:val="4C1266D7"/>
    <w:rsid w:val="4C6C620E"/>
    <w:rsid w:val="4C6E38A6"/>
    <w:rsid w:val="4C834B4D"/>
    <w:rsid w:val="4C9B0DE6"/>
    <w:rsid w:val="4C9F6CF2"/>
    <w:rsid w:val="4CB546F8"/>
    <w:rsid w:val="4CCC0232"/>
    <w:rsid w:val="4CE3048A"/>
    <w:rsid w:val="4CFC5D6C"/>
    <w:rsid w:val="4D152015"/>
    <w:rsid w:val="4D7F40C6"/>
    <w:rsid w:val="4D8D392D"/>
    <w:rsid w:val="4DAE542A"/>
    <w:rsid w:val="4DCF6D55"/>
    <w:rsid w:val="4DF869F0"/>
    <w:rsid w:val="4E126EB2"/>
    <w:rsid w:val="4E305125"/>
    <w:rsid w:val="4E3E7787"/>
    <w:rsid w:val="4E495417"/>
    <w:rsid w:val="4E900817"/>
    <w:rsid w:val="4EE66BDA"/>
    <w:rsid w:val="4EFB3B12"/>
    <w:rsid w:val="4F073CF7"/>
    <w:rsid w:val="4F085EAC"/>
    <w:rsid w:val="4F112661"/>
    <w:rsid w:val="4F31414B"/>
    <w:rsid w:val="4F546642"/>
    <w:rsid w:val="4F83503F"/>
    <w:rsid w:val="4F877A4F"/>
    <w:rsid w:val="4F8979E3"/>
    <w:rsid w:val="4FC43D09"/>
    <w:rsid w:val="4FCB730D"/>
    <w:rsid w:val="4FFF56A3"/>
    <w:rsid w:val="50665CA8"/>
    <w:rsid w:val="508A6D42"/>
    <w:rsid w:val="508C7836"/>
    <w:rsid w:val="50A62F32"/>
    <w:rsid w:val="50B06512"/>
    <w:rsid w:val="50B97C5C"/>
    <w:rsid w:val="50D372D5"/>
    <w:rsid w:val="50F734C1"/>
    <w:rsid w:val="510F1280"/>
    <w:rsid w:val="5128628B"/>
    <w:rsid w:val="514846DC"/>
    <w:rsid w:val="51C9057A"/>
    <w:rsid w:val="51E10559"/>
    <w:rsid w:val="51FE44AE"/>
    <w:rsid w:val="52054755"/>
    <w:rsid w:val="520C4CA8"/>
    <w:rsid w:val="52273719"/>
    <w:rsid w:val="52274645"/>
    <w:rsid w:val="52C034A2"/>
    <w:rsid w:val="530D03D3"/>
    <w:rsid w:val="530D0BAF"/>
    <w:rsid w:val="535B33DD"/>
    <w:rsid w:val="535C4082"/>
    <w:rsid w:val="5371336D"/>
    <w:rsid w:val="5384513A"/>
    <w:rsid w:val="53A804CF"/>
    <w:rsid w:val="53AC3AC3"/>
    <w:rsid w:val="53C00EBC"/>
    <w:rsid w:val="54150BD0"/>
    <w:rsid w:val="54260FC6"/>
    <w:rsid w:val="54405413"/>
    <w:rsid w:val="5450261F"/>
    <w:rsid w:val="54754000"/>
    <w:rsid w:val="5484746A"/>
    <w:rsid w:val="54B11600"/>
    <w:rsid w:val="54BC2C3F"/>
    <w:rsid w:val="54CF7933"/>
    <w:rsid w:val="54E63829"/>
    <w:rsid w:val="54F36CC0"/>
    <w:rsid w:val="5555462D"/>
    <w:rsid w:val="55731FA6"/>
    <w:rsid w:val="558961A1"/>
    <w:rsid w:val="559C6C00"/>
    <w:rsid w:val="55BC49BA"/>
    <w:rsid w:val="55C97E11"/>
    <w:rsid w:val="55CF19CE"/>
    <w:rsid w:val="562B2E84"/>
    <w:rsid w:val="563E2FBC"/>
    <w:rsid w:val="566C7357"/>
    <w:rsid w:val="56A60D50"/>
    <w:rsid w:val="56BD5F9C"/>
    <w:rsid w:val="56C128E8"/>
    <w:rsid w:val="56E06E21"/>
    <w:rsid w:val="56F32CD0"/>
    <w:rsid w:val="57140C4C"/>
    <w:rsid w:val="572F36BA"/>
    <w:rsid w:val="573B4342"/>
    <w:rsid w:val="57525685"/>
    <w:rsid w:val="577B3C4C"/>
    <w:rsid w:val="57A24C17"/>
    <w:rsid w:val="57B66235"/>
    <w:rsid w:val="57C14511"/>
    <w:rsid w:val="57D32CEB"/>
    <w:rsid w:val="57FA6189"/>
    <w:rsid w:val="58114AB9"/>
    <w:rsid w:val="586E6276"/>
    <w:rsid w:val="587A58E6"/>
    <w:rsid w:val="588E7F36"/>
    <w:rsid w:val="58B7410E"/>
    <w:rsid w:val="58D83C6F"/>
    <w:rsid w:val="58FD380A"/>
    <w:rsid w:val="592B240C"/>
    <w:rsid w:val="5934724F"/>
    <w:rsid w:val="59375130"/>
    <w:rsid w:val="597A756A"/>
    <w:rsid w:val="598B1C9F"/>
    <w:rsid w:val="598C729E"/>
    <w:rsid w:val="59932DF4"/>
    <w:rsid w:val="59B93C9B"/>
    <w:rsid w:val="59E5294E"/>
    <w:rsid w:val="59EE6350"/>
    <w:rsid w:val="5A15401A"/>
    <w:rsid w:val="5A1A4FBB"/>
    <w:rsid w:val="5A1A69F4"/>
    <w:rsid w:val="5A5436EB"/>
    <w:rsid w:val="5AAB3966"/>
    <w:rsid w:val="5ABD47F6"/>
    <w:rsid w:val="5AE3302C"/>
    <w:rsid w:val="5AF1632A"/>
    <w:rsid w:val="5B3D0AEA"/>
    <w:rsid w:val="5B405D4F"/>
    <w:rsid w:val="5B874713"/>
    <w:rsid w:val="5BAA6569"/>
    <w:rsid w:val="5BBB4A01"/>
    <w:rsid w:val="5BCB4803"/>
    <w:rsid w:val="5BF54EAD"/>
    <w:rsid w:val="5C194E93"/>
    <w:rsid w:val="5C3075E1"/>
    <w:rsid w:val="5C352B62"/>
    <w:rsid w:val="5C4603E4"/>
    <w:rsid w:val="5C4C3503"/>
    <w:rsid w:val="5C5E4781"/>
    <w:rsid w:val="5CAA3739"/>
    <w:rsid w:val="5CB75C4D"/>
    <w:rsid w:val="5CBB533B"/>
    <w:rsid w:val="5CEF01CD"/>
    <w:rsid w:val="5D134CE6"/>
    <w:rsid w:val="5D556662"/>
    <w:rsid w:val="5D651723"/>
    <w:rsid w:val="5D875DE9"/>
    <w:rsid w:val="5D8F49B3"/>
    <w:rsid w:val="5DAE4414"/>
    <w:rsid w:val="5DBA1D77"/>
    <w:rsid w:val="5DC11A66"/>
    <w:rsid w:val="5DDA688B"/>
    <w:rsid w:val="5DE171B6"/>
    <w:rsid w:val="5DEC576B"/>
    <w:rsid w:val="5E005803"/>
    <w:rsid w:val="5E11584E"/>
    <w:rsid w:val="5E1C7F59"/>
    <w:rsid w:val="5E654C21"/>
    <w:rsid w:val="5E6821C0"/>
    <w:rsid w:val="5E697229"/>
    <w:rsid w:val="5E722F5A"/>
    <w:rsid w:val="5E743FAF"/>
    <w:rsid w:val="5E8E1E22"/>
    <w:rsid w:val="5E957AB1"/>
    <w:rsid w:val="5EA334FC"/>
    <w:rsid w:val="5EE11070"/>
    <w:rsid w:val="5F196FFD"/>
    <w:rsid w:val="5F1C29F4"/>
    <w:rsid w:val="5F1E731F"/>
    <w:rsid w:val="5F3B7295"/>
    <w:rsid w:val="5F9A0B04"/>
    <w:rsid w:val="5FBE2575"/>
    <w:rsid w:val="5FE60557"/>
    <w:rsid w:val="6018580A"/>
    <w:rsid w:val="602F0000"/>
    <w:rsid w:val="6038567A"/>
    <w:rsid w:val="60447AD8"/>
    <w:rsid w:val="60800EB9"/>
    <w:rsid w:val="609E2466"/>
    <w:rsid w:val="60A02907"/>
    <w:rsid w:val="60C7397E"/>
    <w:rsid w:val="60DB448C"/>
    <w:rsid w:val="60EE5A5C"/>
    <w:rsid w:val="60EF70CD"/>
    <w:rsid w:val="61086E4C"/>
    <w:rsid w:val="61285129"/>
    <w:rsid w:val="61363272"/>
    <w:rsid w:val="614B04E1"/>
    <w:rsid w:val="615D127E"/>
    <w:rsid w:val="618F22BC"/>
    <w:rsid w:val="61A02DC4"/>
    <w:rsid w:val="61A850DF"/>
    <w:rsid w:val="62592D02"/>
    <w:rsid w:val="626F1E83"/>
    <w:rsid w:val="628D580C"/>
    <w:rsid w:val="629C5084"/>
    <w:rsid w:val="62C61D13"/>
    <w:rsid w:val="62EF1EA8"/>
    <w:rsid w:val="63242E9E"/>
    <w:rsid w:val="632F2F20"/>
    <w:rsid w:val="63565EE6"/>
    <w:rsid w:val="636C3FD2"/>
    <w:rsid w:val="639310FD"/>
    <w:rsid w:val="63EA7EAA"/>
    <w:rsid w:val="63F13046"/>
    <w:rsid w:val="642D6CF4"/>
    <w:rsid w:val="643F25FA"/>
    <w:rsid w:val="645A283E"/>
    <w:rsid w:val="64610372"/>
    <w:rsid w:val="64664EDE"/>
    <w:rsid w:val="646934CC"/>
    <w:rsid w:val="6491031A"/>
    <w:rsid w:val="64D364B4"/>
    <w:rsid w:val="64F14F3E"/>
    <w:rsid w:val="64FB7BAB"/>
    <w:rsid w:val="65094FA5"/>
    <w:rsid w:val="65156B39"/>
    <w:rsid w:val="653500AC"/>
    <w:rsid w:val="653E3F66"/>
    <w:rsid w:val="654A3055"/>
    <w:rsid w:val="655707A4"/>
    <w:rsid w:val="656E6F90"/>
    <w:rsid w:val="659B0680"/>
    <w:rsid w:val="65A91462"/>
    <w:rsid w:val="65E82A4D"/>
    <w:rsid w:val="663814F1"/>
    <w:rsid w:val="66574EC3"/>
    <w:rsid w:val="669E4811"/>
    <w:rsid w:val="66BC345E"/>
    <w:rsid w:val="66DA79CE"/>
    <w:rsid w:val="670929AB"/>
    <w:rsid w:val="670A613D"/>
    <w:rsid w:val="671A10DE"/>
    <w:rsid w:val="675B058D"/>
    <w:rsid w:val="678E26EA"/>
    <w:rsid w:val="67A35E3A"/>
    <w:rsid w:val="67AD5B01"/>
    <w:rsid w:val="67D11D65"/>
    <w:rsid w:val="67E463C8"/>
    <w:rsid w:val="68417824"/>
    <w:rsid w:val="68545784"/>
    <w:rsid w:val="68571F81"/>
    <w:rsid w:val="687723C3"/>
    <w:rsid w:val="687A6337"/>
    <w:rsid w:val="68A14BBA"/>
    <w:rsid w:val="68A25600"/>
    <w:rsid w:val="68A3114C"/>
    <w:rsid w:val="68B71FF7"/>
    <w:rsid w:val="68BB0606"/>
    <w:rsid w:val="68DC0B81"/>
    <w:rsid w:val="68E706CA"/>
    <w:rsid w:val="690C2AB2"/>
    <w:rsid w:val="690D4D2E"/>
    <w:rsid w:val="69E0149D"/>
    <w:rsid w:val="6A1A4A05"/>
    <w:rsid w:val="6A264F65"/>
    <w:rsid w:val="6A97030A"/>
    <w:rsid w:val="6AA8432B"/>
    <w:rsid w:val="6ABB2E6E"/>
    <w:rsid w:val="6AD21006"/>
    <w:rsid w:val="6AE96174"/>
    <w:rsid w:val="6B05227E"/>
    <w:rsid w:val="6B0B7C00"/>
    <w:rsid w:val="6B2F713C"/>
    <w:rsid w:val="6B416D30"/>
    <w:rsid w:val="6B476B5E"/>
    <w:rsid w:val="6C4F1653"/>
    <w:rsid w:val="6C642557"/>
    <w:rsid w:val="6C6F6339"/>
    <w:rsid w:val="6C861175"/>
    <w:rsid w:val="6C922F9C"/>
    <w:rsid w:val="6CCD55EC"/>
    <w:rsid w:val="6D2432F6"/>
    <w:rsid w:val="6D541F55"/>
    <w:rsid w:val="6D571847"/>
    <w:rsid w:val="6D5C6156"/>
    <w:rsid w:val="6D5F7225"/>
    <w:rsid w:val="6D9D5173"/>
    <w:rsid w:val="6DBB412C"/>
    <w:rsid w:val="6DDC2C42"/>
    <w:rsid w:val="6E317014"/>
    <w:rsid w:val="6E7D734C"/>
    <w:rsid w:val="6E9272E9"/>
    <w:rsid w:val="6EA6388E"/>
    <w:rsid w:val="6EAA5E70"/>
    <w:rsid w:val="6ED51912"/>
    <w:rsid w:val="6EDE3F95"/>
    <w:rsid w:val="6F220D64"/>
    <w:rsid w:val="6F2F725B"/>
    <w:rsid w:val="6F7243A2"/>
    <w:rsid w:val="6F8C78F9"/>
    <w:rsid w:val="6FEC1A07"/>
    <w:rsid w:val="6FF3095B"/>
    <w:rsid w:val="6FF957ED"/>
    <w:rsid w:val="704533C9"/>
    <w:rsid w:val="70661105"/>
    <w:rsid w:val="709812CF"/>
    <w:rsid w:val="70BB7C3D"/>
    <w:rsid w:val="70BC2D9B"/>
    <w:rsid w:val="71276684"/>
    <w:rsid w:val="715223BC"/>
    <w:rsid w:val="717D09CF"/>
    <w:rsid w:val="71980123"/>
    <w:rsid w:val="71A735C9"/>
    <w:rsid w:val="71BC0A84"/>
    <w:rsid w:val="71BF122D"/>
    <w:rsid w:val="71F458D1"/>
    <w:rsid w:val="71FF2B18"/>
    <w:rsid w:val="72027204"/>
    <w:rsid w:val="72303250"/>
    <w:rsid w:val="724D22EF"/>
    <w:rsid w:val="729E413E"/>
    <w:rsid w:val="72AB0645"/>
    <w:rsid w:val="72B862D2"/>
    <w:rsid w:val="72E557DB"/>
    <w:rsid w:val="72F20FE1"/>
    <w:rsid w:val="73112E30"/>
    <w:rsid w:val="73435EDE"/>
    <w:rsid w:val="73441FD4"/>
    <w:rsid w:val="734C6999"/>
    <w:rsid w:val="7353786E"/>
    <w:rsid w:val="735F4EAD"/>
    <w:rsid w:val="73822D2C"/>
    <w:rsid w:val="73926D34"/>
    <w:rsid w:val="73D97DFC"/>
    <w:rsid w:val="73DE1B79"/>
    <w:rsid w:val="7405611F"/>
    <w:rsid w:val="74235A7A"/>
    <w:rsid w:val="742465F7"/>
    <w:rsid w:val="7498118D"/>
    <w:rsid w:val="74A90194"/>
    <w:rsid w:val="74D41F35"/>
    <w:rsid w:val="74DF1C95"/>
    <w:rsid w:val="751B639B"/>
    <w:rsid w:val="752A4C7F"/>
    <w:rsid w:val="75640923"/>
    <w:rsid w:val="75A86A02"/>
    <w:rsid w:val="75D21810"/>
    <w:rsid w:val="75FE5BA7"/>
    <w:rsid w:val="761E536C"/>
    <w:rsid w:val="76204D6D"/>
    <w:rsid w:val="76287739"/>
    <w:rsid w:val="762A5530"/>
    <w:rsid w:val="76413BB2"/>
    <w:rsid w:val="764345A8"/>
    <w:rsid w:val="76547D4C"/>
    <w:rsid w:val="766265A2"/>
    <w:rsid w:val="766D5AC6"/>
    <w:rsid w:val="767551F6"/>
    <w:rsid w:val="768B2016"/>
    <w:rsid w:val="76962364"/>
    <w:rsid w:val="76A60C1D"/>
    <w:rsid w:val="76A6118A"/>
    <w:rsid w:val="77053BB3"/>
    <w:rsid w:val="770D4027"/>
    <w:rsid w:val="772340B3"/>
    <w:rsid w:val="77557485"/>
    <w:rsid w:val="777C4008"/>
    <w:rsid w:val="777D344B"/>
    <w:rsid w:val="77C764E6"/>
    <w:rsid w:val="77E20BF9"/>
    <w:rsid w:val="77F640CA"/>
    <w:rsid w:val="780F4647"/>
    <w:rsid w:val="78105132"/>
    <w:rsid w:val="781F5526"/>
    <w:rsid w:val="783A5D57"/>
    <w:rsid w:val="78452517"/>
    <w:rsid w:val="78461570"/>
    <w:rsid w:val="78641BFD"/>
    <w:rsid w:val="786469EE"/>
    <w:rsid w:val="78816F40"/>
    <w:rsid w:val="788C1975"/>
    <w:rsid w:val="78C83D89"/>
    <w:rsid w:val="78CB0669"/>
    <w:rsid w:val="78F54563"/>
    <w:rsid w:val="7908155C"/>
    <w:rsid w:val="791B21DF"/>
    <w:rsid w:val="796C21B2"/>
    <w:rsid w:val="798804BF"/>
    <w:rsid w:val="79B11B62"/>
    <w:rsid w:val="79B74CE4"/>
    <w:rsid w:val="79BE4966"/>
    <w:rsid w:val="7A305897"/>
    <w:rsid w:val="7A5019D5"/>
    <w:rsid w:val="7A9E0E67"/>
    <w:rsid w:val="7AB10DBE"/>
    <w:rsid w:val="7AB6061A"/>
    <w:rsid w:val="7AB76AF9"/>
    <w:rsid w:val="7AC36618"/>
    <w:rsid w:val="7ACF01AE"/>
    <w:rsid w:val="7AD57E99"/>
    <w:rsid w:val="7AD75174"/>
    <w:rsid w:val="7AE7407B"/>
    <w:rsid w:val="7B041935"/>
    <w:rsid w:val="7B0720E9"/>
    <w:rsid w:val="7B4A7334"/>
    <w:rsid w:val="7B4C5AA9"/>
    <w:rsid w:val="7BA31974"/>
    <w:rsid w:val="7C2D6413"/>
    <w:rsid w:val="7C7053AB"/>
    <w:rsid w:val="7C764A16"/>
    <w:rsid w:val="7C7F127E"/>
    <w:rsid w:val="7CB60144"/>
    <w:rsid w:val="7CBF2D66"/>
    <w:rsid w:val="7CED3553"/>
    <w:rsid w:val="7D166EB9"/>
    <w:rsid w:val="7D4D2BB6"/>
    <w:rsid w:val="7D953961"/>
    <w:rsid w:val="7DA23B9A"/>
    <w:rsid w:val="7DA47B71"/>
    <w:rsid w:val="7E060203"/>
    <w:rsid w:val="7E0671A0"/>
    <w:rsid w:val="7E2E5698"/>
    <w:rsid w:val="7E32308C"/>
    <w:rsid w:val="7E383B33"/>
    <w:rsid w:val="7E7B4683"/>
    <w:rsid w:val="7EB835DA"/>
    <w:rsid w:val="7EC12A3A"/>
    <w:rsid w:val="7EC35A54"/>
    <w:rsid w:val="7ED7602A"/>
    <w:rsid w:val="7F2F0A2A"/>
    <w:rsid w:val="7F5E4BF6"/>
    <w:rsid w:val="7F7B3CDF"/>
    <w:rsid w:val="7F8550BD"/>
    <w:rsid w:val="7FC04BAF"/>
    <w:rsid w:val="7FF9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8"/>
    <w:qFormat/>
    <w:uiPriority w:val="99"/>
    <w:pPr>
      <w:keepNext/>
      <w:keepLines/>
      <w:numPr>
        <w:ilvl w:val="1"/>
        <w:numId w:val="1"/>
      </w:numPr>
      <w:spacing w:before="260" w:after="260" w:line="415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9"/>
    <w:qFormat/>
    <w:uiPriority w:val="99"/>
    <w:pPr>
      <w:keepNext/>
      <w:keepLines/>
      <w:numPr>
        <w:ilvl w:val="2"/>
        <w:numId w:val="1"/>
      </w:numPr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numPr>
        <w:ilvl w:val="3"/>
        <w:numId w:val="1"/>
      </w:numPr>
      <w:spacing w:before="280" w:after="290" w:line="374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qFormat/>
    <w:uiPriority w:val="99"/>
    <w:pPr>
      <w:keepNext/>
      <w:keepLines/>
      <w:numPr>
        <w:ilvl w:val="6"/>
        <w:numId w:val="1"/>
      </w:numPr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8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qFormat/>
    <w:uiPriority w:val="0"/>
    <w:pPr>
      <w:shd w:val="clear" w:color="auto" w:fill="00008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es-ES" w:eastAsia="es-ES" w:bidi="es-ES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7">
    <w:name w:val="Balloon Text"/>
    <w:basedOn w:val="1"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0"/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HTML Preformatted"/>
    <w:basedOn w:val="1"/>
    <w:link w:val="5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4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5">
    <w:name w:val="annotation subject"/>
    <w:basedOn w:val="12"/>
    <w:next w:val="12"/>
    <w:qFormat/>
    <w:uiPriority w:val="0"/>
    <w:rPr>
      <w:b/>
      <w:bCs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qFormat/>
    <w:uiPriority w:val="22"/>
    <w:rPr>
      <w:b/>
      <w:bCs/>
    </w:rPr>
  </w:style>
  <w:style w:type="character" w:styleId="30">
    <w:name w:val="FollowedHyperlink"/>
    <w:basedOn w:val="28"/>
    <w:unhideWhenUsed/>
    <w:qFormat/>
    <w:uiPriority w:val="99"/>
    <w:rPr>
      <w:color w:val="800080"/>
      <w:u w:val="single"/>
    </w:rPr>
  </w:style>
  <w:style w:type="character" w:styleId="31">
    <w:name w:val="Emphasis"/>
    <w:qFormat/>
    <w:uiPriority w:val="0"/>
    <w:rPr>
      <w:color w:val="CC0000"/>
    </w:rPr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HTML Code"/>
    <w:basedOn w:val="28"/>
    <w:qFormat/>
    <w:uiPriority w:val="0"/>
    <w:rPr>
      <w:rFonts w:ascii="Courier New" w:hAnsi="Courier New"/>
      <w:sz w:val="20"/>
    </w:rPr>
  </w:style>
  <w:style w:type="character" w:styleId="34">
    <w:name w:val="annotation reference"/>
    <w:qFormat/>
    <w:uiPriority w:val="0"/>
    <w:rPr>
      <w:sz w:val="21"/>
      <w:szCs w:val="21"/>
    </w:rPr>
  </w:style>
  <w:style w:type="paragraph" w:customStyle="1" w:styleId="35">
    <w:name w:val="5编号正文"/>
    <w:basedOn w:val="36"/>
    <w:link w:val="37"/>
    <w:qFormat/>
    <w:uiPriority w:val="0"/>
    <w:pPr>
      <w:numPr>
        <w:ilvl w:val="3"/>
        <w:numId w:val="2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paragraph" w:customStyle="1" w:styleId="36">
    <w:name w:val="样式 首行缩进:  2 字符"/>
    <w:basedOn w:val="1"/>
    <w:link w:val="50"/>
    <w:qFormat/>
    <w:uiPriority w:val="0"/>
    <w:pPr>
      <w:ind w:firstLine="420" w:firstLineChars="200"/>
    </w:pPr>
    <w:rPr>
      <w:rFonts w:cs="宋体"/>
      <w:szCs w:val="20"/>
    </w:rPr>
  </w:style>
  <w:style w:type="character" w:customStyle="1" w:styleId="37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1标题一"/>
    <w:basedOn w:val="2"/>
    <w:link w:val="41"/>
    <w:qFormat/>
    <w:uiPriority w:val="0"/>
    <w:pPr>
      <w:numPr>
        <w:ilvl w:val="0"/>
        <w:numId w:val="2"/>
      </w:numPr>
      <w:spacing w:line="288" w:lineRule="auto"/>
    </w:pPr>
  </w:style>
  <w:style w:type="paragraph" w:customStyle="1" w:styleId="39">
    <w:name w:val="2标题二"/>
    <w:basedOn w:val="3"/>
    <w:link w:val="42"/>
    <w:qFormat/>
    <w:uiPriority w:val="0"/>
    <w:pPr>
      <w:numPr>
        <w:ilvl w:val="1"/>
        <w:numId w:val="2"/>
      </w:numPr>
      <w:tabs>
        <w:tab w:val="left" w:pos="425"/>
      </w:tabs>
      <w:spacing w:line="288" w:lineRule="auto"/>
      <w:ind w:right="100" w:rightChars="100"/>
    </w:pPr>
    <w:rPr>
      <w:sz w:val="30"/>
    </w:rPr>
  </w:style>
  <w:style w:type="paragraph" w:customStyle="1" w:styleId="40">
    <w:name w:val="3标题三"/>
    <w:basedOn w:val="4"/>
    <w:link w:val="43"/>
    <w:qFormat/>
    <w:uiPriority w:val="0"/>
    <w:pPr>
      <w:numPr>
        <w:ilvl w:val="2"/>
        <w:numId w:val="2"/>
      </w:numPr>
      <w:tabs>
        <w:tab w:val="left" w:pos="425"/>
      </w:tabs>
      <w:spacing w:line="288" w:lineRule="auto"/>
      <w:ind w:right="100" w:rightChars="100"/>
    </w:pPr>
    <w:rPr>
      <w:sz w:val="24"/>
    </w:rPr>
  </w:style>
  <w:style w:type="character" w:customStyle="1" w:styleId="41">
    <w:name w:val="1标题一 Char"/>
    <w:link w:val="38"/>
    <w:qFormat/>
    <w:uiPriority w:val="0"/>
  </w:style>
  <w:style w:type="character" w:customStyle="1" w:styleId="42">
    <w:name w:val="2标题二 Char"/>
    <w:link w:val="39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character" w:customStyle="1" w:styleId="43">
    <w:name w:val="3标题三 Char"/>
    <w:link w:val="40"/>
    <w:qFormat/>
    <w:uiPriority w:val="0"/>
    <w:rPr>
      <w:b/>
      <w:bCs/>
      <w:kern w:val="2"/>
      <w:sz w:val="24"/>
      <w:szCs w:val="32"/>
    </w:rPr>
  </w:style>
  <w:style w:type="paragraph" w:customStyle="1" w:styleId="44">
    <w:name w:val="4正文"/>
    <w:basedOn w:val="36"/>
    <w:link w:val="45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45">
    <w:name w:val="4正文 Char"/>
    <w:link w:val="44"/>
    <w:qFormat/>
    <w:uiPriority w:val="0"/>
    <w:rPr>
      <w:rFonts w:ascii="Courier New" w:cs="Courier New"/>
      <w:kern w:val="2"/>
      <w:sz w:val="21"/>
    </w:rPr>
  </w:style>
  <w:style w:type="paragraph" w:customStyle="1" w:styleId="46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7">
    <w:name w:val="标题 1 Char"/>
    <w:link w:val="2"/>
    <w:qFormat/>
    <w:uiPriority w:val="99"/>
    <w:rPr>
      <w:rFonts w:eastAsia="宋体"/>
      <w:b/>
      <w:bCs/>
      <w:kern w:val="44"/>
      <w:sz w:val="44"/>
      <w:szCs w:val="44"/>
    </w:rPr>
  </w:style>
  <w:style w:type="character" w:customStyle="1" w:styleId="48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9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50">
    <w:name w:val="样式 首行缩进:  2 字符 Char"/>
    <w:link w:val="36"/>
    <w:qFormat/>
    <w:uiPriority w:val="0"/>
    <w:rPr>
      <w:rFonts w:cs="宋体"/>
      <w:kern w:val="2"/>
      <w:sz w:val="21"/>
    </w:rPr>
  </w:style>
  <w:style w:type="paragraph" w:customStyle="1" w:styleId="51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52">
    <w:name w:val="coder"/>
    <w:basedOn w:val="1"/>
    <w:link w:val="53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53">
    <w:name w:val="coder Char"/>
    <w:basedOn w:val="28"/>
    <w:link w:val="52"/>
    <w:qFormat/>
    <w:uiPriority w:val="0"/>
    <w:rPr>
      <w:sz w:val="18"/>
      <w:shd w:val="clear" w:color="auto" w:fill="D9D9D9"/>
    </w:rPr>
  </w:style>
  <w:style w:type="paragraph" w:customStyle="1" w:styleId="54">
    <w:name w:val="列出段落1"/>
    <w:basedOn w:val="1"/>
    <w:qFormat/>
    <w:uiPriority w:val="99"/>
    <w:pPr>
      <w:ind w:firstLine="420" w:firstLineChars="200"/>
    </w:pPr>
  </w:style>
  <w:style w:type="paragraph" w:customStyle="1" w:styleId="55">
    <w:name w:val="我的正文"/>
    <w:basedOn w:val="1"/>
    <w:qFormat/>
    <w:uiPriority w:val="0"/>
    <w:pPr>
      <w:spacing w:line="360" w:lineRule="auto"/>
      <w:ind w:firstLine="200" w:firstLineChars="200"/>
    </w:pPr>
    <w:rPr>
      <w:sz w:val="24"/>
      <w:lang w:val="zh-CN"/>
    </w:rPr>
  </w:style>
  <w:style w:type="character" w:customStyle="1" w:styleId="56">
    <w:name w:val="apple-converted-space"/>
    <w:basedOn w:val="28"/>
    <w:qFormat/>
    <w:uiPriority w:val="0"/>
  </w:style>
  <w:style w:type="character" w:customStyle="1" w:styleId="57">
    <w:name w:val="pre"/>
    <w:basedOn w:val="28"/>
    <w:qFormat/>
    <w:uiPriority w:val="0"/>
  </w:style>
  <w:style w:type="character" w:customStyle="1" w:styleId="58">
    <w:name w:val="HTML 预设格式 Char"/>
    <w:basedOn w:val="28"/>
    <w:link w:val="22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4正文 Char Char"/>
    <w:qFormat/>
    <w:uiPriority w:val="0"/>
    <w:rPr>
      <w:rFonts w:ascii="Courier New" w:cs="Courier New"/>
      <w:kern w:val="2"/>
      <w:sz w:val="21"/>
    </w:rPr>
  </w:style>
  <w:style w:type="character" w:customStyle="1" w:styleId="60">
    <w:name w:val="string2"/>
    <w:basedOn w:val="28"/>
    <w:qFormat/>
    <w:uiPriority w:val="0"/>
    <w:rPr>
      <w:color w:val="0000FF"/>
    </w:rPr>
  </w:style>
  <w:style w:type="paragraph" w:customStyle="1" w:styleId="61">
    <w:name w:val="List Paragraph"/>
    <w:basedOn w:val="1"/>
    <w:qFormat/>
    <w:uiPriority w:val="1"/>
    <w:pPr>
      <w:ind w:left="640" w:hanging="420"/>
    </w:pPr>
    <w:rPr>
      <w:rFonts w:ascii="宋体" w:hAnsi="宋体" w:eastAsia="宋体" w:cs="宋体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13</Pages>
  <Words>2464</Words>
  <Characters>4126</Characters>
  <Lines>75</Lines>
  <Paragraphs>24</Paragraphs>
  <TotalTime>718</TotalTime>
  <ScaleCrop>false</ScaleCrop>
  <LinksUpToDate>false</LinksUpToDate>
  <CharactersWithSpaces>4499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2017-05-07T16:42:00Z</dcterms:created>
  <dc:creator>Administrator</dc:creator>
  <dc:description>源码时代PHP;</dc:description>
  <cp:keywords>源码时代PHP</cp:keywords>
  <cp:lastModifiedBy>黄书成</cp:lastModifiedBy>
  <cp:lastPrinted>2411-12-31T15:59:00Z</cp:lastPrinted>
  <dcterms:modified xsi:type="dcterms:W3CDTF">2022-06-16T08:56:22Z</dcterms:modified>
  <dc:subject>源代码教育PHP;</dc:subject>
  <dc:title>源码时代PHP;</dc:title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80D21B1F0795416E97AF0373D1B3713D</vt:lpwstr>
  </property>
</Properties>
</file>