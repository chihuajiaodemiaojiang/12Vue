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bidi w:val="0"/>
        <w:jc w:val="center"/>
        <w:rPr>
          <w:rFonts w:hint="eastAsia" w:ascii="黑体" w:hAnsi="黑体" w:eastAsia="黑体" w:cs="黑体"/>
          <w:b/>
          <w:bCs/>
          <w:sz w:val="48"/>
          <w:szCs w:val="48"/>
        </w:rPr>
      </w:pPr>
      <w:r>
        <w:rPr>
          <w:rFonts w:hint="eastAsia" w:ascii="黑体" w:hAnsi="黑体" w:eastAsia="黑体" w:cs="黑体"/>
          <w:b/>
          <w:bCs/>
          <w:sz w:val="48"/>
          <w:szCs w:val="48"/>
        </w:rPr>
        <w:t>V</w:t>
      </w: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ue.js-</w:t>
      </w:r>
      <w:r>
        <w:rPr>
          <w:rFonts w:hint="eastAsia" w:ascii="黑体" w:hAnsi="黑体" w:eastAsia="黑体" w:cs="黑体"/>
          <w:b/>
          <w:bCs/>
          <w:sz w:val="48"/>
          <w:szCs w:val="48"/>
        </w:rPr>
        <w:t>D</w:t>
      </w: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ay</w:t>
      </w:r>
      <w:r>
        <w:rPr>
          <w:rFonts w:hint="eastAsia" w:ascii="黑体" w:hAnsi="黑体" w:eastAsia="黑体" w:cs="黑体"/>
          <w:b/>
          <w:bCs/>
          <w:sz w:val="48"/>
          <w:szCs w:val="48"/>
        </w:rPr>
        <w:t>01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课程介绍</w:t>
      </w:r>
    </w:p>
    <w:p>
      <w:pPr>
        <w:numPr>
          <w:ilvl w:val="0"/>
          <w:numId w:val="3"/>
        </w:numPr>
        <w:bidi w:val="0"/>
        <w:spacing w:line="360" w:lineRule="auto"/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1</w:t>
      </w:r>
      <w:r>
        <w:rPr>
          <w:rFonts w:hint="eastAsia" w:ascii="黑体" w:hAnsi="黑体" w:eastAsia="黑体" w:cs="黑体"/>
          <w:b/>
          <w:bCs/>
        </w:rPr>
        <w:t xml:space="preserve">. </w:t>
      </w:r>
      <w:r>
        <w:rPr>
          <w:rFonts w:hint="eastAsia" w:ascii="黑体" w:hAnsi="黑体" w:eastAsia="黑体" w:cs="黑体"/>
          <w:b/>
          <w:bCs/>
          <w:lang w:val="en-US" w:eastAsia="zh-CN"/>
        </w:rPr>
        <w:t>Vue</w:t>
      </w:r>
      <w:r>
        <w:rPr>
          <w:rFonts w:hint="eastAsia" w:ascii="黑体" w:hAnsi="黑体" w:eastAsia="黑体" w:cs="黑体"/>
          <w:b/>
          <w:bCs/>
        </w:rPr>
        <w:t>介绍(</w:t>
      </w:r>
      <w:r>
        <w:rPr>
          <w:rFonts w:hint="eastAsia" w:ascii="黑体" w:hAnsi="黑体" w:eastAsia="黑体" w:cs="黑体"/>
          <w:b/>
          <w:bCs/>
          <w:lang w:val="en-US" w:eastAsia="zh-CN"/>
        </w:rPr>
        <w:t>了解</w:t>
      </w:r>
      <w:r>
        <w:rPr>
          <w:rFonts w:hint="eastAsia" w:ascii="黑体" w:hAnsi="黑体" w:eastAsia="黑体" w:cs="黑体"/>
          <w:b/>
          <w:bCs/>
        </w:rPr>
        <w:t>)</w:t>
      </w:r>
    </w:p>
    <w:p>
      <w:pPr>
        <w:numPr>
          <w:ilvl w:val="0"/>
          <w:numId w:val="3"/>
        </w:numPr>
        <w:bidi w:val="0"/>
        <w:spacing w:line="360" w:lineRule="auto"/>
        <w:rPr>
          <w:rFonts w:hint="eastAsia" w:ascii="黑体" w:hAnsi="黑体" w:eastAsia="黑体" w:cs="黑体"/>
          <w:b/>
          <w:bCs/>
          <w:color w:val="FF0000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2. Vue项目环境搭建（掌握）</w:t>
      </w:r>
    </w:p>
    <w:p>
      <w:pPr>
        <w:numPr>
          <w:ilvl w:val="0"/>
          <w:numId w:val="3"/>
        </w:numPr>
        <w:bidi w:val="0"/>
        <w:spacing w:line="360" w:lineRule="auto"/>
        <w:rPr>
          <w:rFonts w:hint="eastAsia" w:ascii="黑体" w:hAnsi="黑体" w:eastAsia="黑体" w:cs="黑体"/>
          <w:b/>
          <w:bCs/>
          <w:color w:val="FF0000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3. Vue组件化（掌握）</w:t>
      </w:r>
    </w:p>
    <w:p>
      <w:pPr>
        <w:numPr>
          <w:ilvl w:val="0"/>
          <w:numId w:val="3"/>
        </w:numPr>
        <w:bidi w:val="0"/>
        <w:spacing w:line="360" w:lineRule="auto"/>
        <w:rPr>
          <w:rFonts w:hint="eastAsia" w:ascii="黑体" w:hAnsi="黑体" w:eastAsia="黑体" w:cs="黑体"/>
          <w:b/>
          <w:bCs/>
          <w:color w:val="FF000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4. Vue表达式（掌握）</w:t>
      </w:r>
    </w:p>
    <w:p>
      <w:pPr>
        <w:numPr>
          <w:ilvl w:val="0"/>
          <w:numId w:val="3"/>
        </w:numPr>
        <w:bidi w:val="0"/>
        <w:spacing w:line="360" w:lineRule="auto"/>
        <w:rPr>
          <w:rFonts w:hint="eastAsia" w:ascii="黑体" w:hAnsi="黑体" w:eastAsia="黑体" w:cs="黑体"/>
          <w:b/>
          <w:bCs/>
          <w:color w:val="FF000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5. Vue常用指令（掌握）</w:t>
      </w:r>
    </w:p>
    <w:p>
      <w:pPr>
        <w:numPr>
          <w:ilvl w:val="0"/>
          <w:numId w:val="3"/>
        </w:numPr>
        <w:bidi w:val="0"/>
        <w:spacing w:line="360" w:lineRule="auto"/>
        <w:rPr>
          <w:rFonts w:hint="eastAsia" w:ascii="黑体" w:hAnsi="黑体" w:eastAsia="黑体" w:cs="黑体"/>
          <w:b/>
          <w:bCs/>
          <w:color w:val="FF0000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6. 计算属性computed（了解）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color w:val="FF0000"/>
          <w:sz w:val="28"/>
          <w:szCs w:val="28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br w:type="page"/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 xml:space="preserve">1. </w:t>
      </w:r>
      <w:r>
        <w:rPr>
          <w:rFonts w:hint="eastAsia" w:ascii="黑体" w:hAnsi="黑体" w:eastAsia="黑体" w:cs="黑体"/>
        </w:rPr>
        <w:t>Vue介绍</w:t>
      </w:r>
      <w:r>
        <w:rPr>
          <w:rFonts w:hint="eastAsia" w:ascii="黑体" w:hAnsi="黑体" w:eastAsia="黑体" w:cs="黑体"/>
          <w:lang w:eastAsia="zh-CN"/>
        </w:rPr>
        <w:t>（</w:t>
      </w:r>
      <w:r>
        <w:rPr>
          <w:rFonts w:hint="eastAsia" w:ascii="黑体" w:hAnsi="黑体" w:eastAsia="黑体" w:cs="黑体"/>
          <w:color w:val="7F7F7F" w:themeColor="background1" w:themeShade="80"/>
          <w:lang w:val="en-US" w:eastAsia="zh-CN"/>
        </w:rPr>
        <w:t>了解</w:t>
      </w:r>
      <w:r>
        <w:rPr>
          <w:rFonts w:hint="eastAsia" w:ascii="黑体" w:hAnsi="黑体" w:eastAsia="黑体" w:cs="黑体"/>
          <w:lang w:eastAsia="zh-CN"/>
        </w:rPr>
        <w:t>）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cs="黑体"/>
          <w:lang w:val="en-US" w:eastAsia="zh-CN"/>
        </w:rPr>
        <w:t xml:space="preserve">1.1 </w:t>
      </w:r>
      <w:r>
        <w:rPr>
          <w:rFonts w:hint="eastAsia" w:ascii="黑体" w:hAnsi="黑体" w:eastAsia="黑体" w:cs="黑体"/>
        </w:rPr>
        <w:t>Vue是什么</w:t>
      </w:r>
      <w:r>
        <w:rPr>
          <w:rFonts w:hint="eastAsia" w:ascii="黑体" w:hAnsi="黑体" w:cs="黑体"/>
          <w:lang w:eastAsia="zh-CN"/>
        </w:rPr>
        <w:t>（</w:t>
      </w:r>
      <w:r>
        <w:rPr>
          <w:rFonts w:hint="eastAsia" w:ascii="黑体" w:hAnsi="黑体" w:cs="黑体"/>
          <w:color w:val="7F7F7F" w:themeColor="background1" w:themeShade="80"/>
          <w:lang w:val="en-US" w:eastAsia="zh-CN"/>
        </w:rPr>
        <w:t>了解</w:t>
      </w:r>
      <w:r>
        <w:rPr>
          <w:rFonts w:hint="eastAsia" w:ascii="黑体" w:hAnsi="黑体" w:cs="黑体"/>
          <w:lang w:eastAsia="zh-CN"/>
        </w:rPr>
        <w:t>）</w:t>
      </w:r>
    </w:p>
    <w:p>
      <w:pPr>
        <w:ind w:firstLine="42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</w:rPr>
        <w:t>Vue</w:t>
      </w:r>
      <w:r>
        <w:rPr>
          <w:rFonts w:hint="eastAsia" w:ascii="黑体" w:hAnsi="黑体" w:eastAsia="黑体" w:cs="黑体"/>
          <w:lang w:val="en-US" w:eastAsia="zh-CN"/>
        </w:rPr>
        <w:t>是一个构建用户界面（UI）的JS库。</w:t>
      </w:r>
    </w:p>
    <w:p>
      <w:pPr>
        <w:ind w:firstLine="42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</w:rPr>
        <w:t>是一个构建</w:t>
      </w:r>
      <w:r>
        <w:rPr>
          <w:rFonts w:hint="eastAsia" w:ascii="黑体" w:hAnsi="黑体" w:eastAsia="黑体" w:cs="黑体"/>
          <w:b/>
          <w:color w:val="FF0000"/>
        </w:rPr>
        <w:t>数据驱动</w:t>
      </w:r>
      <w:r>
        <w:rPr>
          <w:rFonts w:hint="eastAsia" w:ascii="黑体" w:hAnsi="黑体" w:eastAsia="黑体" w:cs="黑体"/>
        </w:rPr>
        <w:t>的</w:t>
      </w:r>
      <w:r>
        <w:rPr>
          <w:rFonts w:hint="eastAsia" w:ascii="黑体" w:hAnsi="黑体" w:eastAsia="黑体" w:cs="黑体"/>
          <w:lang w:val="en-US" w:eastAsia="zh-CN"/>
        </w:rPr>
        <w:t>渐进式</w:t>
      </w:r>
      <w:r>
        <w:rPr>
          <w:rFonts w:hint="eastAsia" w:ascii="黑体" w:hAnsi="黑体" w:eastAsia="黑体" w:cs="黑体"/>
        </w:rPr>
        <w:t>框架</w:t>
      </w:r>
      <w:r>
        <w:rPr>
          <w:rFonts w:hint="eastAsia" w:ascii="黑体" w:hAnsi="黑体" w:eastAsia="黑体" w:cs="黑体"/>
          <w:lang w:eastAsia="zh-CN"/>
        </w:rPr>
        <w:t>，</w:t>
      </w:r>
      <w:r>
        <w:rPr>
          <w:rFonts w:hint="eastAsia" w:ascii="黑体" w:hAnsi="黑体" w:eastAsia="黑体" w:cs="黑体"/>
        </w:rPr>
        <w:t>Vue.js 的目标是通过尽可能</w:t>
      </w:r>
      <w:r>
        <w:rPr>
          <w:rFonts w:hint="eastAsia" w:ascii="黑体" w:hAnsi="黑体" w:eastAsia="黑体" w:cs="黑体"/>
          <w:b/>
          <w:bCs/>
          <w:color w:val="FF0000"/>
          <w:sz w:val="22"/>
          <w:szCs w:val="28"/>
        </w:rPr>
        <w:t>简单</w:t>
      </w:r>
      <w:r>
        <w:rPr>
          <w:rFonts w:hint="eastAsia" w:ascii="黑体" w:hAnsi="黑体" w:eastAsia="黑体" w:cs="黑体"/>
        </w:rPr>
        <w:t>的 API 实现响应的数据绑定和组合的视图</w:t>
      </w:r>
      <w:r>
        <w:rPr>
          <w:rFonts w:hint="eastAsia" w:ascii="黑体" w:hAnsi="黑体" w:eastAsia="黑体" w:cs="黑体"/>
          <w:b/>
          <w:bCs/>
          <w:color w:val="FF0000"/>
        </w:rPr>
        <w:t>组件</w:t>
      </w:r>
      <w:r>
        <w:rPr>
          <w:rFonts w:hint="eastAsia" w:ascii="黑体" w:hAnsi="黑体" w:eastAsia="黑体" w:cs="黑体"/>
        </w:rPr>
        <w:t>。</w:t>
      </w:r>
      <w:r>
        <w:rPr>
          <w:rFonts w:hint="eastAsia" w:ascii="黑体" w:hAnsi="黑体" w:eastAsia="黑体" w:cs="黑体"/>
          <w:lang w:val="en-US" w:eastAsia="zh-CN"/>
        </w:rPr>
        <w:t>基于</w:t>
      </w: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MVVM (Model View  VievModel)</w:t>
      </w:r>
      <w:r>
        <w:rPr>
          <w:rFonts w:hint="eastAsia" w:ascii="黑体" w:hAnsi="黑体" w:eastAsia="黑体" w:cs="黑体"/>
          <w:lang w:val="en-US" w:eastAsia="zh-CN"/>
        </w:rPr>
        <w:t>设计模式书写。</w:t>
      </w:r>
    </w:p>
    <w:p>
      <w:pPr>
        <w:ind w:firstLine="420"/>
        <w:rPr>
          <w:rFonts w:hint="eastAsia" w:ascii="黑体" w:hAnsi="黑体" w:eastAsia="黑体" w:cs="黑体"/>
        </w:rPr>
      </w:pPr>
    </w:p>
    <w:p>
      <w:pPr>
        <w:ind w:firstLine="42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Vue只关注视图层</w:t>
      </w:r>
      <w:r>
        <w:rPr>
          <w:rFonts w:hint="eastAsia" w:ascii="黑体" w:hAnsi="黑体" w:eastAsia="黑体" w:cs="黑体"/>
          <w:lang w:eastAsia="zh-CN"/>
        </w:rPr>
        <w:t>，</w:t>
      </w:r>
      <w:r>
        <w:rPr>
          <w:rFonts w:hint="eastAsia" w:ascii="黑体" w:hAnsi="黑体" w:eastAsia="黑体" w:cs="黑体"/>
          <w:lang w:val="en-US" w:eastAsia="zh-CN"/>
        </w:rPr>
        <w:t>可以快速创建用户界面</w:t>
      </w:r>
      <w:r>
        <w:rPr>
          <w:rFonts w:hint="eastAsia" w:ascii="黑体" w:hAnsi="黑体" w:eastAsia="黑体" w:cs="黑体"/>
        </w:rPr>
        <w:t>。</w:t>
      </w:r>
    </w:p>
    <w:p>
      <w:pPr>
        <w:ind w:firstLine="42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Vue的目标是通过尽可能简单的 API 实现响应的数据绑定和组合的视图组件。</w:t>
      </w:r>
    </w:p>
    <w:p>
      <w:pPr>
        <w:ind w:firstLine="42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Vue学习起来非常简单。</w:t>
      </w:r>
      <w:bookmarkStart w:id="0" w:name="OLE_LINK9"/>
    </w:p>
    <w:bookmarkEnd w:id="0"/>
    <w:p>
      <w:pPr>
        <w:pStyle w:val="3"/>
        <w:numPr>
          <w:ilvl w:val="1"/>
          <w:numId w:val="0"/>
        </w:numPr>
        <w:bidi w:val="0"/>
        <w:ind w:leftChars="0"/>
        <w:rPr>
          <w:rFonts w:hint="eastAsia" w:ascii="黑体" w:hAnsi="黑体" w:eastAsia="黑体" w:cs="黑体"/>
        </w:rPr>
      </w:pPr>
      <w:r>
        <w:rPr>
          <w:rFonts w:hint="eastAsia" w:ascii="黑体" w:hAnsi="黑体" w:cs="黑体"/>
          <w:lang w:val="en-US" w:eastAsia="zh-CN"/>
        </w:rPr>
        <w:t xml:space="preserve">1.2 </w:t>
      </w:r>
      <w:r>
        <w:rPr>
          <w:rFonts w:hint="eastAsia" w:ascii="黑体" w:hAnsi="黑体" w:eastAsia="黑体" w:cs="黑体"/>
        </w:rPr>
        <w:t>Vue</w:t>
      </w:r>
      <w:r>
        <w:rPr>
          <w:rFonts w:hint="eastAsia" w:ascii="黑体" w:hAnsi="黑体" w:eastAsia="黑体" w:cs="黑体"/>
          <w:lang w:val="en-US" w:eastAsia="zh-CN"/>
        </w:rPr>
        <w:t>特点</w:t>
      </w:r>
      <w:r>
        <w:rPr>
          <w:rFonts w:hint="eastAsia" w:ascii="黑体" w:hAnsi="黑体" w:cs="黑体"/>
          <w:lang w:val="en-US" w:eastAsia="zh-CN"/>
        </w:rPr>
        <w:t>（</w:t>
      </w:r>
      <w:r>
        <w:rPr>
          <w:rFonts w:hint="eastAsia" w:ascii="黑体" w:hAnsi="黑体" w:cs="黑体"/>
          <w:color w:val="7F7F7F" w:themeColor="background1" w:themeShade="80"/>
          <w:lang w:val="en-US" w:eastAsia="zh-CN"/>
        </w:rPr>
        <w:t>了解</w:t>
      </w:r>
      <w:r>
        <w:rPr>
          <w:rFonts w:hint="eastAsia" w:ascii="黑体" w:hAnsi="黑体" w:cs="黑体"/>
          <w:lang w:val="en-US" w:eastAsia="zh-CN"/>
        </w:rPr>
        <w:t>）</w:t>
      </w:r>
    </w:p>
    <w:p>
      <w:pPr>
        <w:numPr>
          <w:ilvl w:val="0"/>
          <w:numId w:val="4"/>
        </w:numPr>
        <w:ind w:leftChars="200" w:firstLine="0"/>
        <w:rPr>
          <w:rFonts w:hint="eastAsia" w:ascii="黑体" w:hAnsi="黑体" w:eastAsia="黑体" w:cs="黑体"/>
          <w:b/>
          <w:bCs/>
          <w:sz w:val="28"/>
          <w:szCs w:val="36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体积小</w:t>
      </w:r>
    </w:p>
    <w:p>
      <w:pPr>
        <w:ind w:left="420" w:leftChars="200" w:firstLine="420" w:firstLineChars="20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gzip压缩后</w:t>
      </w:r>
      <w:r>
        <w:rPr>
          <w:rFonts w:hint="default" w:ascii="黑体" w:hAnsi="黑体" w:eastAsia="黑体" w:cs="黑体"/>
          <w:lang w:val="en-US" w:eastAsia="zh-CN"/>
        </w:rPr>
        <w:t>20</w:t>
      </w:r>
      <w:r>
        <w:rPr>
          <w:rFonts w:hint="eastAsia" w:ascii="黑体" w:hAnsi="黑体" w:eastAsia="黑体" w:cs="黑体"/>
          <w:lang w:val="en-US" w:eastAsia="zh-CN"/>
        </w:rPr>
        <w:t>K</w:t>
      </w:r>
      <w:r>
        <w:rPr>
          <w:rFonts w:hint="eastAsia" w:ascii="黑体" w:hAnsi="黑体" w:eastAsia="黑体" w:cs="黑体"/>
        </w:rPr>
        <w:t>，并且不依赖其他基础库。</w:t>
      </w:r>
    </w:p>
    <w:p>
      <w:pPr>
        <w:ind w:left="420" w:leftChars="200" w:firstLine="420" w:firstLineChars="200"/>
        <w:rPr>
          <w:rFonts w:hint="eastAsia" w:ascii="黑体" w:hAnsi="黑体" w:eastAsia="黑体" w:cs="黑体"/>
        </w:rPr>
      </w:pPr>
    </w:p>
    <w:p>
      <w:pPr>
        <w:numPr>
          <w:ilvl w:val="0"/>
          <w:numId w:val="4"/>
        </w:numPr>
        <w:ind w:leftChars="200" w:firstLine="0"/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更高的运行效率</w:t>
      </w:r>
    </w:p>
    <w:p>
      <w:pPr>
        <w:ind w:left="420" w:leftChars="200" w:firstLine="420" w:firstLineChars="200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基于虚拟DOM，一种可以预先通过JS（在内存中）进行各种运算，把最终的DOM操作计算出来并优化的技术啊。由于这种对DOM操作的预处理操作，并没有真是操作DOM，所以叫做虚拟DOM；</w:t>
      </w:r>
    </w:p>
    <w:p>
      <w:pPr>
        <w:ind w:left="420" w:leftChars="200" w:firstLine="420" w:firstLineChars="200"/>
        <w:rPr>
          <w:rFonts w:hint="eastAsia" w:ascii="黑体" w:hAnsi="黑体" w:eastAsia="黑体" w:cs="黑体"/>
          <w:b w:val="0"/>
          <w:bCs w:val="0"/>
          <w:lang w:val="en-US" w:eastAsia="zh-CN"/>
        </w:rPr>
      </w:pPr>
    </w:p>
    <w:p>
      <w:pPr>
        <w:numPr>
          <w:ilvl w:val="0"/>
          <w:numId w:val="4"/>
        </w:numPr>
        <w:ind w:leftChars="200" w:firstLine="0"/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双向数据绑定</w:t>
      </w:r>
    </w:p>
    <w:p>
      <w:pPr>
        <w:ind w:left="420" w:leftChars="200"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让开发者不用再去操作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DOM</w:t>
      </w:r>
      <w:r>
        <w:rPr>
          <w:rFonts w:hint="eastAsia" w:ascii="黑体" w:hAnsi="黑体" w:eastAsia="黑体" w:cs="黑体"/>
          <w:lang w:val="en-US" w:eastAsia="zh-CN"/>
        </w:rPr>
        <w:t>对象，把更多的精力投入到业务逻辑上；</w:t>
      </w:r>
    </w:p>
    <w:p>
      <w:pPr>
        <w:ind w:left="420" w:leftChars="200" w:firstLine="420" w:firstLineChars="20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4"/>
        </w:numPr>
        <w:ind w:leftChars="200" w:firstLine="0"/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生态丰富、学习成本低</w:t>
      </w:r>
    </w:p>
    <w:p>
      <w:pPr>
        <w:ind w:left="420" w:leftChars="200"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市场上拥有大量成熟、稳定的基于vue.js的UI框架、常用组件！拿来即用实现快速开发；</w:t>
      </w:r>
    </w:p>
    <w:p>
      <w:pPr>
        <w:widowControl/>
        <w:jc w:val="left"/>
        <w:rPr>
          <w:rFonts w:hint="eastAsia" w:ascii="黑体" w:hAnsi="黑体" w:eastAsia="黑体" w:cs="黑体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cs="黑体"/>
          <w:lang w:val="en-US" w:eastAsia="zh-CN"/>
        </w:rPr>
        <w:t xml:space="preserve">1.3 </w:t>
      </w:r>
      <w:r>
        <w:rPr>
          <w:rFonts w:hint="eastAsia" w:ascii="黑体" w:hAnsi="黑体" w:eastAsia="黑体" w:cs="黑体"/>
        </w:rPr>
        <w:t>Vue的历史</w:t>
      </w:r>
      <w:r>
        <w:rPr>
          <w:rFonts w:hint="eastAsia" w:ascii="黑体" w:hAnsi="黑体" w:cs="黑体"/>
          <w:lang w:eastAsia="zh-CN"/>
        </w:rPr>
        <w:t>（</w:t>
      </w:r>
      <w:r>
        <w:rPr>
          <w:rFonts w:hint="eastAsia" w:ascii="黑体" w:hAnsi="黑体" w:cs="黑体"/>
          <w:color w:val="7F7F7F" w:themeColor="background1" w:themeShade="80"/>
          <w:lang w:val="en-US" w:eastAsia="zh-CN"/>
        </w:rPr>
        <w:t>了解</w:t>
      </w:r>
      <w:r>
        <w:rPr>
          <w:rFonts w:hint="eastAsia" w:ascii="黑体" w:hAnsi="黑体" w:cs="黑体"/>
          <w:lang w:eastAsia="zh-CN"/>
        </w:rPr>
        <w:t>）</w:t>
      </w:r>
    </w:p>
    <w:p>
      <w:pPr>
        <w:ind w:left="420" w:leftChars="200" w:firstLine="42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22"/>
          <w:szCs w:val="28"/>
        </w:rPr>
        <w:t>Vue是比较新的技术</w:t>
      </w:r>
    </w:p>
    <w:p>
      <w:pPr>
        <w:ind w:left="420" w:leftChars="200" w:firstLine="42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2013年发布 草案 版本</w:t>
      </w:r>
    </w:p>
    <w:p>
      <w:pPr>
        <w:ind w:left="420" w:leftChars="200" w:firstLine="42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201</w:t>
      </w:r>
      <w:r>
        <w:rPr>
          <w:rFonts w:hint="eastAsia" w:ascii="黑体" w:hAnsi="黑体" w:eastAsia="黑体" w:cs="黑体"/>
          <w:lang w:val="en-US" w:eastAsia="zh-CN"/>
        </w:rPr>
        <w:t>5</w:t>
      </w:r>
      <w:r>
        <w:rPr>
          <w:rFonts w:hint="eastAsia" w:ascii="黑体" w:hAnsi="黑体" w:eastAsia="黑体" w:cs="黑体"/>
        </w:rPr>
        <w:t>年</w:t>
      </w:r>
      <w:r>
        <w:rPr>
          <w:rFonts w:hint="eastAsia" w:ascii="黑体" w:hAnsi="黑体" w:eastAsia="黑体" w:cs="黑体"/>
          <w:lang w:val="en-US" w:eastAsia="zh-CN"/>
        </w:rPr>
        <w:t>10月</w:t>
      </w:r>
      <w:r>
        <w:rPr>
          <w:rFonts w:hint="eastAsia" w:ascii="黑体" w:hAnsi="黑体" w:eastAsia="黑体" w:cs="黑体"/>
        </w:rPr>
        <w:t xml:space="preserve">发布的1.0 </w:t>
      </w:r>
      <w:r>
        <w:rPr>
          <w:rFonts w:hint="eastAsia" w:ascii="黑体" w:hAnsi="黑体" w:eastAsia="黑体" w:cs="黑体"/>
          <w:lang w:val="en-US" w:eastAsia="zh-CN"/>
        </w:rPr>
        <w:t>版本</w:t>
      </w:r>
    </w:p>
    <w:p>
      <w:pPr>
        <w:ind w:left="420" w:leftChars="200" w:firstLine="420"/>
        <w:rPr>
          <w:rFonts w:hint="eastAsia" w:ascii="黑体" w:hAnsi="黑体" w:eastAsia="黑体" w:cs="黑体"/>
          <w:b/>
          <w:bCs/>
          <w:color w:val="FF000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</w:rPr>
        <w:t>2016年4月，发布2.</w:t>
      </w: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0</w:t>
      </w:r>
      <w:r>
        <w:rPr>
          <w:rFonts w:hint="eastAsia" w:ascii="黑体" w:hAnsi="黑体" w:eastAsia="黑体" w:cs="黑体"/>
          <w:b/>
          <w:bCs/>
          <w:color w:val="FF0000"/>
        </w:rPr>
        <w:t>版本</w:t>
      </w: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 xml:space="preserve"> (大红大紫的开始) </w:t>
      </w:r>
    </w:p>
    <w:p>
      <w:pPr>
        <w:ind w:left="420" w:leftChars="200" w:firstLine="420"/>
        <w:rPr>
          <w:rFonts w:hint="default" w:ascii="黑体" w:hAnsi="黑体" w:eastAsia="黑体" w:cs="黑体"/>
          <w:b/>
          <w:bCs/>
          <w:color w:val="FF0000"/>
          <w:lang w:val="en-US" w:eastAsia="zh-CN"/>
        </w:rPr>
      </w:pPr>
      <w:r>
        <w:rPr>
          <w:rFonts w:hint="default" w:ascii="黑体" w:hAnsi="黑体" w:eastAsia="黑体" w:cs="黑体"/>
          <w:b/>
          <w:bCs/>
          <w:color w:val="FF0000"/>
          <w:lang w:val="en-US" w:eastAsia="zh-CN"/>
        </w:rPr>
        <w:t>2021</w:t>
      </w: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年 发布3.0版本</w:t>
      </w:r>
      <w:bookmarkStart w:id="1" w:name="_GoBack"/>
      <w:bookmarkEnd w:id="1"/>
    </w:p>
    <w:p>
      <w:pPr>
        <w:ind w:left="420" w:leftChars="200" w:firstLine="420"/>
        <w:rPr>
          <w:rFonts w:hint="eastAsia" w:ascii="黑体" w:hAnsi="黑体" w:eastAsia="黑体" w:cs="黑体"/>
        </w:rPr>
      </w:pPr>
    </w:p>
    <w:p>
      <w:pPr>
        <w:ind w:left="420" w:leftChars="200" w:firstLine="42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Vue作者是 前Google 的员工尤雨溪，在2016年9月宣布以技术顾问的身份加盟阿里巴巴Weex团队。实现Vue 和 Weex 的 JavaScript 整合，目标是让Vue 的语法跨三端。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ascii="黑体" w:hAnsi="黑体" w:eastAsia="黑体" w:cs="黑体"/>
          <w:color w:val="7F7F7F" w:themeColor="background1" w:themeShade="80"/>
        </w:rPr>
      </w:pPr>
      <w:r>
        <w:rPr>
          <w:rFonts w:hint="eastAsia" w:ascii="黑体" w:hAnsi="黑体" w:cs="黑体"/>
          <w:lang w:val="en-US" w:eastAsia="zh-CN"/>
        </w:rPr>
        <w:t xml:space="preserve">1.4 </w:t>
      </w:r>
      <w:r>
        <w:rPr>
          <w:rFonts w:hint="eastAsia" w:ascii="黑体" w:hAnsi="黑体" w:eastAsia="黑体" w:cs="黑体"/>
        </w:rPr>
        <w:t>Vue</w:t>
      </w:r>
      <w:r>
        <w:rPr>
          <w:rFonts w:hint="eastAsia" w:ascii="黑体" w:hAnsi="黑体" w:eastAsia="黑体" w:cs="黑体"/>
          <w:lang w:val="en-US" w:eastAsia="zh-CN"/>
        </w:rPr>
        <w:t>与常见框架对比</w:t>
      </w:r>
      <w:r>
        <w:rPr>
          <w:rFonts w:hint="eastAsia" w:ascii="黑体" w:hAnsi="黑体" w:cs="黑体"/>
          <w:color w:val="7F7F7F" w:themeColor="background1" w:themeShade="80"/>
          <w:lang w:val="en-US" w:eastAsia="zh-CN"/>
        </w:rPr>
        <w:t>（了解）</w:t>
      </w:r>
    </w:p>
    <w:p>
      <w:pPr>
        <w:ind w:left="420" w:leftChars="0" w:firstLine="420" w:firstLineChars="0"/>
        <w:rPr>
          <w:rFonts w:hint="eastAsia" w:ascii="黑体" w:hAnsi="黑体" w:eastAsia="黑体" w:cs="黑体"/>
          <w:i w:val="0"/>
          <w:caps w:val="0"/>
          <w:color w:val="666666"/>
          <w:spacing w:val="0"/>
          <w:sz w:val="21"/>
          <w:szCs w:val="21"/>
          <w:shd w:val="clear" w:color="auto" w:fill="FFFFFF"/>
        </w:rPr>
      </w:pPr>
      <w:r>
        <w:rPr>
          <w:rFonts w:hint="eastAsia" w:ascii="黑体" w:hAnsi="黑体" w:eastAsia="黑体" w:cs="黑体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Vue是建立于 Angular和React的基础之上，它保留了Angular和React的优点并添加了自己的独特成分，</w:t>
      </w:r>
      <w:r>
        <w:rPr>
          <w:rFonts w:hint="eastAsia" w:ascii="黑体" w:hAnsi="黑体" w:eastAsia="黑体" w:cs="黑体"/>
          <w:i w:val="0"/>
          <w:caps w:val="0"/>
          <w:color w:val="666666"/>
          <w:spacing w:val="0"/>
          <w:sz w:val="21"/>
          <w:szCs w:val="21"/>
          <w:shd w:val="clear" w:color="auto" w:fill="FFFFFF"/>
          <w:lang w:val="en-US" w:eastAsia="zh-CN"/>
        </w:rPr>
        <w:t>让框架的使用变得更加简单，</w:t>
      </w:r>
      <w:r>
        <w:rPr>
          <w:rFonts w:hint="eastAsia" w:ascii="黑体" w:hAnsi="黑体" w:eastAsia="黑体" w:cs="黑体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这保证了Vue足够的美好来吸引JS开发人员的胃口。</w:t>
      </w:r>
    </w:p>
    <w:p>
      <w:pPr>
        <w:ind w:left="420" w:leftChars="0" w:firstLine="420" w:firstLineChars="0"/>
        <w:rPr>
          <w:rFonts w:hint="eastAsia" w:ascii="黑体" w:hAnsi="黑体" w:eastAsia="黑体" w:cs="黑体"/>
          <w:i w:val="0"/>
          <w:caps w:val="0"/>
          <w:color w:val="666666"/>
          <w:spacing w:val="0"/>
          <w:sz w:val="21"/>
          <w:szCs w:val="21"/>
          <w:shd w:val="clear" w:color="auto" w:fill="FFFFFF"/>
        </w:rPr>
      </w:pPr>
    </w:p>
    <w:p>
      <w:pPr>
        <w:ind w:left="420" w:leftChars="0" w:firstLine="420" w:firstLineChars="0"/>
        <w:rPr>
          <w:rFonts w:hint="eastAsia" w:ascii="黑体" w:hAnsi="黑体" w:eastAsia="黑体" w:cs="黑体"/>
          <w:i w:val="0"/>
          <w:caps w:val="0"/>
          <w:color w:val="666666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666666"/>
          <w:spacing w:val="0"/>
          <w:sz w:val="21"/>
          <w:szCs w:val="21"/>
          <w:shd w:val="clear" w:color="auto" w:fill="FFFFFF"/>
          <w:lang w:val="en-US" w:eastAsia="zh-CN"/>
        </w:rPr>
        <w:t>JQ ： 兼容IE6 7，便捷的DOM操作库。</w:t>
      </w:r>
    </w:p>
    <w:p>
      <w:pPr>
        <w:ind w:left="420" w:leftChars="0" w:firstLine="420" w:firstLineChars="0"/>
        <w:rPr>
          <w:rFonts w:hint="eastAsia" w:ascii="黑体" w:hAnsi="黑体" w:eastAsia="黑体" w:cs="黑体"/>
          <w:i w:val="0"/>
          <w:caps w:val="0"/>
          <w:color w:val="666666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666666"/>
          <w:spacing w:val="0"/>
          <w:sz w:val="21"/>
          <w:szCs w:val="21"/>
          <w:shd w:val="clear" w:color="auto" w:fill="FFFFFF"/>
          <w:lang w:val="en-US" w:eastAsia="zh-CN"/>
        </w:rPr>
        <w:t>AngularJS（1.X）： 基于脏检查的数据双向绑定机制，API量大。针对大型的复杂应用。</w:t>
      </w:r>
    </w:p>
    <w:p>
      <w:pPr>
        <w:ind w:left="420" w:leftChars="0" w:firstLine="420" w:firstLineChars="0"/>
        <w:rPr>
          <w:rFonts w:hint="eastAsia" w:ascii="黑体" w:hAnsi="黑体" w:eastAsia="黑体" w:cs="黑体"/>
          <w:i w:val="0"/>
          <w:caps w:val="0"/>
          <w:color w:val="666666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666666"/>
          <w:spacing w:val="0"/>
          <w:sz w:val="21"/>
          <w:szCs w:val="21"/>
          <w:shd w:val="clear" w:color="auto" w:fill="FFFFFF"/>
          <w:lang w:val="en-US" w:eastAsia="zh-CN"/>
        </w:rPr>
        <w:t>Angular（2+) 与AngularJS没任何关系。深度兼容TS，学习曲线非常陡峭。针对大型的复杂应用。</w:t>
      </w:r>
    </w:p>
    <w:p>
      <w:pPr>
        <w:ind w:left="420" w:leftChars="0" w:firstLine="420" w:firstLineChars="0"/>
        <w:rPr>
          <w:rFonts w:hint="eastAsia" w:ascii="黑体" w:hAnsi="黑体" w:eastAsia="黑体" w:cs="黑体"/>
          <w:i w:val="0"/>
          <w:caps w:val="0"/>
          <w:color w:val="666666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666666"/>
          <w:spacing w:val="0"/>
          <w:sz w:val="21"/>
          <w:szCs w:val="21"/>
          <w:shd w:val="clear" w:color="auto" w:fill="FFFFFF"/>
          <w:lang w:val="en-US" w:eastAsia="zh-CN"/>
        </w:rPr>
        <w:t>React： 庞大的全球生态系统，语法紧跟ES官方，运行稳健，适合中大型项目。</w:t>
      </w:r>
    </w:p>
    <w:p>
      <w:pPr>
        <w:ind w:left="420" w:leftChars="0" w:firstLine="420" w:firstLineChars="0"/>
        <w:rPr>
          <w:rFonts w:hint="eastAsia" w:ascii="黑体" w:hAnsi="黑体" w:eastAsia="黑体" w:cs="黑体"/>
          <w:i w:val="0"/>
          <w:caps w:val="0"/>
          <w:color w:val="666666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666666"/>
          <w:spacing w:val="0"/>
          <w:sz w:val="21"/>
          <w:szCs w:val="21"/>
          <w:shd w:val="clear" w:color="auto" w:fill="FFFFFF"/>
          <w:lang w:val="en-US" w:eastAsia="zh-CN"/>
        </w:rPr>
        <w:t>Vue：  简单快速，项目运行快, 支持双向数据绑定，适合中型或小型项目。</w:t>
      </w:r>
    </w:p>
    <w:p>
      <w:pPr>
        <w:rPr>
          <w:rFonts w:hint="eastAsia" w:ascii="黑体" w:hAnsi="黑体" w:eastAsia="黑体" w:cs="黑体"/>
          <w:i w:val="0"/>
          <w:caps w:val="0"/>
          <w:color w:val="666666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2"/>
        <w:numPr>
          <w:ilvl w:val="0"/>
          <w:numId w:val="5"/>
        </w:numPr>
        <w:bidi w:val="0"/>
        <w:ind w:left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Vue</w:t>
      </w:r>
      <w:r>
        <w:rPr>
          <w:rFonts w:hint="eastAsia" w:ascii="黑体" w:hAnsi="黑体" w:eastAsia="黑体" w:cs="黑体"/>
          <w:lang w:val="en-US" w:eastAsia="zh-CN"/>
        </w:rPr>
        <w:t>项目环境搭建</w:t>
      </w:r>
    </w:p>
    <w:p>
      <w:pPr>
        <w:ind w:left="425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Vue是一个 JavaScript 框架。它是一个以 JavaScript 编写的库。</w:t>
      </w:r>
    </w:p>
    <w:p>
      <w:pPr>
        <w:ind w:left="425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Vue是以一个 JavaScript 文件形式发布的，可通过 script 标签添加到网页中：</w:t>
      </w:r>
    </w:p>
    <w:p>
      <w:pPr>
        <w:ind w:left="425"/>
        <w:rPr>
          <w:rFonts w:hint="eastAsia" w:ascii="黑体" w:hAnsi="黑体" w:eastAsia="黑体" w:cs="黑体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ascii="黑体" w:hAnsi="黑体" w:eastAsia="黑体" w:cs="黑体"/>
        </w:rPr>
      </w:pPr>
      <w:r>
        <w:rPr>
          <w:rFonts w:hint="eastAsia" w:ascii="黑体" w:hAnsi="黑体" w:cs="黑体"/>
          <w:lang w:val="en-US" w:eastAsia="zh-CN"/>
        </w:rPr>
        <w:t xml:space="preserve">2.1 </w:t>
      </w:r>
      <w:r>
        <w:rPr>
          <w:rFonts w:hint="eastAsia" w:ascii="黑体" w:hAnsi="黑体" w:eastAsia="黑体" w:cs="黑体"/>
          <w:lang w:val="en-US" w:eastAsia="zh-CN"/>
        </w:rPr>
        <w:t>CDN 引入(</w:t>
      </w:r>
      <w:r>
        <w:rPr>
          <w:rFonts w:hint="eastAsia" w:ascii="黑体" w:hAnsi="黑体" w:eastAsia="黑体" w:cs="黑体"/>
          <w:color w:val="7F7F7F" w:themeColor="background1" w:themeShade="80"/>
          <w:lang w:val="en-US" w:eastAsia="zh-CN"/>
        </w:rPr>
        <w:t>了解</w:t>
      </w:r>
      <w:r>
        <w:rPr>
          <w:rFonts w:hint="eastAsia" w:ascii="黑体" w:hAnsi="黑体" w:eastAsia="黑体" w:cs="黑体"/>
          <w:lang w:val="en-US" w:eastAsia="zh-CN"/>
        </w:rPr>
        <w:t>)</w:t>
      </w:r>
    </w:p>
    <w:p>
      <w:pPr>
        <w:ind w:left="420" w:firstLine="420"/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</w:rPr>
        <w:t>&lt;script src="</w:t>
      </w:r>
      <w:r>
        <w:rPr>
          <w:rFonts w:hint="eastAsia" w:ascii="黑体" w:hAnsi="黑体" w:eastAsia="黑体" w:cs="黑体"/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https://cdn.bootcss.com/vue/2.3.3/vue.js</w:t>
      </w:r>
      <w:r>
        <w:rPr>
          <w:rFonts w:hint="eastAsia" w:ascii="黑体" w:hAnsi="黑体" w:eastAsia="黑体" w:cs="黑体"/>
          <w:b/>
          <w:bCs/>
        </w:rPr>
        <w:t>"&gt;&lt;/script&gt;</w:t>
      </w:r>
    </w:p>
    <w:p>
      <w:pPr>
        <w:ind w:left="420" w:firstLine="420"/>
        <w:rPr>
          <w:rFonts w:hint="eastAsia" w:ascii="黑体" w:hAnsi="黑体" w:eastAsia="黑体" w:cs="黑体"/>
        </w:rPr>
      </w:pPr>
    </w:p>
    <w:p>
      <w:pPr>
        <w:ind w:left="420" w:firstLine="420"/>
        <w:rPr>
          <w:rFonts w:hint="eastAsia" w:ascii="黑体" w:hAnsi="黑体" w:eastAsia="黑体" w:cs="黑体"/>
          <w:b/>
          <w:bCs/>
          <w:color w:val="FF0000"/>
        </w:rPr>
      </w:pPr>
      <w:r>
        <w:rPr>
          <w:rFonts w:hint="eastAsia" w:ascii="黑体" w:hAnsi="黑体" w:eastAsia="黑体" w:cs="黑体"/>
        </w:rPr>
        <w:t>CDN:全称是Content Delivery Network，即内容分发网络。CDN的通俗理解就是</w:t>
      </w:r>
      <w:r>
        <w:rPr>
          <w:rFonts w:hint="eastAsia" w:ascii="黑体" w:hAnsi="黑体" w:eastAsia="黑体" w:cs="黑体"/>
          <w:b/>
          <w:bCs/>
          <w:color w:val="FF0000"/>
        </w:rPr>
        <w:t>网站加速</w:t>
      </w:r>
      <w:r>
        <w:rPr>
          <w:rFonts w:hint="eastAsia" w:ascii="黑体" w:hAnsi="黑体" w:eastAsia="黑体" w:cs="黑体"/>
        </w:rPr>
        <w:t>，可以让客户端</w:t>
      </w:r>
      <w:r>
        <w:rPr>
          <w:rFonts w:hint="eastAsia" w:ascii="黑体" w:hAnsi="黑体" w:eastAsia="黑体" w:cs="黑体"/>
          <w:b/>
          <w:bCs/>
          <w:color w:val="FF0000"/>
        </w:rPr>
        <w:t>快速度访问资源。</w:t>
      </w:r>
    </w:p>
    <w:p>
      <w:pPr>
        <w:ind w:left="420" w:firstLine="420"/>
        <w:rPr>
          <w:rFonts w:hint="eastAsia" w:ascii="黑体" w:hAnsi="黑体" w:eastAsia="黑体" w:cs="黑体"/>
          <w:b/>
          <w:bCs/>
          <w:color w:val="FF0000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cs="黑体"/>
          <w:lang w:val="en-US" w:eastAsia="zh-CN"/>
        </w:rPr>
        <w:t xml:space="preserve">2.2 </w:t>
      </w:r>
      <w:r>
        <w:rPr>
          <w:rFonts w:hint="eastAsia" w:ascii="黑体" w:hAnsi="黑体" w:eastAsia="黑体" w:cs="黑体"/>
        </w:rPr>
        <w:t>使用vue官方</w:t>
      </w:r>
      <w:r>
        <w:rPr>
          <w:rFonts w:hint="eastAsia" w:ascii="黑体" w:hAnsi="黑体" w:eastAsia="黑体" w:cs="黑体"/>
          <w:lang w:val="en-US" w:eastAsia="zh-CN"/>
        </w:rPr>
        <w:t>脚手架</w:t>
      </w:r>
      <w:r>
        <w:rPr>
          <w:rFonts w:hint="eastAsia" w:ascii="黑体" w:hAnsi="黑体" w:eastAsia="黑体" w:cs="黑体"/>
        </w:rPr>
        <w:t>(vue-cli)</w:t>
      </w:r>
      <w:r>
        <w:rPr>
          <w:rFonts w:hint="eastAsia" w:ascii="黑体" w:hAnsi="黑体" w:eastAsia="黑体" w:cs="黑体"/>
          <w:lang w:eastAsia="zh-CN"/>
        </w:rPr>
        <w:t>【</w:t>
      </w:r>
      <w:r>
        <w:rPr>
          <w:rFonts w:hint="eastAsia" w:ascii="黑体" w:hAnsi="黑体" w:eastAsia="黑体" w:cs="黑体"/>
          <w:color w:val="FF0000"/>
          <w:lang w:val="en-US" w:eastAsia="zh-CN"/>
        </w:rPr>
        <w:t>掌握</w:t>
      </w:r>
      <w:r>
        <w:rPr>
          <w:rFonts w:hint="eastAsia" w:ascii="黑体" w:hAnsi="黑体" w:eastAsia="黑体" w:cs="黑体"/>
          <w:lang w:eastAsia="zh-CN"/>
        </w:rPr>
        <w:t>】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2.2.1 </w:t>
      </w:r>
      <w:r>
        <w:rPr>
          <w:rFonts w:hint="eastAsia" w:ascii="黑体" w:hAnsi="黑体" w:eastAsia="黑体" w:cs="黑体"/>
        </w:rPr>
        <w:t>vue-cli简介</w:t>
      </w:r>
      <w:r>
        <w:rPr>
          <w:rFonts w:hint="eastAsia" w:ascii="黑体" w:hAnsi="黑体" w:eastAsia="黑体" w:cs="黑体"/>
          <w:lang w:eastAsia="zh-CN"/>
        </w:rPr>
        <w:t>（</w:t>
      </w:r>
      <w:r>
        <w:rPr>
          <w:rFonts w:hint="eastAsia" w:ascii="黑体" w:hAnsi="黑体" w:eastAsia="黑体" w:cs="黑体"/>
          <w:color w:val="7F7F7F" w:themeColor="background1" w:themeShade="80"/>
          <w:lang w:val="en-US" w:eastAsia="zh-CN"/>
        </w:rPr>
        <w:t>了解</w:t>
      </w:r>
      <w:r>
        <w:rPr>
          <w:rFonts w:hint="eastAsia" w:ascii="黑体" w:hAnsi="黑体" w:eastAsia="黑体" w:cs="黑体"/>
          <w:lang w:eastAsia="zh-CN"/>
        </w:rPr>
        <w:t>）</w:t>
      </w:r>
    </w:p>
    <w:p>
      <w:pPr>
        <w:ind w:left="420" w:leftChars="0" w:firstLine="420" w:firstLineChars="0"/>
        <w:rPr>
          <w:rFonts w:hint="eastAsia"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Vue CLI 是一个基于 Vue.js 进行快速开发的完整系统，是一个官方脚手架，可以帮助我们快速创建vue项目工程目录，目前最新版本</w:t>
      </w:r>
      <w:r>
        <w:rPr>
          <w:rFonts w:hint="eastAsia" w:ascii="黑体" w:hAnsi="黑体" w:eastAsia="黑体" w:cs="黑体"/>
          <w:szCs w:val="21"/>
          <w:lang w:val="en-US" w:eastAsia="zh-CN"/>
        </w:rPr>
        <w:t>4.x</w:t>
      </w:r>
      <w:r>
        <w:rPr>
          <w:rFonts w:hint="eastAsia" w:ascii="黑体" w:hAnsi="黑体" w:eastAsia="黑体" w:cs="黑体"/>
          <w:szCs w:val="21"/>
        </w:rPr>
        <w:t>。</w:t>
      </w:r>
    </w:p>
    <w:p>
      <w:pPr>
        <w:ind w:left="420" w:leftChars="0" w:firstLine="420" w:firstLineChars="0"/>
        <w:rPr>
          <w:rFonts w:hint="eastAsia" w:ascii="黑体" w:hAnsi="黑体" w:eastAsia="黑体" w:cs="黑体"/>
          <w:b/>
          <w:bCs/>
          <w:szCs w:val="21"/>
        </w:rPr>
      </w:pPr>
      <w:r>
        <w:rPr>
          <w:rFonts w:hint="eastAsia" w:ascii="黑体" w:hAnsi="黑体" w:eastAsia="黑体" w:cs="黑体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Vue CLI 致力于将 Vue 生态中的工具基础标准化。它确保了各种构建工具能够基于智能的默认配置即可平稳衔接，这样你可以专注在撰写应用上，而不必花好几天去纠结配置的问题。与此同时，它也为每个工具提供了调整配置的灵活性。</w:t>
      </w:r>
    </w:p>
    <w:p>
      <w:pPr>
        <w:ind w:left="420"/>
        <w:rPr>
          <w:rFonts w:hint="eastAsia" w:ascii="黑体" w:hAnsi="黑体" w:eastAsia="黑体" w:cs="黑体"/>
          <w:szCs w:val="21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2.2.2 vue-cli安装&amp;使用步骤【</w:t>
      </w:r>
      <w:r>
        <w:rPr>
          <w:rFonts w:hint="eastAsia" w:ascii="黑体" w:hAnsi="黑体" w:eastAsia="黑体" w:cs="黑体"/>
          <w:color w:val="FF0000"/>
          <w:lang w:val="en-US" w:eastAsia="zh-CN"/>
        </w:rPr>
        <w:t>掌握</w:t>
      </w:r>
      <w:r>
        <w:rPr>
          <w:rFonts w:hint="eastAsia" w:ascii="黑体" w:hAnsi="黑体" w:eastAsia="黑体" w:cs="黑体"/>
          <w:lang w:val="en-US" w:eastAsia="zh-CN"/>
        </w:rPr>
        <w:t>】</w:t>
      </w:r>
    </w:p>
    <w:p>
      <w:pPr>
        <w:ind w:left="420" w:firstLine="420"/>
        <w:rPr>
          <w:rFonts w:hint="eastAsia"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1、全局安装vue-cli</w:t>
      </w:r>
    </w:p>
    <w:p>
      <w:pPr>
        <w:ind w:left="420" w:firstLine="420"/>
        <w:rPr>
          <w:rFonts w:hint="eastAsia" w:ascii="黑体" w:hAnsi="黑体" w:eastAsia="黑体" w:cs="黑体"/>
          <w:szCs w:val="21"/>
          <w:lang w:val="en-US" w:eastAsia="zh-CN"/>
        </w:rPr>
      </w:pPr>
      <w:r>
        <w:rPr>
          <w:rFonts w:hint="eastAsia" w:ascii="黑体" w:hAnsi="黑体" w:eastAsia="黑体" w:cs="黑体"/>
          <w:szCs w:val="21"/>
        </w:rPr>
        <w:t>&gt;&gt;</w:t>
      </w:r>
      <w:r>
        <w:rPr>
          <w:rFonts w:hint="eastAsia" w:ascii="黑体" w:hAnsi="黑体" w:eastAsia="黑体" w:cs="黑体"/>
          <w:b/>
          <w:bCs/>
          <w:color w:val="FF0000"/>
          <w:szCs w:val="21"/>
        </w:rPr>
        <w:t xml:space="preserve"> yarn global add @vue/cli</w:t>
      </w:r>
      <w:r>
        <w:rPr>
          <w:rFonts w:hint="eastAsia" w:ascii="黑体" w:hAnsi="黑体" w:eastAsia="黑体" w:cs="黑体"/>
          <w:b/>
          <w:bCs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Cs w:val="21"/>
          <w:lang w:val="en-US" w:eastAsia="zh-CN"/>
        </w:rPr>
        <w:t xml:space="preserve">   // vue新脚手架是4.X </w:t>
      </w:r>
    </w:p>
    <w:p>
      <w:pPr>
        <w:ind w:left="420" w:firstLine="420"/>
        <w:rPr>
          <w:rFonts w:hint="eastAsia" w:ascii="黑体" w:hAnsi="黑体" w:eastAsia="黑体" w:cs="黑体"/>
          <w:szCs w:val="21"/>
          <w:lang w:val="en-US" w:eastAsia="zh-CN"/>
        </w:rPr>
      </w:pPr>
    </w:p>
    <w:p>
      <w:pPr>
        <w:ind w:left="420" w:firstLine="420"/>
        <w:rPr>
          <w:rFonts w:hint="eastAsia"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2、创建项目</w:t>
      </w:r>
    </w:p>
    <w:p>
      <w:pPr>
        <w:ind w:left="420" w:firstLine="420"/>
        <w:rPr>
          <w:rFonts w:hint="eastAsia" w:ascii="黑体" w:hAnsi="黑体" w:eastAsia="黑体" w:cs="黑体"/>
          <w:szCs w:val="21"/>
          <w:lang w:val="en-US" w:eastAsia="zh-CN"/>
        </w:rPr>
      </w:pPr>
      <w:r>
        <w:rPr>
          <w:rFonts w:hint="eastAsia" w:ascii="黑体" w:hAnsi="黑体" w:eastAsia="黑体" w:cs="黑体"/>
          <w:szCs w:val="21"/>
        </w:rPr>
        <w:t xml:space="preserve">&gt;&gt; </w:t>
      </w:r>
      <w:r>
        <w:rPr>
          <w:rFonts w:hint="eastAsia" w:ascii="黑体" w:hAnsi="黑体" w:eastAsia="黑体" w:cs="黑体"/>
          <w:b/>
          <w:bCs/>
          <w:color w:val="FF0000"/>
          <w:szCs w:val="21"/>
        </w:rPr>
        <w:t>vue create 项目名</w:t>
      </w:r>
      <w:r>
        <w:rPr>
          <w:rFonts w:hint="eastAsia" w:ascii="黑体" w:hAnsi="黑体" w:eastAsia="黑体" w:cs="黑体"/>
          <w:b/>
          <w:bCs/>
          <w:color w:val="FF0000"/>
          <w:szCs w:val="21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szCs w:val="21"/>
          <w:lang w:val="en-US" w:eastAsia="zh-CN"/>
        </w:rPr>
        <w:t xml:space="preserve">  </w:t>
      </w:r>
    </w:p>
    <w:p>
      <w:pPr>
        <w:ind w:left="420" w:firstLine="420"/>
        <w:rPr>
          <w:rFonts w:hint="eastAsia" w:ascii="黑体" w:hAnsi="黑体" w:eastAsia="黑体" w:cs="黑体"/>
          <w:szCs w:val="21"/>
          <w:lang w:val="en-US" w:eastAsia="zh-CN"/>
        </w:rPr>
      </w:pPr>
    </w:p>
    <w:p>
      <w:pPr>
        <w:ind w:left="420" w:firstLine="420"/>
        <w:rPr>
          <w:rFonts w:hint="eastAsia"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3、进入项目目录，启动项目</w:t>
      </w:r>
    </w:p>
    <w:p>
      <w:pPr>
        <w:ind w:left="420" w:firstLine="420"/>
        <w:rPr>
          <w:rFonts w:hint="eastAsia" w:ascii="黑体" w:hAnsi="黑体" w:eastAsia="黑体" w:cs="黑体"/>
          <w:b/>
          <w:bCs/>
          <w:color w:val="FF0000"/>
          <w:szCs w:val="21"/>
        </w:rPr>
      </w:pPr>
      <w:r>
        <w:rPr>
          <w:rFonts w:hint="eastAsia" w:ascii="黑体" w:hAnsi="黑体" w:eastAsia="黑体" w:cs="黑体"/>
          <w:szCs w:val="21"/>
        </w:rPr>
        <w:t xml:space="preserve">&gt;&gt; </w:t>
      </w:r>
      <w:r>
        <w:rPr>
          <w:rFonts w:hint="eastAsia" w:ascii="黑体" w:hAnsi="黑体" w:eastAsia="黑体" w:cs="黑体"/>
          <w:b/>
          <w:bCs/>
          <w:color w:val="FF0000"/>
          <w:szCs w:val="21"/>
        </w:rPr>
        <w:t>yarn serve</w:t>
      </w:r>
    </w:p>
    <w:p>
      <w:pPr>
        <w:ind w:left="420" w:firstLine="420"/>
        <w:rPr>
          <w:rFonts w:hint="eastAsia" w:ascii="黑体" w:hAnsi="黑体" w:eastAsia="黑体" w:cs="黑体"/>
          <w:szCs w:val="21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2.2.3 项目目录详解（</w:t>
      </w:r>
      <w:r>
        <w:rPr>
          <w:rFonts w:hint="eastAsia" w:ascii="黑体" w:hAnsi="黑体" w:eastAsia="黑体" w:cs="黑体"/>
          <w:color w:val="7F7F7F" w:themeColor="background1" w:themeShade="80"/>
          <w:lang w:val="en-US" w:eastAsia="zh-CN"/>
        </w:rPr>
        <w:t>了解</w:t>
      </w:r>
      <w:r>
        <w:rPr>
          <w:rFonts w:hint="eastAsia" w:ascii="黑体" w:hAnsi="黑体" w:eastAsia="黑体" w:cs="黑体"/>
          <w:lang w:val="en-US" w:eastAsia="zh-CN"/>
        </w:rPr>
        <w:t>）</w:t>
      </w:r>
    </w:p>
    <w:p>
      <w:pPr>
        <w:bidi w:val="0"/>
        <w:ind w:firstLine="422" w:firstLineChars="200"/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</w:rPr>
        <w:t>一级目录:</w:t>
      </w:r>
    </w:p>
    <w:p>
      <w:pPr>
        <w:ind w:left="420" w:firstLine="420"/>
        <w:rPr>
          <w:rFonts w:hint="eastAsia"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 xml:space="preserve"> node_modules </w:t>
      </w:r>
      <w:r>
        <w:rPr>
          <w:rFonts w:hint="eastAsia" w:ascii="黑体" w:hAnsi="黑体" w:eastAsia="黑体" w:cs="黑体"/>
          <w:szCs w:val="21"/>
          <w:lang w:val="en-US" w:eastAsia="zh-CN"/>
        </w:rPr>
        <w:t xml:space="preserve">      </w:t>
      </w:r>
      <w:r>
        <w:rPr>
          <w:rFonts w:hint="eastAsia" w:ascii="黑体" w:hAnsi="黑体" w:eastAsia="黑体" w:cs="黑体"/>
          <w:szCs w:val="21"/>
        </w:rPr>
        <w:t>//</w:t>
      </w:r>
      <w:r>
        <w:rPr>
          <w:rFonts w:hint="eastAsia" w:ascii="黑体" w:hAnsi="黑体" w:eastAsia="黑体" w:cs="黑体"/>
          <w:szCs w:val="21"/>
          <w:lang w:val="en-US" w:eastAsia="zh-CN"/>
        </w:rPr>
        <w:t>&gt;&gt;</w:t>
      </w:r>
      <w:r>
        <w:rPr>
          <w:rFonts w:hint="eastAsia" w:ascii="黑体" w:hAnsi="黑体" w:eastAsia="黑体" w:cs="黑体"/>
          <w:szCs w:val="21"/>
        </w:rPr>
        <w:t xml:space="preserve"> 依赖的第三方模块</w:t>
      </w:r>
    </w:p>
    <w:p>
      <w:pPr>
        <w:ind w:left="420" w:firstLine="420"/>
        <w:rPr>
          <w:rFonts w:hint="eastAsia"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 xml:space="preserve"> public       </w:t>
      </w:r>
      <w:r>
        <w:rPr>
          <w:rFonts w:hint="eastAsia" w:ascii="黑体" w:hAnsi="黑体" w:eastAsia="黑体" w:cs="黑体"/>
          <w:szCs w:val="21"/>
          <w:lang w:val="en-US" w:eastAsia="zh-CN"/>
        </w:rPr>
        <w:t xml:space="preserve">      </w:t>
      </w:r>
      <w:r>
        <w:rPr>
          <w:rFonts w:hint="eastAsia" w:ascii="黑体" w:hAnsi="黑体" w:eastAsia="黑体" w:cs="黑体"/>
          <w:szCs w:val="21"/>
        </w:rPr>
        <w:t>//</w:t>
      </w:r>
      <w:r>
        <w:rPr>
          <w:rFonts w:hint="eastAsia" w:ascii="黑体" w:hAnsi="黑体" w:eastAsia="黑体" w:cs="黑体"/>
          <w:szCs w:val="21"/>
          <w:lang w:val="en-US" w:eastAsia="zh-CN"/>
        </w:rPr>
        <w:t>&gt;&gt;</w:t>
      </w:r>
      <w:r>
        <w:rPr>
          <w:rFonts w:hint="eastAsia" w:ascii="黑体" w:hAnsi="黑体" w:eastAsia="黑体" w:cs="黑体"/>
          <w:szCs w:val="21"/>
        </w:rPr>
        <w:t xml:space="preserve"> vue服务器静态文件目录，只有唯一的一个index.html</w:t>
      </w:r>
    </w:p>
    <w:p>
      <w:pPr>
        <w:ind w:left="420" w:firstLine="420"/>
        <w:rPr>
          <w:rFonts w:hint="eastAsia"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b/>
          <w:bCs/>
          <w:color w:val="FF0000"/>
          <w:szCs w:val="21"/>
        </w:rPr>
        <w:t xml:space="preserve"> src</w:t>
      </w:r>
      <w:r>
        <w:rPr>
          <w:rFonts w:hint="eastAsia" w:ascii="黑体" w:hAnsi="黑体" w:eastAsia="黑体" w:cs="黑体"/>
          <w:szCs w:val="21"/>
        </w:rPr>
        <w:t xml:space="preserve">         </w:t>
      </w:r>
      <w:r>
        <w:rPr>
          <w:rFonts w:hint="eastAsia" w:ascii="黑体" w:hAnsi="黑体" w:eastAsia="黑体" w:cs="黑体"/>
          <w:szCs w:val="21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szCs w:val="21"/>
        </w:rPr>
        <w:t>//</w:t>
      </w:r>
      <w:r>
        <w:rPr>
          <w:rFonts w:hint="eastAsia" w:ascii="黑体" w:hAnsi="黑体" w:eastAsia="黑体" w:cs="黑体"/>
          <w:szCs w:val="21"/>
          <w:lang w:val="en-US" w:eastAsia="zh-CN"/>
        </w:rPr>
        <w:t>&gt;&gt;</w:t>
      </w:r>
      <w:r>
        <w:rPr>
          <w:rFonts w:hint="eastAsia" w:ascii="黑体" w:hAnsi="黑体" w:eastAsia="黑体" w:cs="黑体"/>
          <w:szCs w:val="21"/>
        </w:rPr>
        <w:t xml:space="preserve"> 我们的开发目录，最重要的目录，源文件（我们写的代码）目录</w:t>
      </w:r>
    </w:p>
    <w:p>
      <w:pPr>
        <w:ind w:left="420" w:firstLine="420"/>
        <w:rPr>
          <w:rFonts w:hint="eastAsia"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b w:val="0"/>
          <w:bCs w:val="0"/>
          <w:szCs w:val="21"/>
        </w:rPr>
        <w:t xml:space="preserve"> .gitignore </w:t>
      </w:r>
      <w:r>
        <w:rPr>
          <w:rFonts w:hint="eastAsia" w:ascii="黑体" w:hAnsi="黑体" w:eastAsia="黑体" w:cs="黑体"/>
          <w:szCs w:val="21"/>
        </w:rPr>
        <w:t xml:space="preserve">       </w:t>
      </w:r>
      <w:r>
        <w:rPr>
          <w:rFonts w:hint="eastAsia" w:ascii="黑体" w:hAnsi="黑体" w:eastAsia="黑体" w:cs="黑体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Cs w:val="21"/>
        </w:rPr>
        <w:t>//</w:t>
      </w:r>
      <w:r>
        <w:rPr>
          <w:rFonts w:hint="eastAsia" w:ascii="黑体" w:hAnsi="黑体" w:eastAsia="黑体" w:cs="黑体"/>
          <w:szCs w:val="21"/>
          <w:lang w:val="en-US" w:eastAsia="zh-CN"/>
        </w:rPr>
        <w:t>&gt;&gt;</w:t>
      </w:r>
      <w:r>
        <w:rPr>
          <w:rFonts w:hint="eastAsia" w:ascii="黑体" w:hAnsi="黑体" w:eastAsia="黑体" w:cs="黑体"/>
          <w:szCs w:val="21"/>
        </w:rPr>
        <w:t xml:space="preserve"> git忽略列表</w:t>
      </w:r>
    </w:p>
    <w:p>
      <w:pPr>
        <w:ind w:left="420" w:firstLine="420"/>
        <w:rPr>
          <w:rFonts w:hint="eastAsia"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 xml:space="preserve"> babel.config.js   </w:t>
      </w:r>
      <w:r>
        <w:rPr>
          <w:rFonts w:hint="eastAsia" w:ascii="黑体" w:hAnsi="黑体" w:eastAsia="黑体" w:cs="黑体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Cs w:val="21"/>
        </w:rPr>
        <w:t>//</w:t>
      </w:r>
      <w:r>
        <w:rPr>
          <w:rFonts w:hint="eastAsia" w:ascii="黑体" w:hAnsi="黑体" w:eastAsia="黑体" w:cs="黑体"/>
          <w:szCs w:val="21"/>
          <w:lang w:val="en-US" w:eastAsia="zh-CN"/>
        </w:rPr>
        <w:t>&gt;&gt;</w:t>
      </w:r>
      <w:r>
        <w:rPr>
          <w:rFonts w:hint="eastAsia" w:ascii="黑体" w:hAnsi="黑体" w:eastAsia="黑体" w:cs="黑体"/>
          <w:szCs w:val="21"/>
        </w:rPr>
        <w:t xml:space="preserve"> es6编译配置</w:t>
      </w:r>
    </w:p>
    <w:p>
      <w:pPr>
        <w:ind w:left="420" w:firstLine="420"/>
        <w:rPr>
          <w:rFonts w:hint="eastAsia"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 xml:space="preserve"> package-lock.json  //</w:t>
      </w:r>
      <w:r>
        <w:rPr>
          <w:rFonts w:hint="eastAsia" w:ascii="黑体" w:hAnsi="黑体" w:eastAsia="黑体" w:cs="黑体"/>
          <w:szCs w:val="21"/>
          <w:lang w:val="en-US" w:eastAsia="zh-CN"/>
        </w:rPr>
        <w:t>&gt;&gt;</w:t>
      </w:r>
      <w:r>
        <w:rPr>
          <w:rFonts w:hint="eastAsia" w:ascii="黑体" w:hAnsi="黑体" w:eastAsia="黑体" w:cs="黑体"/>
          <w:szCs w:val="21"/>
        </w:rPr>
        <w:t xml:space="preserve"> 包描述文件（记录更详细，记住当时的版本信息）</w:t>
      </w:r>
    </w:p>
    <w:p>
      <w:pPr>
        <w:ind w:left="420" w:firstLine="420"/>
        <w:rPr>
          <w:rFonts w:hint="eastAsia"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 xml:space="preserve"> package.json       //</w:t>
      </w:r>
      <w:r>
        <w:rPr>
          <w:rFonts w:hint="eastAsia" w:ascii="黑体" w:hAnsi="黑体" w:eastAsia="黑体" w:cs="黑体"/>
          <w:szCs w:val="21"/>
          <w:lang w:val="en-US" w:eastAsia="zh-CN"/>
        </w:rPr>
        <w:t>&gt;&gt;</w:t>
      </w:r>
      <w:r>
        <w:rPr>
          <w:rFonts w:hint="eastAsia" w:ascii="黑体" w:hAnsi="黑体" w:eastAsia="黑体" w:cs="黑体"/>
          <w:szCs w:val="21"/>
        </w:rPr>
        <w:t xml:space="preserve"> 包描述文件</w:t>
      </w:r>
    </w:p>
    <w:p>
      <w:pPr>
        <w:ind w:left="420" w:firstLine="420"/>
        <w:rPr>
          <w:rFonts w:hint="eastAsia"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 xml:space="preserve"> README.md          //</w:t>
      </w:r>
      <w:r>
        <w:rPr>
          <w:rFonts w:hint="eastAsia" w:ascii="黑体" w:hAnsi="黑体" w:eastAsia="黑体" w:cs="黑体"/>
          <w:szCs w:val="21"/>
          <w:lang w:val="en-US" w:eastAsia="zh-CN"/>
        </w:rPr>
        <w:t>&gt;&gt;</w:t>
      </w:r>
      <w:r>
        <w:rPr>
          <w:rFonts w:hint="eastAsia" w:ascii="黑体" w:hAnsi="黑体" w:eastAsia="黑体" w:cs="黑体"/>
          <w:szCs w:val="21"/>
        </w:rPr>
        <w:t xml:space="preserve"> 说明文档</w:t>
      </w:r>
    </w:p>
    <w:p>
      <w:pPr>
        <w:ind w:left="420" w:firstLine="420"/>
        <w:rPr>
          <w:rFonts w:hint="eastAsia" w:ascii="黑体" w:hAnsi="黑体" w:eastAsia="黑体" w:cs="黑体"/>
          <w:szCs w:val="21"/>
        </w:rPr>
      </w:pPr>
    </w:p>
    <w:p>
      <w:pPr>
        <w:ind w:left="420" w:firstLine="420"/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</w:rPr>
        <w:t>二级目录:</w:t>
      </w:r>
    </w:p>
    <w:p>
      <w:pPr>
        <w:ind w:left="420" w:firstLine="420"/>
        <w:rPr>
          <w:rFonts w:hint="eastAsia"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src：</w:t>
      </w:r>
    </w:p>
    <w:p>
      <w:pPr>
        <w:ind w:left="420" w:firstLine="420"/>
        <w:rPr>
          <w:rFonts w:hint="eastAsia" w:ascii="黑体" w:hAnsi="黑体" w:eastAsia="黑体" w:cs="黑体"/>
          <w:szCs w:val="21"/>
          <w:lang w:val="en-US"/>
        </w:rPr>
      </w:pPr>
      <w:r>
        <w:rPr>
          <w:rFonts w:hint="eastAsia" w:ascii="黑体" w:hAnsi="黑体" w:eastAsia="黑体" w:cs="黑体"/>
          <w:szCs w:val="21"/>
        </w:rPr>
        <w:t xml:space="preserve">    assets      </w:t>
      </w:r>
      <w:r>
        <w:rPr>
          <w:rFonts w:hint="eastAsia" w:ascii="黑体" w:hAnsi="黑体" w:eastAsia="黑体" w:cs="黑体"/>
          <w:szCs w:val="21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Cs w:val="21"/>
        </w:rPr>
        <w:t>//</w:t>
      </w:r>
      <w:r>
        <w:rPr>
          <w:rFonts w:hint="eastAsia" w:ascii="黑体" w:hAnsi="黑体" w:eastAsia="黑体" w:cs="黑体"/>
          <w:szCs w:val="21"/>
          <w:lang w:val="en-US" w:eastAsia="zh-CN"/>
        </w:rPr>
        <w:t>&gt;&gt;</w:t>
      </w:r>
      <w:r>
        <w:rPr>
          <w:rFonts w:hint="eastAsia" w:ascii="黑体" w:hAnsi="黑体" w:eastAsia="黑体" w:cs="黑体"/>
          <w:szCs w:val="21"/>
        </w:rPr>
        <w:t xml:space="preserve"> 静态资源 styles</w:t>
      </w:r>
      <w:r>
        <w:rPr>
          <w:rFonts w:hint="eastAsia" w:ascii="黑体" w:hAnsi="黑体" w:eastAsia="黑体" w:cs="黑体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Cs w:val="21"/>
        </w:rPr>
        <w:t>images</w:t>
      </w:r>
      <w:r>
        <w:rPr>
          <w:rFonts w:hint="eastAsia" w:ascii="黑体" w:hAnsi="黑体" w:eastAsia="黑体" w:cs="黑体"/>
          <w:szCs w:val="21"/>
          <w:lang w:val="en-US" w:eastAsia="zh-CN"/>
        </w:rPr>
        <w:t xml:space="preserve"> fonts</w:t>
      </w:r>
    </w:p>
    <w:p>
      <w:pPr>
        <w:ind w:left="420" w:firstLine="420"/>
        <w:rPr>
          <w:rFonts w:hint="eastAsia"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 xml:space="preserve">    components </w:t>
      </w:r>
      <w:r>
        <w:rPr>
          <w:rFonts w:hint="eastAsia" w:ascii="黑体" w:hAnsi="黑体" w:eastAsia="黑体" w:cs="黑体"/>
          <w:szCs w:val="21"/>
          <w:lang w:val="en-US" w:eastAsia="zh-CN"/>
        </w:rPr>
        <w:t xml:space="preserve">     </w:t>
      </w:r>
      <w:r>
        <w:rPr>
          <w:rFonts w:hint="eastAsia" w:ascii="黑体" w:hAnsi="黑体" w:eastAsia="黑体" w:cs="黑体"/>
          <w:szCs w:val="21"/>
        </w:rPr>
        <w:t>//</w:t>
      </w:r>
      <w:r>
        <w:rPr>
          <w:rFonts w:hint="eastAsia" w:ascii="黑体" w:hAnsi="黑体" w:eastAsia="黑体" w:cs="黑体"/>
          <w:szCs w:val="21"/>
          <w:lang w:val="en-US" w:eastAsia="zh-CN"/>
        </w:rPr>
        <w:t>&gt;&gt;</w:t>
      </w:r>
      <w:r>
        <w:rPr>
          <w:rFonts w:hint="eastAsia" w:ascii="黑体" w:hAnsi="黑体" w:eastAsia="黑体" w:cs="黑体"/>
          <w:szCs w:val="21"/>
        </w:rPr>
        <w:t xml:space="preserve"> 组件,是.vue的文件,主要是公用的小组件</w:t>
      </w:r>
    </w:p>
    <w:p>
      <w:pPr>
        <w:ind w:left="420" w:firstLine="420"/>
        <w:rPr>
          <w:rFonts w:hint="eastAsia"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 xml:space="preserve">    views      </w:t>
      </w:r>
      <w:r>
        <w:rPr>
          <w:rFonts w:hint="eastAsia" w:ascii="黑体" w:hAnsi="黑体" w:eastAsia="黑体" w:cs="黑体"/>
          <w:szCs w:val="21"/>
          <w:lang w:val="en-US" w:eastAsia="zh-CN"/>
        </w:rPr>
        <w:t xml:space="preserve">     </w:t>
      </w:r>
      <w:r>
        <w:rPr>
          <w:rFonts w:hint="eastAsia" w:ascii="黑体" w:hAnsi="黑体" w:eastAsia="黑体" w:cs="黑体"/>
          <w:szCs w:val="21"/>
        </w:rPr>
        <w:t>//</w:t>
      </w:r>
      <w:r>
        <w:rPr>
          <w:rFonts w:hint="eastAsia" w:ascii="黑体" w:hAnsi="黑体" w:eastAsia="黑体" w:cs="黑体"/>
          <w:szCs w:val="21"/>
          <w:lang w:val="en-US" w:eastAsia="zh-CN"/>
        </w:rPr>
        <w:t>&gt;&gt;</w:t>
      </w:r>
      <w:r>
        <w:rPr>
          <w:rFonts w:hint="eastAsia" w:ascii="黑体" w:hAnsi="黑体" w:eastAsia="黑体" w:cs="黑体"/>
          <w:szCs w:val="21"/>
        </w:rPr>
        <w:t xml:space="preserve"> 页面级别的组件</w:t>
      </w:r>
    </w:p>
    <w:p>
      <w:pPr>
        <w:ind w:left="420" w:firstLine="420"/>
        <w:rPr>
          <w:rFonts w:hint="eastAsia"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 xml:space="preserve">    App.vue    </w:t>
      </w:r>
      <w:r>
        <w:rPr>
          <w:rFonts w:hint="eastAsia" w:ascii="黑体" w:hAnsi="黑体" w:eastAsia="黑体" w:cs="黑体"/>
          <w:szCs w:val="21"/>
          <w:lang w:val="en-US" w:eastAsia="zh-CN"/>
        </w:rPr>
        <w:t xml:space="preserve">     </w:t>
      </w:r>
      <w:r>
        <w:rPr>
          <w:rFonts w:hint="eastAsia" w:ascii="黑体" w:hAnsi="黑体" w:eastAsia="黑体" w:cs="黑体"/>
          <w:szCs w:val="21"/>
        </w:rPr>
        <w:t>//</w:t>
      </w:r>
      <w:r>
        <w:rPr>
          <w:rFonts w:hint="eastAsia" w:ascii="黑体" w:hAnsi="黑体" w:eastAsia="黑体" w:cs="黑体"/>
          <w:szCs w:val="21"/>
          <w:lang w:val="en-US" w:eastAsia="zh-CN"/>
        </w:rPr>
        <w:t>&gt;&gt;</w:t>
      </w:r>
      <w:r>
        <w:rPr>
          <w:rFonts w:hint="eastAsia" w:ascii="黑体" w:hAnsi="黑体" w:eastAsia="黑体" w:cs="黑体"/>
          <w:szCs w:val="21"/>
        </w:rPr>
        <w:t xml:space="preserve"> 整个应用的顶级组件.</w:t>
      </w:r>
    </w:p>
    <w:p>
      <w:pPr>
        <w:ind w:left="420" w:firstLine="420"/>
        <w:rPr>
          <w:rFonts w:hint="eastAsia"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 xml:space="preserve">    main.js     </w:t>
      </w:r>
      <w:r>
        <w:rPr>
          <w:rFonts w:hint="eastAsia" w:ascii="黑体" w:hAnsi="黑体" w:eastAsia="黑体" w:cs="黑体"/>
          <w:szCs w:val="21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Cs w:val="21"/>
        </w:rPr>
        <w:t>//</w:t>
      </w:r>
      <w:r>
        <w:rPr>
          <w:rFonts w:hint="eastAsia" w:ascii="黑体" w:hAnsi="黑体" w:eastAsia="黑体" w:cs="黑体"/>
          <w:szCs w:val="21"/>
          <w:lang w:val="en-US" w:eastAsia="zh-CN"/>
        </w:rPr>
        <w:t>&gt;&gt;</w:t>
      </w:r>
      <w:r>
        <w:rPr>
          <w:rFonts w:hint="eastAsia" w:ascii="黑体" w:hAnsi="黑体" w:eastAsia="黑体" w:cs="黑体"/>
          <w:szCs w:val="21"/>
        </w:rPr>
        <w:t xml:space="preserve"> 入口文件</w:t>
      </w:r>
    </w:p>
    <w:p>
      <w:pPr>
        <w:ind w:left="420" w:firstLine="420"/>
        <w:rPr>
          <w:rFonts w:hint="eastAsia"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 xml:space="preserve">     </w:t>
      </w:r>
    </w:p>
    <w:p>
      <w:pPr>
        <w:ind w:left="420" w:firstLine="420"/>
        <w:rPr>
          <w:rFonts w:hint="eastAsia" w:ascii="黑体" w:hAnsi="黑体" w:eastAsia="黑体" w:cs="黑体"/>
          <w:color w:val="FF0000"/>
          <w:szCs w:val="21"/>
        </w:rPr>
      </w:pPr>
      <w:r>
        <w:rPr>
          <w:rFonts w:hint="eastAsia" w:ascii="黑体" w:hAnsi="黑体" w:eastAsia="黑体" w:cs="黑体"/>
          <w:color w:val="FF0000"/>
          <w:szCs w:val="21"/>
        </w:rPr>
        <w:t>备注：</w:t>
      </w:r>
    </w:p>
    <w:p>
      <w:pPr>
        <w:ind w:left="420" w:firstLine="840" w:firstLineChars="400"/>
        <w:rPr>
          <w:rFonts w:hint="eastAsia" w:ascii="黑体" w:hAnsi="黑体" w:eastAsia="黑体" w:cs="黑体"/>
          <w:color w:val="FF0000"/>
          <w:szCs w:val="21"/>
        </w:rPr>
      </w:pPr>
      <w:r>
        <w:rPr>
          <w:rFonts w:hint="eastAsia" w:ascii="黑体" w:hAnsi="黑体" w:eastAsia="黑体" w:cs="黑体"/>
          <w:color w:val="FF0000"/>
          <w:szCs w:val="21"/>
        </w:rPr>
        <w:t>需要安装</w:t>
      </w:r>
      <w:r>
        <w:rPr>
          <w:rFonts w:hint="eastAsia" w:ascii="黑体" w:hAnsi="黑体" w:eastAsia="黑体" w:cs="黑体"/>
          <w:b/>
          <w:bCs/>
          <w:color w:val="FF0000"/>
          <w:szCs w:val="21"/>
        </w:rPr>
        <w:t>vetur</w:t>
      </w:r>
      <w:r>
        <w:rPr>
          <w:rFonts w:hint="eastAsia" w:ascii="黑体" w:hAnsi="黑体" w:eastAsia="黑体" w:cs="黑体"/>
          <w:color w:val="FF0000"/>
          <w:szCs w:val="21"/>
        </w:rPr>
        <w:t>插件，支持vue代码高亮显示。</w:t>
      </w:r>
    </w:p>
    <w:p>
      <w:pPr>
        <w:ind w:left="420" w:firstLine="840" w:firstLineChars="400"/>
        <w:rPr>
          <w:rFonts w:hint="eastAsia" w:ascii="黑体" w:hAnsi="黑体" w:eastAsia="黑体" w:cs="黑体"/>
          <w:color w:val="FF0000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FF0000"/>
          <w:szCs w:val="21"/>
          <w:lang w:val="en-US" w:eastAsia="zh-CN"/>
        </w:rPr>
        <w:t>安装 Vue VSCode Snippets，写vue起飞！！！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2.2.4 扩展（</w:t>
      </w:r>
      <w:r>
        <w:rPr>
          <w:rFonts w:hint="eastAsia" w:ascii="黑体" w:hAnsi="黑体" w:eastAsia="黑体" w:cs="黑体"/>
          <w:color w:val="7F7F7F" w:themeColor="background1" w:themeShade="80"/>
          <w:lang w:val="en-US" w:eastAsia="zh-CN"/>
        </w:rPr>
        <w:t>了解</w:t>
      </w:r>
      <w:r>
        <w:rPr>
          <w:rFonts w:hint="eastAsia" w:ascii="黑体" w:hAnsi="黑体" w:eastAsia="黑体" w:cs="黑体"/>
          <w:lang w:val="en-US" w:eastAsia="zh-CN"/>
        </w:rPr>
        <w:t>）</w:t>
      </w:r>
    </w:p>
    <w:p>
      <w:pPr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脚手架常见问题：</w:t>
      </w:r>
    </w:p>
    <w:p>
      <w:pPr>
        <w:bidi w:val="0"/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脚手架模板安装源，默认？淘宝镜像？</w:t>
      </w:r>
    </w:p>
    <w:p>
      <w:pPr>
        <w:bidi w:val="0"/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脚手架的包管理模式。npm？Yarn？</w:t>
      </w:r>
    </w:p>
    <w:p>
      <w:pPr>
        <w:bidi w:val="0"/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还原到最初：</w:t>
      </w:r>
    </w:p>
    <w:p>
      <w:pPr>
        <w:numPr>
          <w:ilvl w:val="0"/>
          <w:numId w:val="6"/>
        </w:numPr>
        <w:bidi w:val="0"/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找到c:/Users/你的用户/.vuerc</w:t>
      </w:r>
    </w:p>
    <w:p>
      <w:pPr>
        <w:numPr>
          <w:ilvl w:val="0"/>
          <w:numId w:val="6"/>
        </w:numPr>
        <w:bidi w:val="0"/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删除文件即可重新选择</w:t>
      </w:r>
    </w:p>
    <w:p>
      <w:pPr>
        <w:bidi w:val="0"/>
        <w:ind w:firstLine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5067300" cy="115252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 w:ascii="黑体" w:hAnsi="黑体" w:eastAsia="黑体" w:cs="黑体"/>
        </w:rPr>
      </w:pPr>
    </w:p>
    <w:p>
      <w:pPr>
        <w:bidi w:val="0"/>
        <w:ind w:firstLine="420" w:firstLineChars="0"/>
        <w:rPr>
          <w:rFonts w:hint="eastAsia" w:ascii="黑体" w:hAnsi="黑体" w:eastAsia="黑体" w:cs="黑体"/>
        </w:rPr>
      </w:pPr>
    </w:p>
    <w:p>
      <w:pPr>
        <w:bidi w:val="0"/>
        <w:ind w:firstLine="420" w:firstLineChars="0"/>
        <w:rPr>
          <w:rFonts w:hint="eastAsia" w:ascii="黑体" w:hAnsi="黑体" w:eastAsia="黑体" w:cs="黑体"/>
        </w:rPr>
      </w:pPr>
    </w:p>
    <w:p>
      <w:pPr>
        <w:pStyle w:val="2"/>
        <w:numPr>
          <w:ilvl w:val="0"/>
          <w:numId w:val="5"/>
        </w:numPr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</w:rPr>
        <w:t>组件</w:t>
      </w:r>
      <w:r>
        <w:rPr>
          <w:rFonts w:hint="eastAsia"/>
          <w:lang w:eastAsia="zh-CN"/>
        </w:rPr>
        <w:t>【</w:t>
      </w:r>
      <w:r>
        <w:rPr>
          <w:rFonts w:hint="eastAsia"/>
          <w:color w:val="FF0000"/>
          <w:lang w:val="en-US" w:eastAsia="zh-CN"/>
        </w:rPr>
        <w:t>掌握</w:t>
      </w:r>
      <w:r>
        <w:rPr>
          <w:rFonts w:hint="eastAsia"/>
          <w:lang w:eastAsia="zh-CN"/>
        </w:rPr>
        <w:t>】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cs="黑体"/>
          <w:lang w:val="en-US" w:eastAsia="zh-CN"/>
        </w:rPr>
        <w:t xml:space="preserve">3.1 </w:t>
      </w:r>
      <w:r>
        <w:rPr>
          <w:rFonts w:hint="eastAsia" w:ascii="黑体" w:hAnsi="黑体" w:eastAsia="黑体" w:cs="黑体"/>
          <w:lang w:val="en-US" w:eastAsia="zh-CN"/>
        </w:rPr>
        <w:t>什么是组件</w:t>
      </w:r>
      <w:r>
        <w:rPr>
          <w:rFonts w:hint="eastAsia" w:ascii="黑体" w:hAnsi="黑体" w:cs="黑体"/>
          <w:lang w:val="en-US" w:eastAsia="zh-CN"/>
        </w:rPr>
        <w:t>（</w:t>
      </w:r>
      <w:r>
        <w:rPr>
          <w:rFonts w:hint="eastAsia" w:ascii="黑体" w:hAnsi="黑体" w:cs="黑体"/>
          <w:color w:val="7F7F7F" w:themeColor="background1" w:themeShade="80"/>
          <w:lang w:val="en-US" w:eastAsia="zh-CN"/>
        </w:rPr>
        <w:t>了解</w:t>
      </w:r>
      <w:r>
        <w:rPr>
          <w:rFonts w:hint="eastAsia" w:ascii="黑体" w:hAnsi="黑体" w:cs="黑体"/>
          <w:lang w:val="en-US" w:eastAsia="zh-CN"/>
        </w:rPr>
        <w:t>）</w:t>
      </w:r>
    </w:p>
    <w:p>
      <w:pPr>
        <w:ind w:firstLine="420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&gt;&gt; </w:t>
      </w:r>
      <w:r>
        <w:rPr>
          <w:rFonts w:hint="eastAsia" w:ascii="黑体" w:hAnsi="黑体" w:eastAsia="黑体" w:cs="黑体"/>
          <w:sz w:val="24"/>
          <w:szCs w:val="24"/>
        </w:rPr>
        <w:t>所谓组件，</w:t>
      </w: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即封装起来的具有独立功能的UI部件</w:t>
      </w:r>
      <w:r>
        <w:rPr>
          <w:rFonts w:hint="eastAsia" w:ascii="黑体" w:hAnsi="黑体" w:eastAsia="黑体" w:cs="黑体"/>
          <w:sz w:val="24"/>
          <w:szCs w:val="24"/>
          <w:lang w:eastAsia="zh-CN"/>
        </w:rPr>
        <w:t>。</w:t>
      </w:r>
    </w:p>
    <w:p>
      <w:pPr>
        <w:ind w:firstLine="420"/>
        <w:rPr>
          <w:rFonts w:hint="eastAsia" w:ascii="黑体" w:hAnsi="黑体" w:eastAsia="黑体" w:cs="黑体"/>
          <w:sz w:val="24"/>
          <w:szCs w:val="24"/>
          <w:lang w:eastAsia="zh-CN"/>
        </w:rPr>
      </w:pPr>
    </w:p>
    <w:p>
      <w:pPr>
        <w:ind w:firstLine="840" w:firstLineChars="40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开发者从功能的角度出发，将UI分成不同的组件，每个组件都独立封装。</w:t>
      </w:r>
    </w:p>
    <w:p>
      <w:pPr>
        <w:ind w:firstLine="420"/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ind w:firstLine="420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drawing>
          <wp:inline distT="0" distB="0" distL="114300" distR="114300">
            <wp:extent cx="4580255" cy="2872740"/>
            <wp:effectExtent l="0" t="0" r="10795" b="3810"/>
            <wp:docPr id="1" name="图片 5" descr="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840" w:firstLineChars="40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整个UI是一个通过小组件构成的大组件，每个组件只关心自己部分的逻辑，彼此独立。</w:t>
      </w:r>
    </w:p>
    <w:p>
      <w:pPr>
        <w:ind w:firstLine="420"/>
        <w:rPr>
          <w:rFonts w:hint="eastAsia" w:ascii="黑体" w:hAnsi="黑体" w:eastAsia="黑体" w:cs="黑体"/>
        </w:rPr>
      </w:pPr>
    </w:p>
    <w:p>
      <w:pPr>
        <w:ind w:firstLine="420"/>
        <w:rPr>
          <w:rFonts w:hint="eastAsia" w:ascii="黑体" w:hAnsi="黑体" w:eastAsia="黑体" w:cs="黑体"/>
        </w:rPr>
      </w:pPr>
    </w:p>
    <w:p>
      <w:pPr>
        <w:ind w:firstLine="420"/>
        <w:rPr>
          <w:rFonts w:hint="eastAsia" w:ascii="黑体" w:hAnsi="黑体" w:eastAsia="黑体" w:cs="黑体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&gt;&gt; 组件特点：</w:t>
      </w:r>
    </w:p>
    <w:p>
      <w:pPr>
        <w:ind w:left="420" w:leftChars="0" w:firstLine="420"/>
        <w:rPr>
          <w:rFonts w:hint="eastAsia" w:ascii="黑体" w:hAnsi="黑体" w:eastAsia="黑体" w:cs="黑体"/>
          <w:b/>
          <w:bCs/>
          <w:color w:val="C0000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C00000"/>
          <w:lang w:val="en-US" w:eastAsia="zh-CN"/>
        </w:rPr>
        <w:t>可重用</w:t>
      </w:r>
    </w:p>
    <w:p>
      <w:pPr>
        <w:ind w:left="420" w:leftChars="0" w:firstLine="420"/>
        <w:rPr>
          <w:rFonts w:hint="eastAsia" w:ascii="黑体" w:hAnsi="黑体" w:eastAsia="黑体" w:cs="黑体"/>
          <w:b/>
          <w:bCs/>
          <w:color w:val="C0000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C00000"/>
          <w:lang w:val="en-US" w:eastAsia="zh-CN"/>
        </w:rPr>
        <w:t>可组合</w:t>
      </w:r>
    </w:p>
    <w:p>
      <w:pPr>
        <w:ind w:left="420" w:leftChars="0" w:firstLine="420"/>
        <w:rPr>
          <w:rFonts w:hint="default" w:ascii="黑体" w:hAnsi="黑体" w:eastAsia="黑体" w:cs="黑体"/>
          <w:lang w:val="en-US"/>
        </w:rPr>
      </w:pPr>
      <w:r>
        <w:rPr>
          <w:rFonts w:hint="eastAsia" w:ascii="黑体" w:hAnsi="黑体" w:eastAsia="黑体" w:cs="黑体"/>
          <w:b/>
          <w:bCs/>
          <w:color w:val="C00000"/>
          <w:lang w:val="en-US" w:eastAsia="zh-CN"/>
        </w:rPr>
        <w:t>易维护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cs="黑体"/>
          <w:lang w:val="en-US" w:eastAsia="zh-CN"/>
        </w:rPr>
        <w:t xml:space="preserve">3.2 </w:t>
      </w:r>
      <w:r>
        <w:rPr>
          <w:rFonts w:hint="eastAsia" w:ascii="黑体" w:hAnsi="黑体" w:eastAsia="黑体" w:cs="黑体"/>
          <w:lang w:val="en-US" w:eastAsia="zh-CN"/>
        </w:rPr>
        <w:t>单文件组件</w:t>
      </w:r>
      <w:r>
        <w:rPr>
          <w:rFonts w:hint="eastAsia" w:ascii="黑体" w:hAnsi="黑体" w:cs="黑体"/>
          <w:lang w:val="en-US" w:eastAsia="zh-CN"/>
        </w:rPr>
        <w:t>【</w:t>
      </w:r>
      <w:r>
        <w:rPr>
          <w:rFonts w:hint="eastAsia" w:ascii="黑体" w:hAnsi="黑体" w:cs="黑体"/>
          <w:color w:val="FF0000"/>
          <w:lang w:val="en-US" w:eastAsia="zh-CN"/>
        </w:rPr>
        <w:t>掌握</w:t>
      </w:r>
      <w:r>
        <w:rPr>
          <w:rFonts w:hint="eastAsia" w:ascii="黑体" w:hAnsi="黑体" w:cs="黑体"/>
          <w:lang w:val="en-US" w:eastAsia="zh-CN"/>
        </w:rPr>
        <w:t>】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&gt;&gt; 一个 </w:t>
      </w: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XXX.vue</w:t>
      </w:r>
      <w:r>
        <w:rPr>
          <w:rFonts w:hint="eastAsia" w:ascii="黑体" w:hAnsi="黑体" w:eastAsia="黑体" w:cs="黑体"/>
          <w:lang w:val="en-US" w:eastAsia="zh-CN"/>
        </w:rPr>
        <w:t>文件就是一个</w:t>
      </w:r>
      <w:r>
        <w:rPr>
          <w:rFonts w:hint="eastAsia" w:ascii="黑体" w:hAnsi="黑体" w:eastAsia="黑体" w:cs="黑体"/>
          <w:color w:val="FF0000"/>
          <w:lang w:val="en-US" w:eastAsia="zh-CN"/>
        </w:rPr>
        <w:t>单文件组件</w:t>
      </w:r>
      <w:r>
        <w:rPr>
          <w:rFonts w:hint="eastAsia" w:ascii="黑体" w:hAnsi="黑体" w:eastAsia="黑体" w:cs="黑体"/>
          <w:lang w:val="en-US" w:eastAsia="zh-CN"/>
        </w:rPr>
        <w:t xml:space="preserve">，功能逻辑独立，由 </w:t>
      </w:r>
      <w:r>
        <w:rPr>
          <w:rFonts w:hint="eastAsia" w:ascii="黑体" w:hAnsi="黑体" w:eastAsia="黑体" w:cs="黑体"/>
          <w:color w:val="FF0000"/>
          <w:lang w:val="en-US" w:eastAsia="zh-CN"/>
        </w:rPr>
        <w:t>template、scripts、style</w:t>
      </w:r>
      <w:r>
        <w:rPr>
          <w:rFonts w:hint="eastAsia" w:ascii="黑体" w:hAnsi="黑体" w:eastAsia="黑体" w:cs="黑体"/>
          <w:lang w:val="en-US" w:eastAsia="zh-CN"/>
        </w:rPr>
        <w:t>三部分组成。</w:t>
      </w:r>
    </w:p>
    <w:tbl>
      <w:tblPr>
        <w:tblStyle w:val="22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8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// XXX.vue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&lt;template&gt;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&lt;!-- HTML: 这里写HTML结构，注意有且仅有一个根节点--&gt;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&lt;/template&gt;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&lt;script&gt;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// 这里写JS代码，默认需要暴露出去一个实例对象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{};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&lt;/script&gt;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&lt;style&gt;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/* 这里写css样式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&lt;/style&gt;</w:t>
            </w:r>
          </w:p>
          <w:p>
            <w:pPr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注意： </w:t>
      </w:r>
    </w:p>
    <w:p>
      <w:pPr>
        <w:ind w:firstLine="420" w:firstLineChars="0"/>
        <w:rPr>
          <w:rFonts w:hint="eastAsia" w:ascii="黑体" w:hAnsi="黑体" w:eastAsia="黑体" w:cs="黑体"/>
          <w:color w:val="FF0000"/>
          <w:lang w:val="en-US" w:eastAsia="zh-CN"/>
        </w:rPr>
      </w:pPr>
      <w:r>
        <w:rPr>
          <w:rFonts w:hint="eastAsia" w:ascii="黑体" w:hAnsi="黑体" w:eastAsia="黑体" w:cs="黑体"/>
          <w:color w:val="FF0000"/>
          <w:lang w:val="en-US" w:eastAsia="zh-CN"/>
        </w:rPr>
        <w:t>&gt;&gt; style标签上可以通过 lang =</w:t>
      </w:r>
      <w:r>
        <w:rPr>
          <w:rFonts w:hint="default" w:ascii="黑体" w:hAnsi="黑体" w:eastAsia="黑体" w:cs="黑体"/>
          <w:color w:val="FF0000"/>
          <w:lang w:val="en-US" w:eastAsia="zh-CN"/>
        </w:rPr>
        <w:t>”</w:t>
      </w:r>
      <w:r>
        <w:rPr>
          <w:rFonts w:hint="eastAsia" w:ascii="黑体" w:hAnsi="黑体" w:eastAsia="黑体" w:cs="黑体"/>
          <w:color w:val="FF0000"/>
          <w:lang w:val="en-US" w:eastAsia="zh-CN"/>
        </w:rPr>
        <w:t>less</w:t>
      </w:r>
      <w:r>
        <w:rPr>
          <w:rFonts w:hint="default" w:ascii="黑体" w:hAnsi="黑体" w:eastAsia="黑体" w:cs="黑体"/>
          <w:color w:val="FF0000"/>
          <w:lang w:val="en-US" w:eastAsia="zh-CN"/>
        </w:rPr>
        <w:t>”</w:t>
      </w:r>
      <w:r>
        <w:rPr>
          <w:rFonts w:hint="eastAsia" w:ascii="黑体" w:hAnsi="黑体" w:eastAsia="黑体" w:cs="黑体"/>
          <w:color w:val="FF0000"/>
          <w:lang w:val="en-US" w:eastAsia="zh-CN"/>
        </w:rPr>
        <w:t>选择预处理语言（有些需要安装对应的loader模块）。</w:t>
      </w:r>
    </w:p>
    <w:p>
      <w:pPr>
        <w:ind w:firstLine="420" w:firstLineChars="0"/>
        <w:rPr>
          <w:rFonts w:hint="default" w:ascii="黑体" w:hAnsi="黑体" w:eastAsia="黑体" w:cs="黑体"/>
          <w:color w:val="FF0000"/>
          <w:lang w:val="en-US" w:eastAsia="zh-CN"/>
        </w:rPr>
      </w:pPr>
      <w:r>
        <w:rPr>
          <w:rFonts w:hint="eastAsia" w:ascii="黑体" w:hAnsi="黑体" w:eastAsia="黑体" w:cs="黑体"/>
          <w:color w:val="FF0000"/>
          <w:lang w:val="en-US" w:eastAsia="zh-CN"/>
        </w:rPr>
        <w:t>&gt;&gt; style标签上可以通过 scoped,让样式私有化。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cs="黑体"/>
          <w:lang w:val="en-US" w:eastAsia="zh-CN"/>
        </w:rPr>
        <w:t xml:space="preserve">3.3 </w:t>
      </w:r>
      <w:r>
        <w:rPr>
          <w:rFonts w:hint="eastAsia" w:ascii="黑体" w:hAnsi="黑体" w:eastAsia="黑体" w:cs="黑体"/>
          <w:lang w:val="en-US" w:eastAsia="zh-CN"/>
        </w:rPr>
        <w:t>使用自定义组件</w:t>
      </w:r>
      <w:r>
        <w:rPr>
          <w:rFonts w:hint="eastAsia" w:ascii="黑体" w:hAnsi="黑体" w:cs="黑体"/>
          <w:lang w:val="en-US" w:eastAsia="zh-CN"/>
        </w:rPr>
        <w:t>【</w:t>
      </w:r>
      <w:r>
        <w:rPr>
          <w:rFonts w:hint="eastAsia" w:ascii="黑体" w:hAnsi="黑体" w:cs="黑体"/>
          <w:color w:val="FF0000"/>
          <w:lang w:val="en-US" w:eastAsia="zh-CN"/>
        </w:rPr>
        <w:t>掌握</w:t>
      </w:r>
      <w:r>
        <w:rPr>
          <w:rFonts w:hint="eastAsia" w:ascii="黑体" w:hAnsi="黑体" w:cs="黑体"/>
          <w:lang w:val="en-US" w:eastAsia="zh-CN"/>
        </w:rPr>
        <w:t>】</w:t>
      </w:r>
    </w:p>
    <w:p>
      <w:pPr>
        <w:ind w:firstLine="42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&gt;&gt; 使用自定义组件分为三个步骤：</w:t>
      </w:r>
    </w:p>
    <w:p>
      <w:pPr>
        <w:numPr>
          <w:ilvl w:val="0"/>
          <w:numId w:val="7"/>
        </w:numPr>
        <w:ind w:left="525" w:leftChars="0" w:firstLine="0" w:firstLineChars="0"/>
        <w:rPr>
          <w:rFonts w:hint="default" w:ascii="黑体" w:hAnsi="黑体" w:eastAsia="黑体" w:cs="黑体"/>
          <w:color w:val="FF0000"/>
          <w:lang w:val="en-US" w:eastAsia="zh-CN"/>
        </w:rPr>
      </w:pPr>
      <w:r>
        <w:rPr>
          <w:rFonts w:hint="eastAsia" w:ascii="黑体" w:hAnsi="黑体" w:eastAsia="黑体" w:cs="黑体"/>
          <w:color w:val="FF0000"/>
          <w:lang w:val="en-US" w:eastAsia="zh-CN"/>
        </w:rPr>
        <w:t>引入组件 （引入一个已经写好的xxx.vue组件）</w:t>
      </w:r>
    </w:p>
    <w:p>
      <w:pPr>
        <w:numPr>
          <w:ilvl w:val="0"/>
          <w:numId w:val="7"/>
        </w:numPr>
        <w:ind w:left="525" w:leftChars="0" w:firstLine="0" w:firstLineChars="0"/>
        <w:rPr>
          <w:rFonts w:hint="default" w:ascii="黑体" w:hAnsi="黑体" w:eastAsia="黑体" w:cs="黑体"/>
          <w:color w:val="FF0000"/>
          <w:lang w:val="en-US" w:eastAsia="zh-CN"/>
        </w:rPr>
      </w:pPr>
      <w:r>
        <w:rPr>
          <w:rFonts w:hint="eastAsia" w:ascii="黑体" w:hAnsi="黑体" w:eastAsia="黑体" w:cs="黑体"/>
          <w:color w:val="FF0000"/>
          <w:lang w:val="en-US" w:eastAsia="zh-CN"/>
        </w:rPr>
        <w:t>注册组件 （在components里面注册）</w:t>
      </w:r>
    </w:p>
    <w:p>
      <w:pPr>
        <w:numPr>
          <w:ilvl w:val="0"/>
          <w:numId w:val="7"/>
        </w:numPr>
        <w:ind w:left="525" w:leftChars="0" w:firstLine="0" w:firstLineChars="0"/>
        <w:rPr>
          <w:rFonts w:hint="default" w:ascii="黑体" w:hAnsi="黑体" w:eastAsia="黑体" w:cs="黑体"/>
          <w:color w:val="FF0000"/>
          <w:lang w:val="en-US" w:eastAsia="zh-CN"/>
        </w:rPr>
      </w:pPr>
      <w:r>
        <w:rPr>
          <w:rFonts w:hint="eastAsia" w:ascii="黑体" w:hAnsi="黑体" w:eastAsia="黑体" w:cs="黑体"/>
          <w:color w:val="FF0000"/>
          <w:lang w:val="en-US" w:eastAsia="zh-CN"/>
        </w:rPr>
        <w:t>使用组件  （通过标签名使用）</w:t>
      </w:r>
    </w:p>
    <w:p>
      <w:pPr>
        <w:numPr>
          <w:ilvl w:val="0"/>
          <w:numId w:val="0"/>
        </w:numPr>
        <w:ind w:left="525" w:leftChars="0"/>
        <w:rPr>
          <w:rFonts w:hint="eastAsia" w:ascii="黑体" w:hAnsi="黑体" w:eastAsia="黑体" w:cs="黑体"/>
          <w:color w:val="FF0000"/>
          <w:lang w:val="en-US" w:eastAsia="zh-CN"/>
        </w:rPr>
      </w:pPr>
    </w:p>
    <w:tbl>
      <w:tblPr>
        <w:tblStyle w:val="22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&lt;template&gt;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"app"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&lt;!-- 3. 使用组件(也可以通过单标签使用) 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&lt;Hello&gt;&lt;/Hello&gt;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&lt;/template&gt;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&lt;script&gt;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// 1. 引入组件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Hello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"./components/Hello.vue"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// 2. 注册组件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components: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Hello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// 等同于： "Hello": Hello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&lt;/script&gt;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&lt;style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lang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"less"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&lt;/style&gt;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color w:val="FF000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黑体" w:hAnsi="黑体" w:eastAsia="黑体" w:cs="黑体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黑体" w:hAnsi="黑体" w:eastAsia="黑体" w:cs="黑体"/>
          <w:color w:val="FF0000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 w:ascii="黑体" w:hAnsi="黑体" w:eastAsia="黑体" w:cs="黑体"/>
          <w:color w:val="FF0000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4. Mustach表达式和配置选项【</w:t>
      </w:r>
      <w:r>
        <w:rPr>
          <w:rFonts w:hint="eastAsia" w:ascii="黑体" w:hAnsi="黑体" w:eastAsia="黑体" w:cs="黑体"/>
          <w:color w:val="FF0000"/>
          <w:lang w:val="en-US" w:eastAsia="zh-CN"/>
        </w:rPr>
        <w:t>掌握</w:t>
      </w:r>
      <w:r>
        <w:rPr>
          <w:rFonts w:hint="eastAsia" w:ascii="黑体" w:hAnsi="黑体" w:eastAsia="黑体" w:cs="黑体"/>
          <w:lang w:val="en-US" w:eastAsia="zh-CN"/>
        </w:rPr>
        <w:t>】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cs="黑体"/>
          <w:lang w:val="en-US" w:eastAsia="zh-CN"/>
        </w:rPr>
        <w:t xml:space="preserve">4.1 data配置选项 </w:t>
      </w:r>
      <w:r>
        <w:rPr>
          <w:rFonts w:hint="eastAsia" w:ascii="黑体" w:hAnsi="黑体" w:eastAsia="黑体" w:cs="黑体"/>
          <w:lang w:val="en-US" w:eastAsia="zh-CN"/>
        </w:rPr>
        <w:t>&amp;&amp;</w:t>
      </w:r>
      <w:r>
        <w:rPr>
          <w:rFonts w:hint="eastAsia" w:ascii="黑体" w:hAnsi="黑体" w:cs="黑体"/>
          <w:lang w:val="en-US" w:eastAsia="zh-CN"/>
        </w:rPr>
        <w:t xml:space="preserve"> mustach</w:t>
      </w:r>
      <w:r>
        <w:rPr>
          <w:rFonts w:hint="eastAsia" w:ascii="黑体" w:hAnsi="黑体" w:eastAsia="黑体" w:cs="黑体"/>
          <w:lang w:val="en-US" w:eastAsia="zh-CN"/>
        </w:rPr>
        <w:t xml:space="preserve">模板语法 </w:t>
      </w:r>
      <w:r>
        <w:rPr>
          <w:rFonts w:hint="eastAsia" w:ascii="黑体" w:hAnsi="黑体" w:cs="黑体"/>
          <w:lang w:val="en-US" w:eastAsia="zh-CN"/>
        </w:rPr>
        <w:t>【</w:t>
      </w:r>
      <w:r>
        <w:rPr>
          <w:rFonts w:hint="eastAsia" w:ascii="黑体" w:hAnsi="黑体" w:cs="黑体"/>
          <w:color w:val="FF0000"/>
          <w:lang w:val="en-US" w:eastAsia="zh-CN"/>
        </w:rPr>
        <w:t>掌握</w:t>
      </w:r>
      <w:r>
        <w:rPr>
          <w:rFonts w:hint="eastAsia" w:ascii="黑体" w:hAnsi="黑体" w:cs="黑体"/>
          <w:lang w:val="en-US" w:eastAsia="zh-CN"/>
        </w:rPr>
        <w:t>】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&gt;&gt; 目前template模板中的数据是写死的，如何渲染动态的数据呢？这个时候就需要</w:t>
      </w:r>
      <w:r>
        <w:rPr>
          <w:rFonts w:hint="eastAsia" w:ascii="黑体" w:hAnsi="黑体" w:eastAsia="黑体" w:cs="黑体"/>
          <w:color w:val="FF0000"/>
          <w:lang w:val="en-US" w:eastAsia="zh-CN"/>
        </w:rPr>
        <w:t>data配置选项</w:t>
      </w:r>
      <w:r>
        <w:rPr>
          <w:rFonts w:hint="eastAsia" w:ascii="黑体" w:hAnsi="黑体" w:eastAsia="黑体" w:cs="黑体"/>
          <w:lang w:val="en-US" w:eastAsia="zh-CN"/>
        </w:rPr>
        <w:t>和</w:t>
      </w:r>
      <w:r>
        <w:rPr>
          <w:rFonts w:hint="eastAsia" w:ascii="黑体" w:hAnsi="黑体" w:eastAsia="黑体" w:cs="黑体"/>
          <w:color w:val="FF0000"/>
          <w:lang w:val="en-US" w:eastAsia="zh-CN"/>
        </w:rPr>
        <w:t>mustach表达式</w:t>
      </w:r>
      <w:r>
        <w:rPr>
          <w:rFonts w:hint="eastAsia" w:ascii="黑体" w:hAnsi="黑体" w:eastAsia="黑体" w:cs="黑体"/>
          <w:lang w:val="en-US" w:eastAsia="zh-CN"/>
        </w:rPr>
        <w:t>派上用场了。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tbl>
      <w:tblPr>
        <w:tblStyle w:val="22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6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&lt;template&gt;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&lt;!-- mustach胡须表达式，用于把data中的数据，输出到html模板中 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Hello {{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userName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}} !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&lt;/h1&gt;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&lt;/template&gt;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&lt;script&gt;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// data选项用于准备数据，data是一个“函数”， 返回一个对象，对象中再写各种数据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userName: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李寻欢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   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&lt;/script&gt;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&lt;style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lang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"scss"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scoped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&lt;/style&gt;</w:t>
            </w:r>
          </w:p>
        </w:tc>
      </w:tr>
    </w:tbl>
    <w:p>
      <w:pPr>
        <w:rPr>
          <w:rFonts w:hint="default" w:ascii="黑体" w:hAnsi="黑体" w:eastAsia="黑体" w:cs="黑体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Mustach表达式和配置选项【</w:t>
      </w:r>
      <w:r>
        <w:rPr>
          <w:rFonts w:hint="eastAsia"/>
          <w:color w:val="FF0000"/>
          <w:lang w:val="en-US" w:eastAsia="zh-CN"/>
        </w:rPr>
        <w:t>掌握</w:t>
      </w:r>
      <w:r>
        <w:rPr>
          <w:rFonts w:hint="eastAsia"/>
          <w:lang w:val="en-US" w:eastAsia="zh-CN"/>
        </w:rPr>
        <w:t>】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Mustach模板表达式【</w:t>
      </w:r>
      <w:r>
        <w:rPr>
          <w:rFonts w:hint="eastAsia"/>
          <w:color w:val="FF0000"/>
          <w:lang w:val="en-US" w:eastAsia="zh-CN"/>
        </w:rPr>
        <w:t>掌握</w:t>
      </w:r>
      <w:r>
        <w:rPr>
          <w:rFonts w:hint="eastAsia"/>
          <w:lang w:val="en-US" w:eastAsia="zh-CN"/>
        </w:rPr>
        <w:t>】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color w:val="FF0000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语法:   </w:t>
      </w: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{{ 表达式 }}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color w:val="FF0000"/>
          <w:lang w:val="en-US" w:eastAsia="zh-CN"/>
        </w:rPr>
      </w:pPr>
    </w:p>
    <w:p>
      <w:pPr>
        <w:ind w:firstLine="420" w:firstLineChars="0"/>
        <w:rPr>
          <w:rFonts w:hint="default" w:ascii="黑体" w:hAnsi="黑体" w:eastAsia="黑体" w:cs="黑体"/>
          <w:b w:val="0"/>
          <w:bCs w:val="0"/>
          <w:color w:val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  <w:t>注意： 表达式必须能输出唯一结果，不能写if else条件等其他JavaScript代码。</w:t>
      </w:r>
    </w:p>
    <w:p>
      <w:pPr>
        <w:rPr>
          <w:rFonts w:hint="eastAsia" w:ascii="黑体" w:hAnsi="黑体" w:eastAsia="黑体" w:cs="黑体"/>
          <w:b/>
          <w:bCs/>
          <w:color w:val="FF0000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配置选项【</w:t>
      </w:r>
      <w:r>
        <w:rPr>
          <w:rFonts w:hint="eastAsia"/>
          <w:color w:val="FF0000"/>
          <w:lang w:val="en-US" w:eastAsia="zh-CN"/>
        </w:rPr>
        <w:t>掌握</w:t>
      </w:r>
      <w:r>
        <w:rPr>
          <w:rFonts w:hint="eastAsia"/>
          <w:lang w:val="en-US" w:eastAsia="zh-CN"/>
        </w:rPr>
        <w:t>】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color w:val="FF000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lang w:val="en-US" w:eastAsia="zh-CN"/>
        </w:rPr>
        <w:t xml:space="preserve">el: </w:t>
      </w: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      </w:t>
      </w: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//&gt;&gt;  挂载dom</w:t>
      </w:r>
    </w:p>
    <w:p>
      <w:pPr>
        <w:ind w:firstLine="420" w:firstLineChars="0"/>
        <w:rPr>
          <w:rFonts w:hint="default" w:ascii="黑体" w:hAnsi="黑体" w:eastAsia="黑体" w:cs="黑体"/>
          <w:b/>
          <w:bCs/>
          <w:color w:val="FF000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lang w:val="en-US" w:eastAsia="zh-CN"/>
        </w:rPr>
        <w:t>data:</w:t>
      </w: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     </w:t>
      </w: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//&gt;&gt;  准备数据,必须是函数，返回一个对象</w:t>
      </w:r>
    </w:p>
    <w:p>
      <w:pPr>
        <w:ind w:firstLine="420" w:firstLineChars="0"/>
        <w:rPr>
          <w:rFonts w:hint="default" w:ascii="黑体" w:hAnsi="黑体" w:eastAsia="黑体" w:cs="黑体"/>
          <w:b/>
          <w:bCs/>
          <w:color w:val="FF000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lang w:val="en-US" w:eastAsia="zh-CN"/>
        </w:rPr>
        <w:t>methdos：{}</w:t>
      </w:r>
      <w:r>
        <w:rPr>
          <w:rFonts w:hint="eastAsia" w:ascii="黑体" w:hAnsi="黑体" w:eastAsia="黑体" w:cs="黑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 xml:space="preserve">      //&gt;&gt;  方法（函数）</w:t>
      </w:r>
    </w:p>
    <w:p>
      <w:pPr>
        <w:ind w:firstLine="420" w:firstLineChars="0"/>
        <w:rPr>
          <w:rFonts w:hint="default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lang w:val="en-US" w:eastAsia="zh-CN"/>
        </w:rPr>
        <w:t>components:</w:t>
      </w: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{     </w:t>
      </w: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//&gt;&gt;  注册组件</w:t>
      </w: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“标签名”: 引入的组件的变量名   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}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5. 指令【</w:t>
      </w:r>
      <w:r>
        <w:rPr>
          <w:rFonts w:hint="eastAsia" w:ascii="黑体" w:hAnsi="黑体" w:eastAsia="黑体" w:cs="黑体"/>
          <w:color w:val="FF0000"/>
          <w:lang w:val="en-US" w:eastAsia="zh-CN"/>
        </w:rPr>
        <w:t>掌握</w:t>
      </w:r>
      <w:r>
        <w:rPr>
          <w:rFonts w:hint="eastAsia" w:ascii="黑体" w:hAnsi="黑体" w:eastAsia="黑体" w:cs="黑体"/>
          <w:lang w:val="en-US" w:eastAsia="zh-CN"/>
        </w:rPr>
        <w:t>】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cs="黑体"/>
          <w:lang w:val="en-US" w:eastAsia="zh-CN"/>
        </w:rPr>
        <w:t xml:space="preserve">5.1 </w:t>
      </w:r>
      <w:r>
        <w:rPr>
          <w:rFonts w:hint="eastAsia" w:ascii="黑体" w:hAnsi="黑体" w:eastAsia="黑体" w:cs="黑体"/>
          <w:lang w:val="en-US" w:eastAsia="zh-CN"/>
        </w:rPr>
        <w:t>什么是指令</w:t>
      </w:r>
      <w:r>
        <w:rPr>
          <w:rFonts w:hint="eastAsia" w:ascii="黑体" w:hAnsi="黑体" w:cs="黑体"/>
          <w:lang w:val="en-US" w:eastAsia="zh-CN"/>
        </w:rPr>
        <w:t>？【</w:t>
      </w:r>
      <w:r>
        <w:rPr>
          <w:rFonts w:hint="eastAsia" w:ascii="黑体" w:hAnsi="黑体" w:cs="黑体"/>
          <w:color w:val="FF0000"/>
          <w:lang w:val="en-US" w:eastAsia="zh-CN"/>
        </w:rPr>
        <w:t>掌握</w:t>
      </w:r>
      <w:r>
        <w:rPr>
          <w:rFonts w:hint="eastAsia" w:ascii="黑体" w:hAnsi="黑体" w:cs="黑体"/>
          <w:lang w:val="en-US" w:eastAsia="zh-CN"/>
        </w:rPr>
        <w:t>】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指令是写在标签上的一种自定义属性，主要是把vue实例中的数据，输出到html中（vue实例对象和html关联）。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/>
          <w:bCs/>
          <w:color w:val="FF000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lang w:val="en-US" w:eastAsia="zh-CN"/>
        </w:rPr>
        <w:t xml:space="preserve">&lt;标签 id=”” class=”” </w:t>
      </w: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V</w:t>
      </w:r>
      <w:r>
        <w:rPr>
          <w:rFonts w:hint="eastAsia" w:ascii="黑体" w:hAnsi="黑体" w:eastAsia="黑体" w:cs="黑体"/>
          <w:b/>
          <w:bCs/>
          <w:color w:val="FF0000"/>
          <w:sz w:val="28"/>
          <w:szCs w:val="28"/>
          <w:lang w:val="en-US" w:eastAsia="zh-CN"/>
        </w:rPr>
        <w:t>-*</w:t>
      </w:r>
      <w:r>
        <w:rPr>
          <w:rFonts w:hint="eastAsia" w:ascii="黑体" w:hAnsi="黑体" w:eastAsia="黑体" w:cs="黑体"/>
          <w:b/>
          <w:bCs/>
          <w:color w:val="auto"/>
          <w:lang w:val="en-US" w:eastAsia="zh-CN"/>
        </w:rPr>
        <w:t xml:space="preserve">=”xxx”&gt;&lt;/标签&gt;  // </w:t>
      </w: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“ V-“ 开头的就是指令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cs="黑体"/>
          <w:lang w:val="en-US" w:eastAsia="zh-CN"/>
        </w:rPr>
        <w:t xml:space="preserve">5.2 </w:t>
      </w:r>
      <w:r>
        <w:rPr>
          <w:rFonts w:hint="eastAsia" w:ascii="黑体" w:hAnsi="黑体" w:eastAsia="黑体" w:cs="黑体"/>
          <w:lang w:val="en-US" w:eastAsia="zh-CN"/>
        </w:rPr>
        <w:t>常用指令</w:t>
      </w:r>
      <w:r>
        <w:rPr>
          <w:rFonts w:hint="eastAsia" w:ascii="黑体" w:hAnsi="黑体" w:cs="黑体"/>
          <w:lang w:val="en-US" w:eastAsia="zh-CN"/>
        </w:rPr>
        <w:t>【</w:t>
      </w:r>
      <w:r>
        <w:rPr>
          <w:rFonts w:hint="eastAsia" w:ascii="黑体" w:hAnsi="黑体" w:cs="黑体"/>
          <w:color w:val="FF0000"/>
          <w:lang w:val="en-US" w:eastAsia="zh-CN"/>
        </w:rPr>
        <w:t>掌握</w:t>
      </w:r>
      <w:r>
        <w:rPr>
          <w:rFonts w:hint="eastAsia" w:ascii="黑体" w:hAnsi="黑体" w:cs="黑体"/>
          <w:lang w:val="en-US" w:eastAsia="zh-CN"/>
        </w:rPr>
        <w:t>】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FF000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&gt;&gt; v-text 和 v-html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都可以把数据渲染到一对标签中间，但是v-text不能识别html标签，v-html可以解析html标签。</w:t>
      </w:r>
    </w:p>
    <w:p>
      <w:pPr>
        <w:rPr>
          <w:rFonts w:hint="eastAsia" w:ascii="黑体" w:hAnsi="黑体" w:eastAsia="黑体" w:cs="黑体"/>
          <w:b/>
          <w:bCs/>
          <w:color w:val="FF000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作用： 页面动态数据的回显（常见：v-text直接用“{{表达式}}”替代，v-html显示富文本数据）。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FF0000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FF000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&gt;&gt; v-show和v-if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  <w:t>v-show:  通过控制css的display属性，来控制显示和隐藏。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  <w:t>v-if:     删除或重建DOM。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  <w:t>区别： 如果是频繁的切换显示隐藏，就是用v-show；v-if频繁操作dom，性能低。</w:t>
      </w:r>
    </w:p>
    <w:p>
      <w:pPr>
        <w:rPr>
          <w:rFonts w:hint="eastAsia" w:ascii="黑体" w:hAnsi="黑体" w:eastAsia="黑体" w:cs="黑体"/>
          <w:b/>
          <w:bCs/>
          <w:color w:val="FF000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作用： 控制页面内容显示隐藏（常见：v-show显示/隐藏切换频繁，v-if显示/隐藏切换不频繁，但对隐藏安全要求较高）。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  <w:b/>
          <w:bCs/>
          <w:color w:val="FF000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&gt;&gt; v-if  和 v-else-if 和  v-else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这几个指令需要配合使用，逻辑和js中的条件判断语句一致，会从上往下，找到满足条件的第一个表达式，渲染该DOM.（指令元素间，必须紧密相间）</w:t>
      </w:r>
    </w:p>
    <w:p>
      <w:pPr>
        <w:rPr>
          <w:rFonts w:hint="eastAsia" w:ascii="黑体" w:hAnsi="黑体" w:eastAsia="黑体" w:cs="黑体"/>
          <w:b/>
          <w:bCs/>
          <w:color w:val="FF000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作用： 用于页面结构中的逻辑判断。（常见：根据场景的不同，制定不同的显示规则）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FF000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&gt;&gt; v-for 循环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  <w:t>循环数组和对象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4F81BD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4F81BD"/>
          <w:lang w:val="en-US" w:eastAsia="zh-CN"/>
        </w:rPr>
        <w:t>//&gt;&gt; 循环数组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  <w:t>&lt;ul&gt;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  <w:t xml:space="preserve">   &lt;li v-for=”(元素的值， 元素的索引) in 数组”&gt;&lt;/li&gt;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  <w:t>&lt;/ul&gt;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4F81BD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4F81BD"/>
          <w:lang w:val="en-US" w:eastAsia="zh-CN"/>
        </w:rPr>
        <w:t>//&gt;&gt; 循环对象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  <w:t>&lt;ul&gt;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  <w:t xml:space="preserve">   &lt;li v-for=”(元素的值， 键名，元素的索引) in 对象”&gt;&lt;/li&gt;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  <w:t>&lt;/ul&gt;</w:t>
      </w:r>
    </w:p>
    <w:p>
      <w:pPr>
        <w:rPr>
          <w:rFonts w:hint="eastAsia" w:ascii="黑体" w:hAnsi="黑体" w:eastAsia="黑体" w:cs="黑体"/>
          <w:b/>
          <w:bCs/>
          <w:color w:val="FF000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作用： 用于根据模板，批量生产显示内容。（常见：数据列表）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auto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FF000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 xml:space="preserve">&gt;&gt; v-model: </w:t>
      </w:r>
    </w:p>
    <w:p>
      <w:pPr>
        <w:rPr>
          <w:rFonts w:hint="eastAsia" w:ascii="黑体" w:hAnsi="黑体" w:eastAsia="黑体" w:cs="黑体"/>
          <w:b w:val="0"/>
          <w:bCs w:val="0"/>
          <w:color w:val="FF000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  <w:t>只能使用于表单，让表单和数据双向绑定。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  <w:t>适用的标签：</w:t>
      </w:r>
    </w:p>
    <w:p>
      <w:pPr>
        <w:rPr>
          <w:rFonts w:hint="eastAsia" w:ascii="黑体" w:hAnsi="黑体" w:eastAsia="黑体" w:cs="黑体"/>
          <w:b w:val="0"/>
          <w:bCs w:val="0"/>
          <w:color w:val="FF000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  <w:t xml:space="preserve"> input(输入框 单选框 多选框)  select  textarea</w:t>
      </w:r>
    </w:p>
    <w:p>
      <w:pPr>
        <w:rPr>
          <w:rFonts w:hint="eastAsia" w:ascii="黑体" w:hAnsi="黑体" w:eastAsia="黑体" w:cs="黑体"/>
          <w:b/>
          <w:bCs/>
          <w:color w:val="FF000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作用： 用于获取用户输入表单的值（常见：表单数据获取）</w:t>
      </w:r>
    </w:p>
    <w:p>
      <w:pPr>
        <w:rPr>
          <w:rFonts w:hint="eastAsia" w:ascii="黑体" w:hAnsi="黑体" w:eastAsia="黑体" w:cs="黑体"/>
          <w:b/>
          <w:bCs/>
          <w:color w:val="FF0000"/>
          <w:lang w:val="en-US" w:eastAsia="zh-CN"/>
        </w:rPr>
      </w:pPr>
    </w:p>
    <w:p>
      <w:pPr>
        <w:pStyle w:val="2"/>
        <w:numPr>
          <w:ilvl w:val="0"/>
          <w:numId w:val="8"/>
        </w:numPr>
        <w:bidi w:val="0"/>
        <w:ind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事件处理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cs="黑体"/>
          <w:lang w:val="en-US" w:eastAsia="zh-CN"/>
        </w:rPr>
        <w:t xml:space="preserve">6.1 </w:t>
      </w:r>
      <w:r>
        <w:rPr>
          <w:rFonts w:hint="eastAsia" w:ascii="黑体" w:hAnsi="黑体" w:eastAsia="黑体" w:cs="黑体"/>
          <w:lang w:val="en-US" w:eastAsia="zh-CN"/>
        </w:rPr>
        <w:t>事件</w:t>
      </w:r>
      <w:r>
        <w:rPr>
          <w:rFonts w:hint="eastAsia" w:ascii="黑体" w:hAnsi="黑体" w:cs="黑体"/>
          <w:lang w:val="en-US" w:eastAsia="zh-CN"/>
        </w:rPr>
        <w:t>简单</w:t>
      </w:r>
      <w:r>
        <w:rPr>
          <w:rFonts w:hint="eastAsia" w:ascii="黑体" w:hAnsi="黑体" w:eastAsia="黑体" w:cs="黑体"/>
          <w:lang w:val="en-US" w:eastAsia="zh-CN"/>
        </w:rPr>
        <w:t>回顾</w:t>
      </w:r>
      <w:r>
        <w:rPr>
          <w:rFonts w:hint="eastAsia" w:ascii="黑体" w:hAnsi="黑体" w:cs="黑体"/>
          <w:lang w:val="en-US" w:eastAsia="zh-CN"/>
        </w:rPr>
        <w:t>（</w:t>
      </w:r>
      <w:r>
        <w:rPr>
          <w:rFonts w:hint="eastAsia" w:ascii="黑体" w:hAnsi="黑体" w:cs="黑体"/>
          <w:color w:val="7F7F7F" w:themeColor="background1" w:themeShade="80"/>
          <w:lang w:val="en-US" w:eastAsia="zh-CN"/>
        </w:rPr>
        <w:t>了解</w:t>
      </w:r>
      <w:r>
        <w:rPr>
          <w:rFonts w:hint="eastAsia" w:ascii="黑体" w:hAnsi="黑体" w:cs="黑体"/>
          <w:lang w:val="en-US" w:eastAsia="zh-CN"/>
        </w:rPr>
        <w:t>）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事件核心4要素：</w:t>
      </w:r>
    </w:p>
    <w:p>
      <w:p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事件源（HTML元素）</w:t>
      </w:r>
    </w:p>
    <w:p>
      <w:p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事件句柄（事件名称）</w:t>
      </w:r>
    </w:p>
    <w:p>
      <w:p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事件处理函数（事件回调函数）</w:t>
      </w:r>
    </w:p>
    <w:p>
      <w:p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事件对象（记录事件上下文信息）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cs="黑体"/>
          <w:lang w:val="en-US" w:eastAsia="zh-CN"/>
        </w:rPr>
        <w:t xml:space="preserve">6.2 </w:t>
      </w:r>
      <w:r>
        <w:rPr>
          <w:rFonts w:hint="eastAsia" w:ascii="黑体" w:hAnsi="黑体" w:eastAsia="黑体" w:cs="黑体"/>
          <w:lang w:val="en-US" w:eastAsia="zh-CN"/>
        </w:rPr>
        <w:t>基础语法</w:t>
      </w:r>
      <w:r>
        <w:rPr>
          <w:rFonts w:hint="eastAsia" w:ascii="黑体" w:hAnsi="黑体" w:cs="黑体"/>
          <w:lang w:val="en-US" w:eastAsia="zh-CN"/>
        </w:rPr>
        <w:t>【</w:t>
      </w:r>
      <w:r>
        <w:rPr>
          <w:rFonts w:hint="eastAsia" w:ascii="黑体" w:hAnsi="黑体" w:cs="黑体"/>
          <w:color w:val="FF0000"/>
          <w:lang w:val="en-US" w:eastAsia="zh-CN"/>
        </w:rPr>
        <w:t>掌握</w:t>
      </w:r>
      <w:r>
        <w:rPr>
          <w:rFonts w:hint="eastAsia" w:ascii="黑体" w:hAnsi="黑体" w:cs="黑体"/>
          <w:lang w:val="en-US" w:eastAsia="zh-CN"/>
        </w:rPr>
        <w:t>】</w:t>
      </w:r>
    </w:p>
    <w:p>
      <w:pPr>
        <w:rPr>
          <w:rFonts w:hint="eastAsia" w:ascii="黑体" w:hAnsi="黑体" w:eastAsia="黑体" w:cs="黑体"/>
          <w:b/>
          <w:bCs/>
          <w:color w:val="FF000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 xml:space="preserve">&gt;&gt; v-on: 事件名 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  <w:t xml:space="preserve">绑定事件 （简写 </w:t>
      </w: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@</w:t>
      </w:r>
      <w: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  <w:t>）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  <w:t>&lt;标签</w:t>
      </w: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 xml:space="preserve"> v-on:事件类型=”函数名”</w:t>
      </w:r>
      <w: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  <w:t>&gt;&lt;/标签&gt;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  <w:t>&lt;标签</w:t>
      </w: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 xml:space="preserve"> @事件类型=”函数名”</w:t>
      </w:r>
      <w: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  <w:t>&gt;&lt;/标签&gt;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cs="黑体"/>
          <w:lang w:val="en-US" w:eastAsia="zh-CN"/>
        </w:rPr>
        <w:t xml:space="preserve">6.3 </w:t>
      </w:r>
      <w:r>
        <w:rPr>
          <w:rFonts w:hint="eastAsia" w:ascii="黑体" w:hAnsi="黑体" w:eastAsia="黑体" w:cs="黑体"/>
          <w:lang w:val="en-US" w:eastAsia="zh-CN"/>
        </w:rPr>
        <w:t>事件内联处理器中的方法</w:t>
      </w:r>
      <w:r>
        <w:rPr>
          <w:rFonts w:hint="eastAsia" w:ascii="黑体" w:hAnsi="黑体" w:cs="黑体"/>
          <w:lang w:val="en-US" w:eastAsia="zh-CN"/>
        </w:rPr>
        <w:t>【</w:t>
      </w:r>
      <w:r>
        <w:rPr>
          <w:rFonts w:hint="eastAsia" w:ascii="黑体" w:hAnsi="黑体" w:cs="黑体"/>
          <w:color w:val="FF0000"/>
          <w:lang w:val="en-US" w:eastAsia="zh-CN"/>
        </w:rPr>
        <w:t>掌握</w:t>
      </w:r>
      <w:r>
        <w:rPr>
          <w:rFonts w:hint="eastAsia" w:ascii="黑体" w:hAnsi="黑体" w:cs="黑体"/>
          <w:lang w:val="en-US" w:eastAsia="zh-CN"/>
        </w:rPr>
        <w:t>】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  <w:t xml:space="preserve">&lt;标签 </w:t>
      </w: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@事件类型=”函数名</w:t>
      </w:r>
      <w:r>
        <w:rPr>
          <w:rFonts w:hint="eastAsia" w:ascii="黑体" w:hAnsi="黑体" w:eastAsia="黑体" w:cs="黑体"/>
          <w:b/>
          <w:bCs/>
          <w:color w:val="00B0F0"/>
          <w:lang w:val="en-US" w:eastAsia="zh-CN"/>
        </w:rPr>
        <w:t>(参数</w:t>
      </w: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)”</w:t>
      </w:r>
      <w: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  <w:t>&gt;&lt;/标签&gt;</w:t>
      </w:r>
    </w:p>
    <w:p>
      <w:pPr>
        <w:rPr>
          <w:rFonts w:hint="default" w:ascii="黑体" w:hAnsi="黑体" w:eastAsia="黑体" w:cs="黑体"/>
          <w:b w:val="0"/>
          <w:bCs w:val="0"/>
          <w:color w:val="auto"/>
          <w:lang w:val="en-US" w:eastAsia="zh-CN"/>
        </w:rPr>
      </w:pPr>
    </w:p>
    <w:p>
      <w:pPr>
        <w:pStyle w:val="2"/>
        <w:numPr>
          <w:ilvl w:val="0"/>
          <w:numId w:val="8"/>
        </w:numPr>
        <w:bidi w:val="0"/>
        <w:ind w:left="432" w:leftChars="0" w:hanging="432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计算属性</w:t>
      </w:r>
    </w:p>
    <w:p>
      <w:pPr>
        <w:pStyle w:val="3"/>
        <w:numPr>
          <w:ilvl w:val="1"/>
          <w:numId w:val="8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计算属性computed【</w:t>
      </w:r>
      <w:r>
        <w:rPr>
          <w:rFonts w:hint="eastAsia"/>
          <w:color w:val="FF0000"/>
          <w:lang w:val="en-US" w:eastAsia="zh-CN"/>
        </w:rPr>
        <w:t>掌握</w:t>
      </w:r>
      <w:r>
        <w:rPr>
          <w:rFonts w:hint="eastAsia"/>
          <w:lang w:val="en-US" w:eastAsia="zh-CN"/>
        </w:rPr>
        <w:t>】</w:t>
      </w:r>
    </w:p>
    <w:p>
      <w:p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&gt;&gt; 计算属性computed也是vue的一个配置选项，写法和methods一样，把复杂的计算逻辑都写在计算属性函数中，返回结果，通过函数的名字，可以直接使用该函数的返回结果。</w:t>
      </w:r>
    </w:p>
    <w:p>
      <w:pPr>
        <w:rPr>
          <w:rFonts w:hint="eastAsia" w:ascii="黑体" w:hAnsi="黑体" w:eastAsia="黑体" w:cs="黑体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语法：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computed: {</w:t>
      </w:r>
    </w:p>
    <w:p>
      <w:pPr>
        <w:ind w:firstLine="420" w:firstLineChars="0"/>
        <w:rPr>
          <w:rFonts w:hint="default" w:ascii="黑体" w:hAnsi="黑体" w:eastAsia="黑体" w:cs="黑体"/>
          <w:b/>
          <w:bCs/>
          <w:color w:val="FF0000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函数名（）{         </w:t>
      </w: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//&gt;&gt; 函数名可以直接在template中使用，可以输出此函数返回的结果。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// 函数的功能逻辑</w:t>
      </w:r>
    </w:p>
    <w:p>
      <w:pPr>
        <w:ind w:firstLine="420" w:firstLineChars="0"/>
        <w:rPr>
          <w:rFonts w:hint="default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return 结果</w:t>
      </w:r>
    </w:p>
    <w:p>
      <w:pPr>
        <w:ind w:firstLine="630" w:firstLineChars="299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}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}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auto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lang w:val="en-US" w:eastAsia="zh-CN"/>
        </w:rPr>
        <w:t>&gt;&gt; computed特点&amp;和methods的区别 [重要]：</w:t>
      </w:r>
    </w:p>
    <w:p>
      <w:pPr>
        <w:numPr>
          <w:ilvl w:val="0"/>
          <w:numId w:val="9"/>
        </w:numPr>
        <w:rPr>
          <w:rFonts w:hint="default" w:ascii="黑体" w:hAnsi="黑体" w:eastAsia="黑体" w:cs="黑体"/>
          <w:b/>
          <w:bCs/>
          <w:color w:val="FF000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写法上一样，都是一个方法，但是computed必须返回一个结果。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b/>
          <w:bCs/>
          <w:color w:val="FF0000"/>
          <w:lang w:val="en-US" w:eastAsia="zh-CN"/>
        </w:rPr>
      </w:pPr>
    </w:p>
    <w:p>
      <w:pPr>
        <w:numPr>
          <w:ilvl w:val="0"/>
          <w:numId w:val="9"/>
        </w:numPr>
        <w:rPr>
          <w:rFonts w:hint="default" w:ascii="黑体" w:hAnsi="黑体" w:eastAsia="黑体" w:cs="黑体"/>
          <w:b/>
          <w:bCs/>
          <w:color w:val="FF000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computed有依赖缓存，如果依赖的数据没有发生改变，会直接使用使用缓存的结果，不会重新计算，只有依赖的数据发生了改变才会重新计算，性能高！而methods每次都会重新计算执行一遍。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&gt;&gt; 计算属性示例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22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&lt;template&gt;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&lt;!-- 使用计算属性 直接通过函数的名字使用 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总价： {{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totalPrice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}}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&lt;/h1&gt;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&lt;/template&gt;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&lt;script&gt;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// 购物车数据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shopCart: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       {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name: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"apple"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price: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count: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       {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name: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"banana"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price: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count: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       {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name: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"orange"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price: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count: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   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computed: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// 计算属性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totalPrice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total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&lt;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shopCart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++)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total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+=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shopCart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price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*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shopCart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count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total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 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// 返回结果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&lt;/script&gt;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&lt;style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lang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"scss"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scoped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eastAsia" w:ascii="黑体" w:hAnsi="黑体" w:eastAsia="黑体" w:cs="黑体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&lt;/style&gt;</w:t>
            </w:r>
          </w:p>
        </w:tc>
      </w:tr>
    </w:tbl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pStyle w:val="2"/>
        <w:numPr>
          <w:ilvl w:val="0"/>
          <w:numId w:val="8"/>
        </w:numPr>
        <w:bidi w:val="0"/>
        <w:ind w:left="432" w:leftChars="0" w:hanging="432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课程总结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ascii="黑体" w:hAnsi="黑体" w:eastAsia="黑体" w:cs="黑体"/>
        </w:rPr>
      </w:pPr>
      <w:r>
        <w:rPr>
          <w:rFonts w:hint="eastAsia" w:ascii="黑体" w:hAnsi="黑体" w:cs="黑体"/>
          <w:lang w:val="en-US" w:eastAsia="zh-CN"/>
        </w:rPr>
        <w:t>8.1</w:t>
      </w:r>
      <w:r>
        <w:rPr>
          <w:rFonts w:hint="eastAsia" w:ascii="黑体" w:hAnsi="黑体" w:eastAsia="黑体" w:cs="黑体"/>
        </w:rPr>
        <w:t>重点</w:t>
      </w:r>
    </w:p>
    <w:p>
      <w:pPr>
        <w:pStyle w:val="33"/>
        <w:ind w:left="420" w:leftChars="0" w:firstLine="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Vue环境搭建</w:t>
      </w:r>
      <w:r>
        <w:rPr>
          <w:rFonts w:hint="eastAsia" w:ascii="黑体" w:hAnsi="黑体" w:eastAsia="黑体" w:cs="黑体"/>
          <w:lang w:eastAsia="zh-CN"/>
        </w:rPr>
        <w:t>。</w:t>
      </w:r>
    </w:p>
    <w:p>
      <w:pPr>
        <w:pStyle w:val="33"/>
        <w:ind w:left="420" w:leftChars="0" w:firstLine="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Vue组件化开发，自定义组件的使用。</w:t>
      </w:r>
    </w:p>
    <w:p>
      <w:pPr>
        <w:pStyle w:val="33"/>
        <w:ind w:left="420" w:leftChars="0" w:firstLine="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Vue指令的使用</w:t>
      </w:r>
      <w:r>
        <w:rPr>
          <w:rFonts w:hint="eastAsia" w:ascii="黑体" w:hAnsi="黑体" w:eastAsia="黑体" w:cs="黑体"/>
          <w:lang w:eastAsia="zh-CN"/>
        </w:rPr>
        <w:t>（特别</w:t>
      </w:r>
      <w:r>
        <w:rPr>
          <w:rFonts w:hint="eastAsia" w:ascii="黑体" w:hAnsi="黑体" w:eastAsia="黑体" w:cs="黑体"/>
          <w:lang w:val="en-US" w:eastAsia="zh-CN"/>
        </w:rPr>
        <w:t>是几个重点指令！！！</w:t>
      </w:r>
      <w:r>
        <w:rPr>
          <w:rFonts w:hint="eastAsia" w:ascii="黑体" w:hAnsi="黑体" w:eastAsia="黑体" w:cs="黑体"/>
          <w:lang w:eastAsia="zh-CN"/>
        </w:rPr>
        <w:t>）。</w:t>
      </w:r>
    </w:p>
    <w:p>
      <w:pPr>
        <w:pStyle w:val="33"/>
        <w:ind w:left="420" w:leftChars="0" w:firstLine="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Vue的事件绑定。</w:t>
      </w:r>
    </w:p>
    <w:p>
      <w:pPr>
        <w:pStyle w:val="33"/>
        <w:ind w:left="420" w:leftChars="0" w:firstLine="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计算属性的使用。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ascii="黑体" w:hAnsi="黑体" w:eastAsia="黑体" w:cs="黑体"/>
        </w:rPr>
      </w:pPr>
      <w:r>
        <w:rPr>
          <w:rFonts w:hint="eastAsia" w:ascii="黑体" w:hAnsi="黑体" w:cs="黑体"/>
          <w:lang w:val="en-US" w:eastAsia="zh-CN"/>
        </w:rPr>
        <w:t>8.2</w:t>
      </w:r>
      <w:r>
        <w:rPr>
          <w:rFonts w:hint="eastAsia" w:ascii="黑体" w:hAnsi="黑体" w:eastAsia="黑体" w:cs="黑体"/>
        </w:rPr>
        <w:t>如何掌握？</w:t>
      </w:r>
    </w:p>
    <w:p>
      <w:pPr>
        <w:pStyle w:val="33"/>
        <w:numPr>
          <w:ilvl w:val="3"/>
          <w:numId w:val="10"/>
        </w:numPr>
        <w:ind w:left="420" w:leftChars="0" w:firstLine="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通过代码验证原理</w:t>
      </w:r>
      <w:r>
        <w:rPr>
          <w:rFonts w:hint="eastAsia" w:ascii="黑体" w:hAnsi="黑体" w:eastAsia="黑体" w:cs="黑体"/>
          <w:lang w:eastAsia="zh-CN"/>
        </w:rPr>
        <w:t>，</w:t>
      </w:r>
      <w:r>
        <w:rPr>
          <w:rFonts w:hint="eastAsia" w:ascii="黑体" w:hAnsi="黑体" w:eastAsia="黑体" w:cs="黑体"/>
          <w:lang w:val="en-US" w:eastAsia="zh-CN"/>
        </w:rPr>
        <w:t>多写增加熟练度。</w:t>
      </w:r>
    </w:p>
    <w:p>
      <w:pPr>
        <w:pStyle w:val="33"/>
        <w:numPr>
          <w:ilvl w:val="3"/>
          <w:numId w:val="10"/>
        </w:numPr>
        <w:ind w:left="420" w:leftChars="0" w:firstLine="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大量练习才能带来熟练的操作！</w:t>
      </w:r>
    </w:p>
    <w:p>
      <w:pPr>
        <w:pStyle w:val="33"/>
        <w:numPr>
          <w:ilvl w:val="3"/>
          <w:numId w:val="10"/>
        </w:numPr>
        <w:ind w:left="420" w:leftChars="0" w:firstLine="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将常见的用法截图保存到</w:t>
      </w:r>
      <w:r>
        <w:rPr>
          <w:rFonts w:hint="eastAsia" w:ascii="黑体" w:hAnsi="黑体" w:eastAsia="黑体" w:cs="黑体"/>
          <w:lang w:val="en-US" w:eastAsia="zh-CN"/>
        </w:rPr>
        <w:t>笔记本中</w:t>
      </w:r>
      <w:r>
        <w:rPr>
          <w:rFonts w:hint="eastAsia" w:ascii="黑体" w:hAnsi="黑体" w:eastAsia="黑体" w:cs="黑体"/>
        </w:rPr>
        <w:t>，时常回顾。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9.课后练习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9.1 </w:t>
      </w:r>
      <w:r>
        <w:rPr>
          <w:rFonts w:hint="eastAsia"/>
        </w:rPr>
        <w:t>简答题（手抄笔记）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难度：</w:t>
      </w:r>
      <w:r>
        <w:rPr>
          <w:rFonts w:hint="eastAsia" w:ascii="宋体" w:hAnsi="宋体" w:eastAsia="宋体" w:cs="宋体"/>
          <w:b/>
          <w:bCs/>
          <w:lang w:val="en-US" w:eastAsia="zh-CN"/>
        </w:rPr>
        <w:t>☆</w:t>
      </w:r>
    </w:p>
    <w:p>
      <w:pPr>
        <w:numPr>
          <w:ilvl w:val="0"/>
          <w:numId w:val="11"/>
        </w:numPr>
        <w:ind w:firstLine="42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手写vue的常见配置（名称和值格式）。（</w:t>
      </w:r>
      <w:r>
        <w:rPr>
          <w:rFonts w:hint="eastAsia" w:ascii="宋体" w:hAnsi="宋体" w:eastAsia="宋体" w:cs="宋体"/>
          <w:b/>
          <w:bCs/>
          <w:lang w:val="en-US" w:eastAsia="zh-CN"/>
        </w:rPr>
        <w:t>☆</w:t>
      </w:r>
      <w:r>
        <w:rPr>
          <w:rFonts w:hint="eastAsia" w:ascii="黑体" w:hAnsi="黑体" w:eastAsia="黑体" w:cs="黑体"/>
          <w:lang w:val="en-US" w:eastAsia="zh-CN"/>
        </w:rPr>
        <w:t>）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简述组件使用的步骤。（</w:t>
      </w:r>
      <w:r>
        <w:rPr>
          <w:rFonts w:hint="eastAsia" w:ascii="宋体" w:hAnsi="宋体" w:eastAsia="宋体" w:cs="宋体"/>
          <w:b/>
          <w:bCs/>
          <w:lang w:val="en-US" w:eastAsia="zh-CN"/>
        </w:rPr>
        <w:t>☆</w:t>
      </w:r>
      <w:r>
        <w:rPr>
          <w:rFonts w:hint="eastAsia" w:ascii="黑体" w:hAnsi="黑体" w:eastAsia="黑体" w:cs="黑体"/>
          <w:lang w:val="en-US" w:eastAsia="zh-CN"/>
        </w:rPr>
        <w:t>）</w:t>
      </w:r>
    </w:p>
    <w:p>
      <w:pPr>
        <w:ind w:firstLine="420"/>
        <w:rPr>
          <w:rFonts w:hint="eastAsia" w:ascii="黑体" w:hAnsi="黑体" w:eastAsia="黑体" w:cs="黑体"/>
        </w:rPr>
      </w:pPr>
    </w:p>
    <w:p>
      <w:pPr>
        <w:ind w:firstLine="420"/>
        <w:rPr>
          <w:rFonts w:hint="eastAsia" w:ascii="黑体" w:hAnsi="黑体" w:eastAsia="黑体" w:cs="黑体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9.2 </w:t>
      </w:r>
      <w:r>
        <w:rPr>
          <w:rFonts w:hint="eastAsia"/>
        </w:rPr>
        <w:t>操作题（电脑操作）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难度：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lang w:val="en-US" w:eastAsia="zh-CN"/>
        </w:rPr>
        <w:t>☆☆☆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val="en-US" w:eastAsia="zh-CN"/>
        </w:rPr>
        <w:t>1</w:t>
      </w:r>
      <w:r>
        <w:rPr>
          <w:rFonts w:hint="eastAsia" w:ascii="黑体" w:hAnsi="黑体" w:eastAsia="黑体" w:cs="黑体"/>
          <w:color w:val="FF0000"/>
          <w:lang w:val="en-US" w:eastAsia="zh-CN"/>
        </w:rPr>
        <w:t>、</w:t>
      </w:r>
      <w:r>
        <w:rPr>
          <w:rFonts w:hint="eastAsia" w:ascii="黑体" w:hAnsi="黑体" w:eastAsia="黑体" w:cs="黑体"/>
          <w:color w:val="FF0000"/>
        </w:rPr>
        <w:t>完成课堂代码。</w:t>
      </w:r>
      <w:r>
        <w:rPr>
          <w:rFonts w:hint="eastAsia" w:ascii="黑体" w:hAnsi="黑体" w:eastAsia="黑体" w:cs="黑体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lang w:val="en-US" w:eastAsia="zh-CN"/>
        </w:rPr>
        <w:t>☆</w:t>
      </w:r>
      <w:r>
        <w:rPr>
          <w:rFonts w:hint="eastAsia" w:ascii="黑体" w:hAnsi="黑体" w:eastAsia="黑体" w:cs="黑体"/>
          <w:lang w:eastAsia="zh-CN"/>
        </w:rPr>
        <w:t>）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</w:rPr>
        <w:t>2、使用Vue完成一个户籍管理系统</w:t>
      </w:r>
      <w:r>
        <w:rPr>
          <w:rFonts w:hint="eastAsia" w:ascii="黑体" w:hAnsi="黑体" w:eastAsia="黑体" w:cs="黑体"/>
          <w:lang w:val="en-US" w:eastAsia="zh-CN"/>
        </w:rPr>
        <w:t xml:space="preserve"> （</w:t>
      </w:r>
      <w:r>
        <w:rPr>
          <w:rFonts w:hint="eastAsia" w:ascii="宋体" w:hAnsi="宋体" w:eastAsia="宋体" w:cs="宋体"/>
          <w:b/>
          <w:bCs/>
          <w:lang w:val="en-US" w:eastAsia="zh-CN"/>
        </w:rPr>
        <w:t>☆☆☆</w:t>
      </w:r>
      <w:r>
        <w:rPr>
          <w:rFonts w:hint="eastAsia" w:ascii="黑体" w:hAnsi="黑体" w:eastAsia="黑体" w:cs="黑体"/>
          <w:lang w:val="en-US" w:eastAsia="zh-CN"/>
        </w:rPr>
        <w:t>）</w:t>
      </w:r>
    </w:p>
    <w:p>
      <w:pPr>
        <w:ind w:left="420" w:leftChars="0" w:firstLine="420" w:firstLineChars="20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3891915" cy="3267075"/>
            <wp:effectExtent l="0" t="0" r="13335" b="9525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rcRect l="713"/>
                    <a:stretch>
                      <a:fillRect/>
                    </a:stretch>
                  </pic:blipFill>
                  <pic:spPr>
                    <a:xfrm>
                      <a:off x="0" y="0"/>
                      <a:ext cx="389191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ind w:left="1258" w:leftChars="428" w:hanging="359" w:hangingChars="171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编写实现的思路</w:t>
      </w:r>
    </w:p>
    <w:p>
      <w:pPr>
        <w:numPr>
          <w:ilvl w:val="0"/>
          <w:numId w:val="12"/>
        </w:numPr>
        <w:ind w:left="1258" w:leftChars="428" w:hanging="359" w:hangingChars="171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实现户籍管理系统的页面</w:t>
      </w:r>
    </w:p>
    <w:p>
      <w:pPr>
        <w:numPr>
          <w:ilvl w:val="0"/>
          <w:numId w:val="12"/>
        </w:numPr>
        <w:ind w:left="1258" w:leftChars="428" w:hanging="359" w:hangingChars="171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实现用户的显示</w:t>
      </w:r>
    </w:p>
    <w:p>
      <w:pPr>
        <w:numPr>
          <w:ilvl w:val="0"/>
          <w:numId w:val="12"/>
        </w:numPr>
        <w:ind w:left="1258" w:leftChars="428" w:hanging="359" w:hangingChars="171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</w:rPr>
        <w:t>实现用户的添加和删除</w:t>
      </w:r>
    </w:p>
    <w:p>
      <w:pPr>
        <w:numPr>
          <w:ilvl w:val="0"/>
          <w:numId w:val="0"/>
        </w:numPr>
        <w:ind w:leftChars="257"/>
        <w:rPr>
          <w:rFonts w:hint="eastAsia" w:ascii="黑体" w:hAnsi="黑体" w:eastAsia="黑体" w:cs="黑体"/>
          <w:lang w:eastAsia="zh-CN"/>
        </w:rPr>
      </w:pPr>
    </w:p>
    <w:p>
      <w:pPr>
        <w:ind w:left="17" w:leftChars="8" w:firstLine="401" w:firstLineChars="191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</w:t>
      </w:r>
      <w:r>
        <w:rPr>
          <w:rFonts w:hint="eastAsia" w:ascii="黑体" w:hAnsi="黑体" w:eastAsia="黑体" w:cs="黑体"/>
        </w:rPr>
        <w:t>、</w:t>
      </w:r>
      <w:r>
        <w:rPr>
          <w:rFonts w:hint="eastAsia" w:ascii="黑体" w:hAnsi="黑体" w:eastAsia="黑体" w:cs="黑体"/>
          <w:lang w:val="en-US" w:eastAsia="zh-CN"/>
        </w:rPr>
        <w:t>根据数据实现购物车数据展示和汇总计算(扩展)（</w:t>
      </w:r>
      <w:r>
        <w:rPr>
          <w:rFonts w:hint="eastAsia" w:ascii="宋体" w:hAnsi="宋体" w:eastAsia="宋体" w:cs="宋体"/>
          <w:b/>
          <w:bCs/>
          <w:lang w:val="en-US" w:eastAsia="zh-CN"/>
        </w:rPr>
        <w:t>☆☆☆☆☆</w:t>
      </w:r>
      <w:r>
        <w:rPr>
          <w:rFonts w:hint="eastAsia" w:ascii="黑体" w:hAnsi="黑体" w:eastAsia="黑体" w:cs="黑体"/>
          <w:lang w:val="en-US" w:eastAsia="zh-CN"/>
        </w:rPr>
        <w:t>）</w:t>
      </w:r>
    </w:p>
    <w:p>
      <w:pPr>
        <w:ind w:left="780"/>
        <w:rPr>
          <w:rFonts w:hint="eastAsia" w:ascii="黑体" w:hAnsi="黑体" w:eastAsia="黑体" w:cs="黑体"/>
        </w:rPr>
      </w:pPr>
    </w:p>
    <w:p>
      <w:pPr>
        <w:pStyle w:val="2"/>
        <w:numPr>
          <w:ilvl w:val="0"/>
          <w:numId w:val="8"/>
        </w:numPr>
        <w:bidi w:val="0"/>
        <w:ind w:left="432" w:leftChars="0" w:hanging="432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面试题</w:t>
      </w:r>
    </w:p>
    <w:p>
      <w:pPr>
        <w:pStyle w:val="33"/>
        <w:numPr>
          <w:ilvl w:val="3"/>
          <w:numId w:val="13"/>
        </w:numPr>
        <w:ind w:left="420" w:leftChars="200" w:firstLine="0" w:firstLineChars="0"/>
        <w:rPr>
          <w:rFonts w:hint="eastAsia" w:ascii="黑体" w:hAnsi="黑体" w:eastAsia="黑体" w:cs="黑体"/>
          <w:b/>
          <w:bCs/>
          <w:color w:val="FF0000"/>
        </w:rPr>
      </w:pPr>
      <w:r>
        <w:rPr>
          <w:rFonts w:hint="eastAsia" w:ascii="黑体" w:hAnsi="黑体" w:eastAsia="黑体" w:cs="黑体"/>
          <w:b/>
          <w:bCs/>
          <w:color w:val="FF0000"/>
        </w:rPr>
        <w:t>v-if 跟 v-show</w:t>
      </w: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FF0000"/>
        </w:rPr>
        <w:t>的区别</w:t>
      </w:r>
      <w:r>
        <w:rPr>
          <w:rFonts w:hint="eastAsia" w:ascii="黑体" w:hAnsi="黑体" w:eastAsia="黑体" w:cs="黑体"/>
          <w:b/>
          <w:bCs/>
          <w:color w:val="FF0000"/>
          <w:lang w:eastAsia="zh-CN"/>
        </w:rPr>
        <w:t>？</w:t>
      </w:r>
    </w:p>
    <w:p>
      <w:pPr>
        <w:pStyle w:val="33"/>
        <w:numPr>
          <w:ilvl w:val="3"/>
          <w:numId w:val="13"/>
        </w:numPr>
        <w:ind w:left="420" w:leftChars="200" w:firstLine="0" w:firstLineChars="0"/>
        <w:rPr>
          <w:rFonts w:hint="default"/>
          <w:b/>
          <w:bCs/>
          <w:color w:val="FF0000"/>
          <w:lang w:val="en-US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为什么组件中data是函数而不是对象？</w:t>
      </w:r>
    </w:p>
    <w:p>
      <w:pPr>
        <w:pStyle w:val="33"/>
        <w:numPr>
          <w:ilvl w:val="3"/>
          <w:numId w:val="13"/>
        </w:numPr>
        <w:ind w:left="420" w:leftChars="200" w:firstLine="0" w:firstLineChars="0"/>
        <w:rPr>
          <w:rFonts w:hint="default"/>
          <w:b/>
          <w:bCs/>
          <w:color w:val="FF0000"/>
          <w:lang w:val="en-US"/>
        </w:rPr>
      </w:pPr>
      <w:r>
        <w:rPr>
          <w:rFonts w:hint="eastAsia"/>
          <w:b/>
          <w:bCs/>
          <w:color w:val="FF0000"/>
          <w:lang w:val="en-US" w:eastAsia="zh-CN"/>
        </w:rPr>
        <w:t>计算属性computed和方法methods的区别？</w:t>
      </w: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3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www.itsource.cn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CCD97B"/>
    <w:multiLevelType w:val="singleLevel"/>
    <w:tmpl w:val="A6CCD97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F93AD4F"/>
    <w:multiLevelType w:val="singleLevel"/>
    <w:tmpl w:val="AF93AD4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40F2E1C"/>
    <w:multiLevelType w:val="multilevel"/>
    <w:tmpl w:val="B40F2E1C"/>
    <w:lvl w:ilvl="0" w:tentative="0">
      <w:start w:val="6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F655404D"/>
    <w:multiLevelType w:val="singleLevel"/>
    <w:tmpl w:val="F655404D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0000001B"/>
    <w:multiLevelType w:val="multilevel"/>
    <w:tmpl w:val="0000001B"/>
    <w:lvl w:ilvl="0" w:tentative="0">
      <w:start w:val="1"/>
      <w:numFmt w:val="decimal"/>
      <w:pStyle w:val="30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29"/>
      <w:lvlText w:val="%1.%2."/>
      <w:lvlJc w:val="left"/>
      <w:pPr>
        <w:tabs>
          <w:tab w:val="left" w:pos="2977"/>
        </w:tabs>
        <w:ind w:left="2977" w:hanging="567"/>
      </w:pPr>
      <w:rPr>
        <w:rFonts w:hint="eastAsia"/>
      </w:rPr>
    </w:lvl>
    <w:lvl w:ilvl="2" w:tentative="0">
      <w:start w:val="1"/>
      <w:numFmt w:val="decimal"/>
      <w:pStyle w:val="44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3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5">
    <w:nsid w:val="30C31ABF"/>
    <w:multiLevelType w:val="singleLevel"/>
    <w:tmpl w:val="30C31ABF"/>
    <w:lvl w:ilvl="0" w:tentative="0">
      <w:start w:val="1"/>
      <w:numFmt w:val="decimal"/>
      <w:suff w:val="space"/>
      <w:lvlText w:val="%1."/>
      <w:lvlJc w:val="left"/>
      <w:pPr>
        <w:ind w:left="525" w:leftChars="0" w:firstLine="0" w:firstLineChars="0"/>
      </w:pPr>
    </w:lvl>
  </w:abstractNum>
  <w:abstractNum w:abstractNumId="6">
    <w:nsid w:val="3E517824"/>
    <w:multiLevelType w:val="multilevel"/>
    <w:tmpl w:val="3E517824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6A86441"/>
    <w:multiLevelType w:val="singleLevel"/>
    <w:tmpl w:val="56A8644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8">
    <w:nsid w:val="593E070A"/>
    <w:multiLevelType w:val="multilevel"/>
    <w:tmpl w:val="593E070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59BA5EB9"/>
    <w:multiLevelType w:val="multilevel"/>
    <w:tmpl w:val="59BA5EB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0">
    <w:nsid w:val="7F29BCE5"/>
    <w:multiLevelType w:val="singleLevel"/>
    <w:tmpl w:val="7F29BCE5"/>
    <w:lvl w:ilvl="0" w:tentative="0">
      <w:start w:val="2"/>
      <w:numFmt w:val="decimal"/>
      <w:suff w:val="space"/>
      <w:lvlText w:val="%1."/>
      <w:lvlJc w:val="left"/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8"/>
  </w:num>
  <w:num w:numId="5">
    <w:abstractNumId w:val="10"/>
  </w:num>
  <w:num w:numId="6">
    <w:abstractNumId w:val="3"/>
  </w:num>
  <w:num w:numId="7">
    <w:abstractNumId w:val="5"/>
  </w:num>
  <w:num w:numId="8">
    <w:abstractNumId w:val="2"/>
  </w:num>
  <w:num w:numId="9">
    <w:abstractNumId w:val="0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6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attachedTemplate r:id="rId1"/>
  <w:documentProtection w:enforcement="0"/>
  <w:defaultTabStop w:val="420"/>
  <w:hyphenationZone w:val="36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zYTZmMmE4NjQwMTQ0NzVlYmIxNTNmMWIxOTRjNDAifQ=="/>
  </w:docVars>
  <w:rsids>
    <w:rsidRoot w:val="00172A27"/>
    <w:rsid w:val="00027854"/>
    <w:rsid w:val="00034A95"/>
    <w:rsid w:val="0004078D"/>
    <w:rsid w:val="000525DD"/>
    <w:rsid w:val="00060CEB"/>
    <w:rsid w:val="00070338"/>
    <w:rsid w:val="000842D3"/>
    <w:rsid w:val="00095FB8"/>
    <w:rsid w:val="000A56BC"/>
    <w:rsid w:val="000A6498"/>
    <w:rsid w:val="000A6CEB"/>
    <w:rsid w:val="000B14F0"/>
    <w:rsid w:val="000E6407"/>
    <w:rsid w:val="000F6C97"/>
    <w:rsid w:val="000F74B2"/>
    <w:rsid w:val="0010088B"/>
    <w:rsid w:val="001113BC"/>
    <w:rsid w:val="00115D62"/>
    <w:rsid w:val="00117499"/>
    <w:rsid w:val="001235FC"/>
    <w:rsid w:val="001267B7"/>
    <w:rsid w:val="001426B0"/>
    <w:rsid w:val="001547F4"/>
    <w:rsid w:val="00166D47"/>
    <w:rsid w:val="0017094E"/>
    <w:rsid w:val="001934A1"/>
    <w:rsid w:val="001A5B13"/>
    <w:rsid w:val="001B345D"/>
    <w:rsid w:val="001B5B73"/>
    <w:rsid w:val="001C3CF5"/>
    <w:rsid w:val="001D7FF2"/>
    <w:rsid w:val="00203D2A"/>
    <w:rsid w:val="00207533"/>
    <w:rsid w:val="00226296"/>
    <w:rsid w:val="00236448"/>
    <w:rsid w:val="00251090"/>
    <w:rsid w:val="00274799"/>
    <w:rsid w:val="00275F1E"/>
    <w:rsid w:val="00276A66"/>
    <w:rsid w:val="00281ADB"/>
    <w:rsid w:val="002A3983"/>
    <w:rsid w:val="002B13F3"/>
    <w:rsid w:val="002C2988"/>
    <w:rsid w:val="002C3C2D"/>
    <w:rsid w:val="002C7FBB"/>
    <w:rsid w:val="002D75F6"/>
    <w:rsid w:val="00316344"/>
    <w:rsid w:val="00320B89"/>
    <w:rsid w:val="003404EF"/>
    <w:rsid w:val="0035051B"/>
    <w:rsid w:val="00351791"/>
    <w:rsid w:val="00382D20"/>
    <w:rsid w:val="00396497"/>
    <w:rsid w:val="00396B6F"/>
    <w:rsid w:val="003B10CD"/>
    <w:rsid w:val="003D412E"/>
    <w:rsid w:val="003E28BE"/>
    <w:rsid w:val="003F0793"/>
    <w:rsid w:val="003F18AA"/>
    <w:rsid w:val="003F1EE9"/>
    <w:rsid w:val="003F310C"/>
    <w:rsid w:val="004047BF"/>
    <w:rsid w:val="004102B5"/>
    <w:rsid w:val="00412E9B"/>
    <w:rsid w:val="0041512A"/>
    <w:rsid w:val="004155EB"/>
    <w:rsid w:val="00416949"/>
    <w:rsid w:val="004324DF"/>
    <w:rsid w:val="00443593"/>
    <w:rsid w:val="00457703"/>
    <w:rsid w:val="00460789"/>
    <w:rsid w:val="00486511"/>
    <w:rsid w:val="004A2EE3"/>
    <w:rsid w:val="004B0AE6"/>
    <w:rsid w:val="004B313C"/>
    <w:rsid w:val="004B314C"/>
    <w:rsid w:val="004C667E"/>
    <w:rsid w:val="004D3832"/>
    <w:rsid w:val="004D697B"/>
    <w:rsid w:val="004D7DCB"/>
    <w:rsid w:val="004E443B"/>
    <w:rsid w:val="004E498F"/>
    <w:rsid w:val="004F1E3E"/>
    <w:rsid w:val="005160FE"/>
    <w:rsid w:val="00522B92"/>
    <w:rsid w:val="0056027F"/>
    <w:rsid w:val="005657F7"/>
    <w:rsid w:val="00580477"/>
    <w:rsid w:val="00580766"/>
    <w:rsid w:val="0058173F"/>
    <w:rsid w:val="005A2DB3"/>
    <w:rsid w:val="005A3EF0"/>
    <w:rsid w:val="005D6C65"/>
    <w:rsid w:val="005E1862"/>
    <w:rsid w:val="00600BDC"/>
    <w:rsid w:val="00601A9A"/>
    <w:rsid w:val="0060322F"/>
    <w:rsid w:val="00613F5F"/>
    <w:rsid w:val="00614184"/>
    <w:rsid w:val="00634CE2"/>
    <w:rsid w:val="0066674E"/>
    <w:rsid w:val="006851C7"/>
    <w:rsid w:val="00690609"/>
    <w:rsid w:val="006B65DA"/>
    <w:rsid w:val="006D0864"/>
    <w:rsid w:val="006D518D"/>
    <w:rsid w:val="006F2A06"/>
    <w:rsid w:val="0071068F"/>
    <w:rsid w:val="00731A45"/>
    <w:rsid w:val="00735C81"/>
    <w:rsid w:val="00742C95"/>
    <w:rsid w:val="0074405C"/>
    <w:rsid w:val="0074517C"/>
    <w:rsid w:val="007515FE"/>
    <w:rsid w:val="007721E8"/>
    <w:rsid w:val="00780E5F"/>
    <w:rsid w:val="00782D83"/>
    <w:rsid w:val="007959F6"/>
    <w:rsid w:val="007A51E9"/>
    <w:rsid w:val="007B2B4D"/>
    <w:rsid w:val="007C2748"/>
    <w:rsid w:val="007C486E"/>
    <w:rsid w:val="008056E5"/>
    <w:rsid w:val="00811820"/>
    <w:rsid w:val="00812395"/>
    <w:rsid w:val="00814D0B"/>
    <w:rsid w:val="00815EF4"/>
    <w:rsid w:val="00840D18"/>
    <w:rsid w:val="00866D41"/>
    <w:rsid w:val="0089359C"/>
    <w:rsid w:val="008A3163"/>
    <w:rsid w:val="008A3EA0"/>
    <w:rsid w:val="008E3356"/>
    <w:rsid w:val="008F13CE"/>
    <w:rsid w:val="008F3FDB"/>
    <w:rsid w:val="00902AEF"/>
    <w:rsid w:val="00916C94"/>
    <w:rsid w:val="00925CCE"/>
    <w:rsid w:val="0093131A"/>
    <w:rsid w:val="009404DA"/>
    <w:rsid w:val="00965126"/>
    <w:rsid w:val="009749DE"/>
    <w:rsid w:val="00974E5E"/>
    <w:rsid w:val="009879DD"/>
    <w:rsid w:val="009972DC"/>
    <w:rsid w:val="009B3181"/>
    <w:rsid w:val="009B5865"/>
    <w:rsid w:val="009B61FF"/>
    <w:rsid w:val="009B6343"/>
    <w:rsid w:val="009B7889"/>
    <w:rsid w:val="009F4DBA"/>
    <w:rsid w:val="009F56B6"/>
    <w:rsid w:val="00A00248"/>
    <w:rsid w:val="00A372B9"/>
    <w:rsid w:val="00A47CDC"/>
    <w:rsid w:val="00A50BBE"/>
    <w:rsid w:val="00A72723"/>
    <w:rsid w:val="00A76A92"/>
    <w:rsid w:val="00A930FB"/>
    <w:rsid w:val="00A9646D"/>
    <w:rsid w:val="00AC09E7"/>
    <w:rsid w:val="00AC14EB"/>
    <w:rsid w:val="00AC41D2"/>
    <w:rsid w:val="00AD1A92"/>
    <w:rsid w:val="00AD3944"/>
    <w:rsid w:val="00AD587E"/>
    <w:rsid w:val="00AE0A72"/>
    <w:rsid w:val="00B03359"/>
    <w:rsid w:val="00B121C3"/>
    <w:rsid w:val="00B158F3"/>
    <w:rsid w:val="00B433FF"/>
    <w:rsid w:val="00B55D02"/>
    <w:rsid w:val="00B667C6"/>
    <w:rsid w:val="00B67C13"/>
    <w:rsid w:val="00B76F45"/>
    <w:rsid w:val="00B904DB"/>
    <w:rsid w:val="00B92E98"/>
    <w:rsid w:val="00B9482A"/>
    <w:rsid w:val="00B95027"/>
    <w:rsid w:val="00B953FB"/>
    <w:rsid w:val="00BC5411"/>
    <w:rsid w:val="00BF667D"/>
    <w:rsid w:val="00C01F4E"/>
    <w:rsid w:val="00C03A15"/>
    <w:rsid w:val="00C10D93"/>
    <w:rsid w:val="00C216B1"/>
    <w:rsid w:val="00C36124"/>
    <w:rsid w:val="00C45E5E"/>
    <w:rsid w:val="00C50128"/>
    <w:rsid w:val="00C5743B"/>
    <w:rsid w:val="00C73820"/>
    <w:rsid w:val="00C8091E"/>
    <w:rsid w:val="00C82C87"/>
    <w:rsid w:val="00C84F82"/>
    <w:rsid w:val="00CA454D"/>
    <w:rsid w:val="00CA5BBC"/>
    <w:rsid w:val="00CB7955"/>
    <w:rsid w:val="00CD1D65"/>
    <w:rsid w:val="00D22165"/>
    <w:rsid w:val="00D35561"/>
    <w:rsid w:val="00D44B81"/>
    <w:rsid w:val="00D45A57"/>
    <w:rsid w:val="00D821EB"/>
    <w:rsid w:val="00D91797"/>
    <w:rsid w:val="00DA3D1B"/>
    <w:rsid w:val="00DA5778"/>
    <w:rsid w:val="00DB6ECF"/>
    <w:rsid w:val="00DD1268"/>
    <w:rsid w:val="00DD4C84"/>
    <w:rsid w:val="00DD719B"/>
    <w:rsid w:val="00DE7020"/>
    <w:rsid w:val="00DF1754"/>
    <w:rsid w:val="00DF47C0"/>
    <w:rsid w:val="00DF6865"/>
    <w:rsid w:val="00E01DDA"/>
    <w:rsid w:val="00E04060"/>
    <w:rsid w:val="00E20997"/>
    <w:rsid w:val="00E35D3E"/>
    <w:rsid w:val="00E42914"/>
    <w:rsid w:val="00E44D89"/>
    <w:rsid w:val="00E4568B"/>
    <w:rsid w:val="00E52D5E"/>
    <w:rsid w:val="00E70793"/>
    <w:rsid w:val="00E70FFF"/>
    <w:rsid w:val="00E75EF1"/>
    <w:rsid w:val="00EC3370"/>
    <w:rsid w:val="00EC41D5"/>
    <w:rsid w:val="00ED3B66"/>
    <w:rsid w:val="00ED5A16"/>
    <w:rsid w:val="00EE03F3"/>
    <w:rsid w:val="00EE6B6F"/>
    <w:rsid w:val="00EF41FC"/>
    <w:rsid w:val="00F00760"/>
    <w:rsid w:val="00F2038F"/>
    <w:rsid w:val="00F23D50"/>
    <w:rsid w:val="00F42982"/>
    <w:rsid w:val="00F47E6B"/>
    <w:rsid w:val="00F718EB"/>
    <w:rsid w:val="00F9372A"/>
    <w:rsid w:val="00FA3F60"/>
    <w:rsid w:val="00FA6287"/>
    <w:rsid w:val="00FB09FF"/>
    <w:rsid w:val="00FB0EE6"/>
    <w:rsid w:val="00FB48DD"/>
    <w:rsid w:val="00FC070C"/>
    <w:rsid w:val="00FC106D"/>
    <w:rsid w:val="00FD40BA"/>
    <w:rsid w:val="00FE288B"/>
    <w:rsid w:val="00FE53DB"/>
    <w:rsid w:val="00FE5CCF"/>
    <w:rsid w:val="00FE7CB6"/>
    <w:rsid w:val="00FF6449"/>
    <w:rsid w:val="010135FE"/>
    <w:rsid w:val="01136C59"/>
    <w:rsid w:val="011C67D5"/>
    <w:rsid w:val="01226753"/>
    <w:rsid w:val="012B5D71"/>
    <w:rsid w:val="013F5A57"/>
    <w:rsid w:val="0144449B"/>
    <w:rsid w:val="014C09D8"/>
    <w:rsid w:val="014E18F5"/>
    <w:rsid w:val="01577F59"/>
    <w:rsid w:val="016D3A2E"/>
    <w:rsid w:val="0178703F"/>
    <w:rsid w:val="017D0340"/>
    <w:rsid w:val="017E58E2"/>
    <w:rsid w:val="01872F0D"/>
    <w:rsid w:val="019770BB"/>
    <w:rsid w:val="019A5A64"/>
    <w:rsid w:val="01A76152"/>
    <w:rsid w:val="01B560B4"/>
    <w:rsid w:val="01BB5A85"/>
    <w:rsid w:val="01E75614"/>
    <w:rsid w:val="01EF36E6"/>
    <w:rsid w:val="01F7088C"/>
    <w:rsid w:val="02041443"/>
    <w:rsid w:val="02202B4A"/>
    <w:rsid w:val="022470BE"/>
    <w:rsid w:val="023F4242"/>
    <w:rsid w:val="024B0B60"/>
    <w:rsid w:val="02627B24"/>
    <w:rsid w:val="027A3019"/>
    <w:rsid w:val="027E42BA"/>
    <w:rsid w:val="0282776F"/>
    <w:rsid w:val="02885194"/>
    <w:rsid w:val="029E4D25"/>
    <w:rsid w:val="02A01CB3"/>
    <w:rsid w:val="02A14D20"/>
    <w:rsid w:val="02A84CB4"/>
    <w:rsid w:val="02B16415"/>
    <w:rsid w:val="02B31A83"/>
    <w:rsid w:val="02B54890"/>
    <w:rsid w:val="02BC3A09"/>
    <w:rsid w:val="02C40351"/>
    <w:rsid w:val="02DB498C"/>
    <w:rsid w:val="02E13DF9"/>
    <w:rsid w:val="02E53737"/>
    <w:rsid w:val="032B7BDE"/>
    <w:rsid w:val="03466B9F"/>
    <w:rsid w:val="03517DEF"/>
    <w:rsid w:val="035866B6"/>
    <w:rsid w:val="03751A1C"/>
    <w:rsid w:val="03B55C46"/>
    <w:rsid w:val="03D829F1"/>
    <w:rsid w:val="03E85461"/>
    <w:rsid w:val="03FF7B53"/>
    <w:rsid w:val="042D00E3"/>
    <w:rsid w:val="043117DB"/>
    <w:rsid w:val="04406685"/>
    <w:rsid w:val="045E793C"/>
    <w:rsid w:val="046843C6"/>
    <w:rsid w:val="046A24CA"/>
    <w:rsid w:val="046C42BB"/>
    <w:rsid w:val="04892962"/>
    <w:rsid w:val="049035C2"/>
    <w:rsid w:val="04924C1D"/>
    <w:rsid w:val="04A17E7C"/>
    <w:rsid w:val="04A63B61"/>
    <w:rsid w:val="04B01378"/>
    <w:rsid w:val="04BF10B0"/>
    <w:rsid w:val="04C108A2"/>
    <w:rsid w:val="04C74E63"/>
    <w:rsid w:val="04CF1FDF"/>
    <w:rsid w:val="04E4007F"/>
    <w:rsid w:val="04E8691D"/>
    <w:rsid w:val="04F10B79"/>
    <w:rsid w:val="04F408BC"/>
    <w:rsid w:val="04FE4D1B"/>
    <w:rsid w:val="05005A7E"/>
    <w:rsid w:val="0509760A"/>
    <w:rsid w:val="050C0ED4"/>
    <w:rsid w:val="052103FF"/>
    <w:rsid w:val="05210983"/>
    <w:rsid w:val="052C28EB"/>
    <w:rsid w:val="052D4A84"/>
    <w:rsid w:val="05355006"/>
    <w:rsid w:val="05364B59"/>
    <w:rsid w:val="05500930"/>
    <w:rsid w:val="055302DF"/>
    <w:rsid w:val="057175E8"/>
    <w:rsid w:val="05754D8E"/>
    <w:rsid w:val="05A32FD5"/>
    <w:rsid w:val="05AA5BB8"/>
    <w:rsid w:val="05C9214D"/>
    <w:rsid w:val="06002728"/>
    <w:rsid w:val="0600719F"/>
    <w:rsid w:val="06191EA3"/>
    <w:rsid w:val="061B4CEA"/>
    <w:rsid w:val="06506038"/>
    <w:rsid w:val="06585120"/>
    <w:rsid w:val="065C2779"/>
    <w:rsid w:val="066E585D"/>
    <w:rsid w:val="06800AED"/>
    <w:rsid w:val="06961EC5"/>
    <w:rsid w:val="06991E4B"/>
    <w:rsid w:val="069E7CD4"/>
    <w:rsid w:val="06B94783"/>
    <w:rsid w:val="06C057C8"/>
    <w:rsid w:val="06C64050"/>
    <w:rsid w:val="06E67892"/>
    <w:rsid w:val="06EC5AE4"/>
    <w:rsid w:val="06F85C81"/>
    <w:rsid w:val="070D752D"/>
    <w:rsid w:val="072B21AB"/>
    <w:rsid w:val="07557DCF"/>
    <w:rsid w:val="07C26DCC"/>
    <w:rsid w:val="07C52CA7"/>
    <w:rsid w:val="07D17176"/>
    <w:rsid w:val="07D50CC9"/>
    <w:rsid w:val="07EB3575"/>
    <w:rsid w:val="07F55840"/>
    <w:rsid w:val="080931DB"/>
    <w:rsid w:val="081E3156"/>
    <w:rsid w:val="0838249F"/>
    <w:rsid w:val="08762DF9"/>
    <w:rsid w:val="08767383"/>
    <w:rsid w:val="088A618F"/>
    <w:rsid w:val="089D53D3"/>
    <w:rsid w:val="08C05A68"/>
    <w:rsid w:val="08C617C7"/>
    <w:rsid w:val="08E967E2"/>
    <w:rsid w:val="08F36B06"/>
    <w:rsid w:val="09110823"/>
    <w:rsid w:val="09160B86"/>
    <w:rsid w:val="09360D48"/>
    <w:rsid w:val="093E3C94"/>
    <w:rsid w:val="093F0F90"/>
    <w:rsid w:val="0953790C"/>
    <w:rsid w:val="09581555"/>
    <w:rsid w:val="095C413D"/>
    <w:rsid w:val="096121E7"/>
    <w:rsid w:val="098509A9"/>
    <w:rsid w:val="09851032"/>
    <w:rsid w:val="09884C67"/>
    <w:rsid w:val="09A37BF5"/>
    <w:rsid w:val="09C7384A"/>
    <w:rsid w:val="09CD7CBF"/>
    <w:rsid w:val="0A3778E4"/>
    <w:rsid w:val="0A424DED"/>
    <w:rsid w:val="0A431BA9"/>
    <w:rsid w:val="0AA74A9D"/>
    <w:rsid w:val="0AAF14FF"/>
    <w:rsid w:val="0ADC2771"/>
    <w:rsid w:val="0ADD3ACC"/>
    <w:rsid w:val="0AEC550C"/>
    <w:rsid w:val="0B7F6242"/>
    <w:rsid w:val="0B9D5E5B"/>
    <w:rsid w:val="0BBA23ED"/>
    <w:rsid w:val="0BBD4E4E"/>
    <w:rsid w:val="0BC322EC"/>
    <w:rsid w:val="0BEE1FF4"/>
    <w:rsid w:val="0C08064E"/>
    <w:rsid w:val="0C114482"/>
    <w:rsid w:val="0C194558"/>
    <w:rsid w:val="0C475F57"/>
    <w:rsid w:val="0C4E6492"/>
    <w:rsid w:val="0C5535E1"/>
    <w:rsid w:val="0C57349E"/>
    <w:rsid w:val="0C5F4334"/>
    <w:rsid w:val="0C9622E7"/>
    <w:rsid w:val="0CAC5741"/>
    <w:rsid w:val="0CAE7C45"/>
    <w:rsid w:val="0CE75B69"/>
    <w:rsid w:val="0D0E49BB"/>
    <w:rsid w:val="0D1B5B39"/>
    <w:rsid w:val="0D3019A5"/>
    <w:rsid w:val="0D342B4B"/>
    <w:rsid w:val="0D347B0F"/>
    <w:rsid w:val="0D3638D0"/>
    <w:rsid w:val="0D370180"/>
    <w:rsid w:val="0D390922"/>
    <w:rsid w:val="0D400C04"/>
    <w:rsid w:val="0D49322C"/>
    <w:rsid w:val="0D4A3043"/>
    <w:rsid w:val="0D64057B"/>
    <w:rsid w:val="0D6F658B"/>
    <w:rsid w:val="0D7346AC"/>
    <w:rsid w:val="0D7C57C9"/>
    <w:rsid w:val="0D846C3F"/>
    <w:rsid w:val="0DA233B1"/>
    <w:rsid w:val="0DA87BD6"/>
    <w:rsid w:val="0DAE483E"/>
    <w:rsid w:val="0DDC5C1C"/>
    <w:rsid w:val="0E023602"/>
    <w:rsid w:val="0E042877"/>
    <w:rsid w:val="0E1C5D79"/>
    <w:rsid w:val="0E246F9D"/>
    <w:rsid w:val="0E3865FF"/>
    <w:rsid w:val="0E5633CC"/>
    <w:rsid w:val="0E6D445C"/>
    <w:rsid w:val="0E7A552C"/>
    <w:rsid w:val="0E854AB9"/>
    <w:rsid w:val="0E916970"/>
    <w:rsid w:val="0EAC12BF"/>
    <w:rsid w:val="0EAE1686"/>
    <w:rsid w:val="0EC2464B"/>
    <w:rsid w:val="0ED07DC9"/>
    <w:rsid w:val="0ED1129B"/>
    <w:rsid w:val="0F074570"/>
    <w:rsid w:val="0F0C0F54"/>
    <w:rsid w:val="0F2146E2"/>
    <w:rsid w:val="0F237172"/>
    <w:rsid w:val="0F307ACD"/>
    <w:rsid w:val="0F644E8A"/>
    <w:rsid w:val="0F764C32"/>
    <w:rsid w:val="0F8860A3"/>
    <w:rsid w:val="0FCB7F9F"/>
    <w:rsid w:val="0FDE2A85"/>
    <w:rsid w:val="0FE1243C"/>
    <w:rsid w:val="0FF46600"/>
    <w:rsid w:val="0FFF321F"/>
    <w:rsid w:val="100A1328"/>
    <w:rsid w:val="100A3A22"/>
    <w:rsid w:val="10135B6C"/>
    <w:rsid w:val="10167C0C"/>
    <w:rsid w:val="102A004C"/>
    <w:rsid w:val="106D37A2"/>
    <w:rsid w:val="10750843"/>
    <w:rsid w:val="10AB3A6A"/>
    <w:rsid w:val="10AE0B4B"/>
    <w:rsid w:val="10D222C5"/>
    <w:rsid w:val="10E22EE0"/>
    <w:rsid w:val="10EF164A"/>
    <w:rsid w:val="10FE0678"/>
    <w:rsid w:val="11357333"/>
    <w:rsid w:val="113E3BA9"/>
    <w:rsid w:val="115D0FB9"/>
    <w:rsid w:val="11634048"/>
    <w:rsid w:val="117619B9"/>
    <w:rsid w:val="117A6B12"/>
    <w:rsid w:val="118C33F1"/>
    <w:rsid w:val="11AC078F"/>
    <w:rsid w:val="11BF0E7C"/>
    <w:rsid w:val="11C51CAF"/>
    <w:rsid w:val="11D952BB"/>
    <w:rsid w:val="11E57E52"/>
    <w:rsid w:val="11E73817"/>
    <w:rsid w:val="122152F3"/>
    <w:rsid w:val="12246CE8"/>
    <w:rsid w:val="125C5B92"/>
    <w:rsid w:val="125F7A76"/>
    <w:rsid w:val="126733AD"/>
    <w:rsid w:val="12697625"/>
    <w:rsid w:val="129567FC"/>
    <w:rsid w:val="12BA512C"/>
    <w:rsid w:val="12C161EF"/>
    <w:rsid w:val="12DF36CA"/>
    <w:rsid w:val="135C60E7"/>
    <w:rsid w:val="13621270"/>
    <w:rsid w:val="13630108"/>
    <w:rsid w:val="137A2929"/>
    <w:rsid w:val="13950737"/>
    <w:rsid w:val="13B420E5"/>
    <w:rsid w:val="13B5582D"/>
    <w:rsid w:val="13D00FA3"/>
    <w:rsid w:val="13D0746D"/>
    <w:rsid w:val="13D34061"/>
    <w:rsid w:val="13EC5B56"/>
    <w:rsid w:val="13F61B26"/>
    <w:rsid w:val="13FD728B"/>
    <w:rsid w:val="14020F48"/>
    <w:rsid w:val="142C3EAC"/>
    <w:rsid w:val="143C63EA"/>
    <w:rsid w:val="144D6042"/>
    <w:rsid w:val="145B7892"/>
    <w:rsid w:val="14795B1B"/>
    <w:rsid w:val="148D31FF"/>
    <w:rsid w:val="148E0B3E"/>
    <w:rsid w:val="149B5142"/>
    <w:rsid w:val="14A274CB"/>
    <w:rsid w:val="14A44F6D"/>
    <w:rsid w:val="14B079BD"/>
    <w:rsid w:val="14CC4618"/>
    <w:rsid w:val="14E0019C"/>
    <w:rsid w:val="14ED38BF"/>
    <w:rsid w:val="14F56A90"/>
    <w:rsid w:val="15071963"/>
    <w:rsid w:val="150D58AB"/>
    <w:rsid w:val="150F0F23"/>
    <w:rsid w:val="151C0453"/>
    <w:rsid w:val="15224BDA"/>
    <w:rsid w:val="15260E44"/>
    <w:rsid w:val="15466536"/>
    <w:rsid w:val="155946D9"/>
    <w:rsid w:val="155F4CCE"/>
    <w:rsid w:val="15601645"/>
    <w:rsid w:val="15660C01"/>
    <w:rsid w:val="15711BAB"/>
    <w:rsid w:val="1573522B"/>
    <w:rsid w:val="158F3E9D"/>
    <w:rsid w:val="15902A7B"/>
    <w:rsid w:val="15A60D55"/>
    <w:rsid w:val="15DB5DA3"/>
    <w:rsid w:val="15DE1067"/>
    <w:rsid w:val="16020A3D"/>
    <w:rsid w:val="16087CDB"/>
    <w:rsid w:val="16226069"/>
    <w:rsid w:val="16295C95"/>
    <w:rsid w:val="1645346E"/>
    <w:rsid w:val="164D2FB1"/>
    <w:rsid w:val="165B1A72"/>
    <w:rsid w:val="16614632"/>
    <w:rsid w:val="167233ED"/>
    <w:rsid w:val="169D3997"/>
    <w:rsid w:val="16B83881"/>
    <w:rsid w:val="16C2372A"/>
    <w:rsid w:val="16C2583C"/>
    <w:rsid w:val="16DC762E"/>
    <w:rsid w:val="16E8074C"/>
    <w:rsid w:val="17040AD4"/>
    <w:rsid w:val="170A2C8B"/>
    <w:rsid w:val="17166C36"/>
    <w:rsid w:val="17207787"/>
    <w:rsid w:val="172B7703"/>
    <w:rsid w:val="173C3F16"/>
    <w:rsid w:val="175F351B"/>
    <w:rsid w:val="177247E1"/>
    <w:rsid w:val="178F5238"/>
    <w:rsid w:val="178F6DB1"/>
    <w:rsid w:val="179B0246"/>
    <w:rsid w:val="17A30FFB"/>
    <w:rsid w:val="17A62E04"/>
    <w:rsid w:val="17AD7069"/>
    <w:rsid w:val="17C256D9"/>
    <w:rsid w:val="17E35C6B"/>
    <w:rsid w:val="17F16CA7"/>
    <w:rsid w:val="17F30893"/>
    <w:rsid w:val="18046560"/>
    <w:rsid w:val="18797318"/>
    <w:rsid w:val="18997E28"/>
    <w:rsid w:val="189A244E"/>
    <w:rsid w:val="18A96A97"/>
    <w:rsid w:val="18B27985"/>
    <w:rsid w:val="18C554D9"/>
    <w:rsid w:val="18CF29A7"/>
    <w:rsid w:val="18FD14CA"/>
    <w:rsid w:val="19114607"/>
    <w:rsid w:val="191E155E"/>
    <w:rsid w:val="19410421"/>
    <w:rsid w:val="195269F8"/>
    <w:rsid w:val="19694B16"/>
    <w:rsid w:val="198527C0"/>
    <w:rsid w:val="19A74442"/>
    <w:rsid w:val="19C8569F"/>
    <w:rsid w:val="19D84869"/>
    <w:rsid w:val="1A19359E"/>
    <w:rsid w:val="1A2C68EE"/>
    <w:rsid w:val="1A2E3FA6"/>
    <w:rsid w:val="1A3A60EA"/>
    <w:rsid w:val="1A4C4B3B"/>
    <w:rsid w:val="1A5A045D"/>
    <w:rsid w:val="1A5D66DF"/>
    <w:rsid w:val="1A747EED"/>
    <w:rsid w:val="1A7B0FEE"/>
    <w:rsid w:val="1A825146"/>
    <w:rsid w:val="1A93636C"/>
    <w:rsid w:val="1A9D3FEE"/>
    <w:rsid w:val="1AB23958"/>
    <w:rsid w:val="1AB66B18"/>
    <w:rsid w:val="1AD2389E"/>
    <w:rsid w:val="1B091F89"/>
    <w:rsid w:val="1B0E40D1"/>
    <w:rsid w:val="1B1421C2"/>
    <w:rsid w:val="1B1B0285"/>
    <w:rsid w:val="1B503F98"/>
    <w:rsid w:val="1B654C35"/>
    <w:rsid w:val="1B6C378E"/>
    <w:rsid w:val="1B7852BC"/>
    <w:rsid w:val="1B853800"/>
    <w:rsid w:val="1B8E7A15"/>
    <w:rsid w:val="1B9D2F35"/>
    <w:rsid w:val="1BA61C34"/>
    <w:rsid w:val="1BB103FD"/>
    <w:rsid w:val="1BD13732"/>
    <w:rsid w:val="1C1A03A5"/>
    <w:rsid w:val="1C1A1826"/>
    <w:rsid w:val="1C59384A"/>
    <w:rsid w:val="1C5B1072"/>
    <w:rsid w:val="1C721A18"/>
    <w:rsid w:val="1C926741"/>
    <w:rsid w:val="1C982020"/>
    <w:rsid w:val="1CA2528F"/>
    <w:rsid w:val="1CCD1E49"/>
    <w:rsid w:val="1CEC5D3C"/>
    <w:rsid w:val="1CFC46FB"/>
    <w:rsid w:val="1D0065E1"/>
    <w:rsid w:val="1D183388"/>
    <w:rsid w:val="1D2F4EBA"/>
    <w:rsid w:val="1D3C1F2D"/>
    <w:rsid w:val="1D536FDD"/>
    <w:rsid w:val="1D551C25"/>
    <w:rsid w:val="1D5A75AF"/>
    <w:rsid w:val="1D747214"/>
    <w:rsid w:val="1D811FDB"/>
    <w:rsid w:val="1D8F2D51"/>
    <w:rsid w:val="1DAB6E67"/>
    <w:rsid w:val="1DB64359"/>
    <w:rsid w:val="1DCF5C1F"/>
    <w:rsid w:val="1DD54C65"/>
    <w:rsid w:val="1DD84F51"/>
    <w:rsid w:val="1DE77173"/>
    <w:rsid w:val="1DE96449"/>
    <w:rsid w:val="1DF27E52"/>
    <w:rsid w:val="1E0A2D16"/>
    <w:rsid w:val="1E0A569F"/>
    <w:rsid w:val="1E0D240B"/>
    <w:rsid w:val="1E131046"/>
    <w:rsid w:val="1E302F37"/>
    <w:rsid w:val="1E3701FA"/>
    <w:rsid w:val="1E397DB6"/>
    <w:rsid w:val="1E5C6A97"/>
    <w:rsid w:val="1E5D19BA"/>
    <w:rsid w:val="1E5D719A"/>
    <w:rsid w:val="1E5F34B8"/>
    <w:rsid w:val="1E627A34"/>
    <w:rsid w:val="1E676E42"/>
    <w:rsid w:val="1E68574E"/>
    <w:rsid w:val="1E6E6E9D"/>
    <w:rsid w:val="1E80426B"/>
    <w:rsid w:val="1E8A2919"/>
    <w:rsid w:val="1EA013B0"/>
    <w:rsid w:val="1EA537FE"/>
    <w:rsid w:val="1EC80D6D"/>
    <w:rsid w:val="1ECA66C3"/>
    <w:rsid w:val="1EE47020"/>
    <w:rsid w:val="1EED5ED3"/>
    <w:rsid w:val="1EF661B0"/>
    <w:rsid w:val="1F036225"/>
    <w:rsid w:val="1F3E3407"/>
    <w:rsid w:val="1F470600"/>
    <w:rsid w:val="1F53464A"/>
    <w:rsid w:val="1F7B25DA"/>
    <w:rsid w:val="1FA57E52"/>
    <w:rsid w:val="1FAE60FB"/>
    <w:rsid w:val="1FCF787F"/>
    <w:rsid w:val="1FE60A65"/>
    <w:rsid w:val="1FF464E5"/>
    <w:rsid w:val="1FFE14AE"/>
    <w:rsid w:val="20317A11"/>
    <w:rsid w:val="20337650"/>
    <w:rsid w:val="20372385"/>
    <w:rsid w:val="203D0FD6"/>
    <w:rsid w:val="203F2E52"/>
    <w:rsid w:val="20542090"/>
    <w:rsid w:val="205E4E3D"/>
    <w:rsid w:val="20700DB2"/>
    <w:rsid w:val="20837CF1"/>
    <w:rsid w:val="209140EF"/>
    <w:rsid w:val="20950A64"/>
    <w:rsid w:val="20BC485A"/>
    <w:rsid w:val="20BE5DFC"/>
    <w:rsid w:val="20DB2494"/>
    <w:rsid w:val="20F1588E"/>
    <w:rsid w:val="20F22D3A"/>
    <w:rsid w:val="21070A4F"/>
    <w:rsid w:val="21204D78"/>
    <w:rsid w:val="212B2CAF"/>
    <w:rsid w:val="212D3622"/>
    <w:rsid w:val="214327BB"/>
    <w:rsid w:val="21615940"/>
    <w:rsid w:val="2165658B"/>
    <w:rsid w:val="21762F60"/>
    <w:rsid w:val="217742F4"/>
    <w:rsid w:val="218A0C07"/>
    <w:rsid w:val="21984F3F"/>
    <w:rsid w:val="219A3E4A"/>
    <w:rsid w:val="21B77268"/>
    <w:rsid w:val="21CC7F03"/>
    <w:rsid w:val="21D25E68"/>
    <w:rsid w:val="21EB3A7D"/>
    <w:rsid w:val="21F13128"/>
    <w:rsid w:val="21F82C37"/>
    <w:rsid w:val="220A1831"/>
    <w:rsid w:val="221A294F"/>
    <w:rsid w:val="2256686D"/>
    <w:rsid w:val="225E5FF4"/>
    <w:rsid w:val="227A4643"/>
    <w:rsid w:val="22950F22"/>
    <w:rsid w:val="229D159E"/>
    <w:rsid w:val="22C84C59"/>
    <w:rsid w:val="22ED1D93"/>
    <w:rsid w:val="23043B44"/>
    <w:rsid w:val="232D1D8B"/>
    <w:rsid w:val="233C1A0E"/>
    <w:rsid w:val="233E199B"/>
    <w:rsid w:val="23474A80"/>
    <w:rsid w:val="235A24F2"/>
    <w:rsid w:val="23AB34CA"/>
    <w:rsid w:val="23B42CC0"/>
    <w:rsid w:val="23B67088"/>
    <w:rsid w:val="23BF0525"/>
    <w:rsid w:val="23D859AA"/>
    <w:rsid w:val="23DB65CE"/>
    <w:rsid w:val="23E21259"/>
    <w:rsid w:val="23F501C3"/>
    <w:rsid w:val="24443AF5"/>
    <w:rsid w:val="24464DB2"/>
    <w:rsid w:val="24523BCD"/>
    <w:rsid w:val="245D4F8E"/>
    <w:rsid w:val="245E126B"/>
    <w:rsid w:val="2490466A"/>
    <w:rsid w:val="24A27EEC"/>
    <w:rsid w:val="24A4622B"/>
    <w:rsid w:val="24AA1E54"/>
    <w:rsid w:val="24AB060B"/>
    <w:rsid w:val="24C07AC6"/>
    <w:rsid w:val="24C429CB"/>
    <w:rsid w:val="24D369FF"/>
    <w:rsid w:val="24EA546B"/>
    <w:rsid w:val="24EB5C12"/>
    <w:rsid w:val="24F94FFD"/>
    <w:rsid w:val="250309A2"/>
    <w:rsid w:val="252D5B84"/>
    <w:rsid w:val="25367CEC"/>
    <w:rsid w:val="25726E55"/>
    <w:rsid w:val="259B331A"/>
    <w:rsid w:val="259F5DBC"/>
    <w:rsid w:val="25B65DA6"/>
    <w:rsid w:val="25C87C8C"/>
    <w:rsid w:val="25D13874"/>
    <w:rsid w:val="25D8594D"/>
    <w:rsid w:val="25E14165"/>
    <w:rsid w:val="25F71B20"/>
    <w:rsid w:val="260172CB"/>
    <w:rsid w:val="260F2DAC"/>
    <w:rsid w:val="261108EA"/>
    <w:rsid w:val="2621342C"/>
    <w:rsid w:val="26365852"/>
    <w:rsid w:val="266F22E0"/>
    <w:rsid w:val="267B77B2"/>
    <w:rsid w:val="267C3AB8"/>
    <w:rsid w:val="2699204E"/>
    <w:rsid w:val="269F1260"/>
    <w:rsid w:val="26A41692"/>
    <w:rsid w:val="26E237FE"/>
    <w:rsid w:val="26F4671D"/>
    <w:rsid w:val="26FE5390"/>
    <w:rsid w:val="27004F5C"/>
    <w:rsid w:val="271C4675"/>
    <w:rsid w:val="27211190"/>
    <w:rsid w:val="272E4E72"/>
    <w:rsid w:val="273F4DA8"/>
    <w:rsid w:val="2742352C"/>
    <w:rsid w:val="27433FA7"/>
    <w:rsid w:val="27434C7B"/>
    <w:rsid w:val="27545FC7"/>
    <w:rsid w:val="276232E2"/>
    <w:rsid w:val="278351F6"/>
    <w:rsid w:val="27915CAC"/>
    <w:rsid w:val="279B1BF4"/>
    <w:rsid w:val="27CD6E24"/>
    <w:rsid w:val="27E234B3"/>
    <w:rsid w:val="27EA377B"/>
    <w:rsid w:val="27EE6652"/>
    <w:rsid w:val="28136037"/>
    <w:rsid w:val="281F6878"/>
    <w:rsid w:val="284D75A5"/>
    <w:rsid w:val="285E1D87"/>
    <w:rsid w:val="28606ECC"/>
    <w:rsid w:val="2875267A"/>
    <w:rsid w:val="289027C2"/>
    <w:rsid w:val="289233B1"/>
    <w:rsid w:val="28A006E2"/>
    <w:rsid w:val="28B017AB"/>
    <w:rsid w:val="28B92CE8"/>
    <w:rsid w:val="28FC4812"/>
    <w:rsid w:val="29012BBC"/>
    <w:rsid w:val="291678DA"/>
    <w:rsid w:val="292063D0"/>
    <w:rsid w:val="292D45A1"/>
    <w:rsid w:val="29301BF0"/>
    <w:rsid w:val="29397442"/>
    <w:rsid w:val="293A7D9B"/>
    <w:rsid w:val="29417704"/>
    <w:rsid w:val="2954401E"/>
    <w:rsid w:val="296368E8"/>
    <w:rsid w:val="296F5A77"/>
    <w:rsid w:val="29815C5D"/>
    <w:rsid w:val="29864861"/>
    <w:rsid w:val="29C20648"/>
    <w:rsid w:val="29C81284"/>
    <w:rsid w:val="29D00AB1"/>
    <w:rsid w:val="29D95D03"/>
    <w:rsid w:val="29DA6CA1"/>
    <w:rsid w:val="29E526A3"/>
    <w:rsid w:val="2A0C756C"/>
    <w:rsid w:val="2A1A6944"/>
    <w:rsid w:val="2A1D4300"/>
    <w:rsid w:val="2A2B0031"/>
    <w:rsid w:val="2A3209A5"/>
    <w:rsid w:val="2A535D65"/>
    <w:rsid w:val="2A55191D"/>
    <w:rsid w:val="2A637935"/>
    <w:rsid w:val="2A694216"/>
    <w:rsid w:val="2A9218F7"/>
    <w:rsid w:val="2A957E2A"/>
    <w:rsid w:val="2AA90613"/>
    <w:rsid w:val="2AAD4F67"/>
    <w:rsid w:val="2AAF712D"/>
    <w:rsid w:val="2AB75D7B"/>
    <w:rsid w:val="2B1C7C79"/>
    <w:rsid w:val="2B3E39B4"/>
    <w:rsid w:val="2B4C6544"/>
    <w:rsid w:val="2B524CA1"/>
    <w:rsid w:val="2B7E7803"/>
    <w:rsid w:val="2B861AA3"/>
    <w:rsid w:val="2B91126B"/>
    <w:rsid w:val="2BA74ECD"/>
    <w:rsid w:val="2BAA6A80"/>
    <w:rsid w:val="2BBD3C2E"/>
    <w:rsid w:val="2BBE16AE"/>
    <w:rsid w:val="2BCA0BDA"/>
    <w:rsid w:val="2BE809A6"/>
    <w:rsid w:val="2BE86679"/>
    <w:rsid w:val="2BF517E1"/>
    <w:rsid w:val="2BF7389E"/>
    <w:rsid w:val="2C3658A1"/>
    <w:rsid w:val="2C43554F"/>
    <w:rsid w:val="2C4E2FC2"/>
    <w:rsid w:val="2C566878"/>
    <w:rsid w:val="2C566D4C"/>
    <w:rsid w:val="2C73483F"/>
    <w:rsid w:val="2C8260E2"/>
    <w:rsid w:val="2CA02EF5"/>
    <w:rsid w:val="2CBC4689"/>
    <w:rsid w:val="2CF5624D"/>
    <w:rsid w:val="2CF7774B"/>
    <w:rsid w:val="2CFA16D7"/>
    <w:rsid w:val="2D2D3E8E"/>
    <w:rsid w:val="2D4A0792"/>
    <w:rsid w:val="2D4A2ABE"/>
    <w:rsid w:val="2D541F8B"/>
    <w:rsid w:val="2D644F6C"/>
    <w:rsid w:val="2D8A496E"/>
    <w:rsid w:val="2D8D240E"/>
    <w:rsid w:val="2DBC0D0C"/>
    <w:rsid w:val="2DC95672"/>
    <w:rsid w:val="2DDC418B"/>
    <w:rsid w:val="2DE80325"/>
    <w:rsid w:val="2DF97584"/>
    <w:rsid w:val="2E1C133E"/>
    <w:rsid w:val="2E85401E"/>
    <w:rsid w:val="2E976140"/>
    <w:rsid w:val="2EA67503"/>
    <w:rsid w:val="2EB1085F"/>
    <w:rsid w:val="2F104B80"/>
    <w:rsid w:val="2F227BAD"/>
    <w:rsid w:val="2F253EFA"/>
    <w:rsid w:val="2F3E5147"/>
    <w:rsid w:val="2F662790"/>
    <w:rsid w:val="2F780C10"/>
    <w:rsid w:val="2F7B38E1"/>
    <w:rsid w:val="2F9A29DD"/>
    <w:rsid w:val="2FA80140"/>
    <w:rsid w:val="2FB10BD9"/>
    <w:rsid w:val="2FBE1BCD"/>
    <w:rsid w:val="2FD1040E"/>
    <w:rsid w:val="2FDC2ADB"/>
    <w:rsid w:val="2FE053F3"/>
    <w:rsid w:val="30290877"/>
    <w:rsid w:val="303504E8"/>
    <w:rsid w:val="303E04F9"/>
    <w:rsid w:val="30521EA0"/>
    <w:rsid w:val="305479AE"/>
    <w:rsid w:val="30714ECC"/>
    <w:rsid w:val="30777E50"/>
    <w:rsid w:val="308340DE"/>
    <w:rsid w:val="308C24E6"/>
    <w:rsid w:val="309039B9"/>
    <w:rsid w:val="30D369BD"/>
    <w:rsid w:val="30E6693B"/>
    <w:rsid w:val="30E66B0E"/>
    <w:rsid w:val="310E4A2E"/>
    <w:rsid w:val="311352BB"/>
    <w:rsid w:val="3124799F"/>
    <w:rsid w:val="314C6AB0"/>
    <w:rsid w:val="314F386D"/>
    <w:rsid w:val="316F4A15"/>
    <w:rsid w:val="31703BC6"/>
    <w:rsid w:val="317C5982"/>
    <w:rsid w:val="317F665A"/>
    <w:rsid w:val="318250F5"/>
    <w:rsid w:val="31BE7618"/>
    <w:rsid w:val="31C27AE3"/>
    <w:rsid w:val="31CE601A"/>
    <w:rsid w:val="31D055AF"/>
    <w:rsid w:val="31D44575"/>
    <w:rsid w:val="31D97C0C"/>
    <w:rsid w:val="31DA2CD9"/>
    <w:rsid w:val="32056277"/>
    <w:rsid w:val="320B7FA6"/>
    <w:rsid w:val="32150F03"/>
    <w:rsid w:val="32214843"/>
    <w:rsid w:val="3226376B"/>
    <w:rsid w:val="32264898"/>
    <w:rsid w:val="322650BD"/>
    <w:rsid w:val="323927DD"/>
    <w:rsid w:val="323B0F02"/>
    <w:rsid w:val="324A3226"/>
    <w:rsid w:val="326A1DE1"/>
    <w:rsid w:val="32792EA8"/>
    <w:rsid w:val="32830CFE"/>
    <w:rsid w:val="32AA5E70"/>
    <w:rsid w:val="32AA609E"/>
    <w:rsid w:val="32AF6550"/>
    <w:rsid w:val="32C41464"/>
    <w:rsid w:val="32CD763A"/>
    <w:rsid w:val="33052296"/>
    <w:rsid w:val="33103551"/>
    <w:rsid w:val="33135BE1"/>
    <w:rsid w:val="331C6BA2"/>
    <w:rsid w:val="3322322C"/>
    <w:rsid w:val="3325777B"/>
    <w:rsid w:val="33373AC7"/>
    <w:rsid w:val="333C779B"/>
    <w:rsid w:val="335C26A6"/>
    <w:rsid w:val="3371440F"/>
    <w:rsid w:val="339443CC"/>
    <w:rsid w:val="3397231C"/>
    <w:rsid w:val="33A64476"/>
    <w:rsid w:val="33A8520B"/>
    <w:rsid w:val="33C976DD"/>
    <w:rsid w:val="33CE1CC3"/>
    <w:rsid w:val="33D6296D"/>
    <w:rsid w:val="33FD52B1"/>
    <w:rsid w:val="341C5356"/>
    <w:rsid w:val="34312194"/>
    <w:rsid w:val="34510CD0"/>
    <w:rsid w:val="34746003"/>
    <w:rsid w:val="347D0DD0"/>
    <w:rsid w:val="347D6CA3"/>
    <w:rsid w:val="348855C9"/>
    <w:rsid w:val="349201BC"/>
    <w:rsid w:val="34994F8D"/>
    <w:rsid w:val="34CF7662"/>
    <w:rsid w:val="34E057C1"/>
    <w:rsid w:val="35005150"/>
    <w:rsid w:val="351D3149"/>
    <w:rsid w:val="3521455D"/>
    <w:rsid w:val="35482E6F"/>
    <w:rsid w:val="35537328"/>
    <w:rsid w:val="355F4E16"/>
    <w:rsid w:val="35606510"/>
    <w:rsid w:val="357202BE"/>
    <w:rsid w:val="357D3673"/>
    <w:rsid w:val="35804390"/>
    <w:rsid w:val="358504B2"/>
    <w:rsid w:val="3591237A"/>
    <w:rsid w:val="35A8445C"/>
    <w:rsid w:val="35B809F3"/>
    <w:rsid w:val="35C371FE"/>
    <w:rsid w:val="35DC48DD"/>
    <w:rsid w:val="35E95364"/>
    <w:rsid w:val="360962BB"/>
    <w:rsid w:val="361F04EE"/>
    <w:rsid w:val="363323C9"/>
    <w:rsid w:val="36501113"/>
    <w:rsid w:val="365D512D"/>
    <w:rsid w:val="366656B4"/>
    <w:rsid w:val="36770F32"/>
    <w:rsid w:val="367835D4"/>
    <w:rsid w:val="36835CB1"/>
    <w:rsid w:val="3686122B"/>
    <w:rsid w:val="368B1BE7"/>
    <w:rsid w:val="36AF39ED"/>
    <w:rsid w:val="36D02F8B"/>
    <w:rsid w:val="36DB3051"/>
    <w:rsid w:val="36ED2B81"/>
    <w:rsid w:val="36EE632B"/>
    <w:rsid w:val="3738684A"/>
    <w:rsid w:val="373E5563"/>
    <w:rsid w:val="3749629E"/>
    <w:rsid w:val="37584911"/>
    <w:rsid w:val="37736B48"/>
    <w:rsid w:val="37787B1A"/>
    <w:rsid w:val="37810AB1"/>
    <w:rsid w:val="37B530FE"/>
    <w:rsid w:val="37BE582D"/>
    <w:rsid w:val="37D06F91"/>
    <w:rsid w:val="37DF45FC"/>
    <w:rsid w:val="37EB02FF"/>
    <w:rsid w:val="381C40B1"/>
    <w:rsid w:val="38313EEB"/>
    <w:rsid w:val="38525323"/>
    <w:rsid w:val="3855112A"/>
    <w:rsid w:val="386F3A71"/>
    <w:rsid w:val="388D2AC1"/>
    <w:rsid w:val="38A42019"/>
    <w:rsid w:val="38B40638"/>
    <w:rsid w:val="38D51020"/>
    <w:rsid w:val="38E17180"/>
    <w:rsid w:val="3905184C"/>
    <w:rsid w:val="39110055"/>
    <w:rsid w:val="3919392D"/>
    <w:rsid w:val="391D0B6D"/>
    <w:rsid w:val="392572A2"/>
    <w:rsid w:val="39261414"/>
    <w:rsid w:val="394A0F36"/>
    <w:rsid w:val="39712BE0"/>
    <w:rsid w:val="397F335B"/>
    <w:rsid w:val="399F6053"/>
    <w:rsid w:val="39BB5C4A"/>
    <w:rsid w:val="39D358F3"/>
    <w:rsid w:val="39F26A73"/>
    <w:rsid w:val="3A006C35"/>
    <w:rsid w:val="3A346F0B"/>
    <w:rsid w:val="3A5B237E"/>
    <w:rsid w:val="3A661670"/>
    <w:rsid w:val="3A7516AD"/>
    <w:rsid w:val="3A79456B"/>
    <w:rsid w:val="3A926AB5"/>
    <w:rsid w:val="3AC96196"/>
    <w:rsid w:val="3ACA65ED"/>
    <w:rsid w:val="3B092167"/>
    <w:rsid w:val="3B0E3C17"/>
    <w:rsid w:val="3B0F155F"/>
    <w:rsid w:val="3B17640B"/>
    <w:rsid w:val="3B285761"/>
    <w:rsid w:val="3B2A3A6C"/>
    <w:rsid w:val="3B5D115A"/>
    <w:rsid w:val="3B6B647B"/>
    <w:rsid w:val="3B791608"/>
    <w:rsid w:val="3B7E3DE7"/>
    <w:rsid w:val="3BAB77A4"/>
    <w:rsid w:val="3BB76C72"/>
    <w:rsid w:val="3BC020B9"/>
    <w:rsid w:val="3BE25CCE"/>
    <w:rsid w:val="3BF116EA"/>
    <w:rsid w:val="3C0C7E37"/>
    <w:rsid w:val="3C1E7D98"/>
    <w:rsid w:val="3C3B4EEF"/>
    <w:rsid w:val="3C3F50A4"/>
    <w:rsid w:val="3C425A7F"/>
    <w:rsid w:val="3C466ED1"/>
    <w:rsid w:val="3C6956A7"/>
    <w:rsid w:val="3C6F1BDA"/>
    <w:rsid w:val="3C730186"/>
    <w:rsid w:val="3C7531F5"/>
    <w:rsid w:val="3CA027B6"/>
    <w:rsid w:val="3CB725EA"/>
    <w:rsid w:val="3CC21304"/>
    <w:rsid w:val="3CD727DD"/>
    <w:rsid w:val="3D220187"/>
    <w:rsid w:val="3D240C08"/>
    <w:rsid w:val="3D2D4649"/>
    <w:rsid w:val="3D2F43BC"/>
    <w:rsid w:val="3D461C84"/>
    <w:rsid w:val="3D593DFC"/>
    <w:rsid w:val="3D59557B"/>
    <w:rsid w:val="3D8C422A"/>
    <w:rsid w:val="3DB44880"/>
    <w:rsid w:val="3DC430D7"/>
    <w:rsid w:val="3DC465A2"/>
    <w:rsid w:val="3DE96AD1"/>
    <w:rsid w:val="3DEC50F6"/>
    <w:rsid w:val="3E19277A"/>
    <w:rsid w:val="3E2D765B"/>
    <w:rsid w:val="3E451A59"/>
    <w:rsid w:val="3E4674E5"/>
    <w:rsid w:val="3E666A2C"/>
    <w:rsid w:val="3E692BE7"/>
    <w:rsid w:val="3E82613C"/>
    <w:rsid w:val="3EC30659"/>
    <w:rsid w:val="3EC903CE"/>
    <w:rsid w:val="3F122579"/>
    <w:rsid w:val="3F2D1A02"/>
    <w:rsid w:val="3F335EC0"/>
    <w:rsid w:val="3F353615"/>
    <w:rsid w:val="3F570AC9"/>
    <w:rsid w:val="3F5B2F51"/>
    <w:rsid w:val="3F5D3AA1"/>
    <w:rsid w:val="3F666D4E"/>
    <w:rsid w:val="3F77686D"/>
    <w:rsid w:val="3F7C0361"/>
    <w:rsid w:val="3F941E72"/>
    <w:rsid w:val="3FAF6224"/>
    <w:rsid w:val="3FBD52F4"/>
    <w:rsid w:val="3FBE134F"/>
    <w:rsid w:val="3FC05B9B"/>
    <w:rsid w:val="3FD42FA9"/>
    <w:rsid w:val="3FE00604"/>
    <w:rsid w:val="3FF64BF4"/>
    <w:rsid w:val="402A0711"/>
    <w:rsid w:val="40345F77"/>
    <w:rsid w:val="403706D6"/>
    <w:rsid w:val="406233E0"/>
    <w:rsid w:val="406725B4"/>
    <w:rsid w:val="40B13AE6"/>
    <w:rsid w:val="40CB7035"/>
    <w:rsid w:val="40F26DA8"/>
    <w:rsid w:val="40FE4E88"/>
    <w:rsid w:val="410578D0"/>
    <w:rsid w:val="410B33E1"/>
    <w:rsid w:val="4136637D"/>
    <w:rsid w:val="41377B3D"/>
    <w:rsid w:val="41465D5A"/>
    <w:rsid w:val="414A2D0E"/>
    <w:rsid w:val="414A650F"/>
    <w:rsid w:val="415D6834"/>
    <w:rsid w:val="415E7AE7"/>
    <w:rsid w:val="41695027"/>
    <w:rsid w:val="418D0B8C"/>
    <w:rsid w:val="41912C8A"/>
    <w:rsid w:val="41A82D2A"/>
    <w:rsid w:val="41BA6990"/>
    <w:rsid w:val="41BC28FA"/>
    <w:rsid w:val="41BC4CBD"/>
    <w:rsid w:val="41C23E0C"/>
    <w:rsid w:val="41EE2B5C"/>
    <w:rsid w:val="42331BE7"/>
    <w:rsid w:val="42460513"/>
    <w:rsid w:val="42533CF6"/>
    <w:rsid w:val="4258720C"/>
    <w:rsid w:val="42692D7B"/>
    <w:rsid w:val="427724B5"/>
    <w:rsid w:val="428E6D76"/>
    <w:rsid w:val="429466E5"/>
    <w:rsid w:val="429E6EDE"/>
    <w:rsid w:val="42AB173F"/>
    <w:rsid w:val="42B86E65"/>
    <w:rsid w:val="42BE2E23"/>
    <w:rsid w:val="42C32512"/>
    <w:rsid w:val="42ED6477"/>
    <w:rsid w:val="432F6809"/>
    <w:rsid w:val="43357DF4"/>
    <w:rsid w:val="433C5A03"/>
    <w:rsid w:val="433E7AEB"/>
    <w:rsid w:val="434827E3"/>
    <w:rsid w:val="434F488D"/>
    <w:rsid w:val="437A72FB"/>
    <w:rsid w:val="4383774B"/>
    <w:rsid w:val="43897A0A"/>
    <w:rsid w:val="43982BCD"/>
    <w:rsid w:val="43A156E3"/>
    <w:rsid w:val="43B018C8"/>
    <w:rsid w:val="43B1011E"/>
    <w:rsid w:val="43B22B58"/>
    <w:rsid w:val="43C22F54"/>
    <w:rsid w:val="43DD1CF6"/>
    <w:rsid w:val="43E32816"/>
    <w:rsid w:val="43E55949"/>
    <w:rsid w:val="43EB2E58"/>
    <w:rsid w:val="43FF3E93"/>
    <w:rsid w:val="441448EC"/>
    <w:rsid w:val="441C4CC0"/>
    <w:rsid w:val="441D691B"/>
    <w:rsid w:val="44233893"/>
    <w:rsid w:val="445902BB"/>
    <w:rsid w:val="44645099"/>
    <w:rsid w:val="44707CF2"/>
    <w:rsid w:val="44747222"/>
    <w:rsid w:val="447E54BD"/>
    <w:rsid w:val="449851F1"/>
    <w:rsid w:val="449F3BA6"/>
    <w:rsid w:val="44A35692"/>
    <w:rsid w:val="44A73383"/>
    <w:rsid w:val="44B65664"/>
    <w:rsid w:val="44BA52CA"/>
    <w:rsid w:val="44C77A66"/>
    <w:rsid w:val="44D95D4E"/>
    <w:rsid w:val="44EE3E90"/>
    <w:rsid w:val="44F9408C"/>
    <w:rsid w:val="44FD0136"/>
    <w:rsid w:val="4500407D"/>
    <w:rsid w:val="450E0824"/>
    <w:rsid w:val="451A4087"/>
    <w:rsid w:val="45214A34"/>
    <w:rsid w:val="455864C8"/>
    <w:rsid w:val="455D5904"/>
    <w:rsid w:val="45813405"/>
    <w:rsid w:val="45935053"/>
    <w:rsid w:val="45973D60"/>
    <w:rsid w:val="45BC087C"/>
    <w:rsid w:val="45BC32F1"/>
    <w:rsid w:val="45F914DD"/>
    <w:rsid w:val="45FC404F"/>
    <w:rsid w:val="45FE4841"/>
    <w:rsid w:val="461466EB"/>
    <w:rsid w:val="461C35D1"/>
    <w:rsid w:val="462D5331"/>
    <w:rsid w:val="463B2F88"/>
    <w:rsid w:val="4649004B"/>
    <w:rsid w:val="46651B80"/>
    <w:rsid w:val="466C1B08"/>
    <w:rsid w:val="46815307"/>
    <w:rsid w:val="469B1100"/>
    <w:rsid w:val="46A20961"/>
    <w:rsid w:val="46A70B4C"/>
    <w:rsid w:val="46B24A7A"/>
    <w:rsid w:val="46C84D89"/>
    <w:rsid w:val="46DB1970"/>
    <w:rsid w:val="46EF2F59"/>
    <w:rsid w:val="46F707F5"/>
    <w:rsid w:val="46FD2BD5"/>
    <w:rsid w:val="47352508"/>
    <w:rsid w:val="474B401C"/>
    <w:rsid w:val="474C73B6"/>
    <w:rsid w:val="47622382"/>
    <w:rsid w:val="476C07CF"/>
    <w:rsid w:val="478277A5"/>
    <w:rsid w:val="47830A41"/>
    <w:rsid w:val="47841ED2"/>
    <w:rsid w:val="47910959"/>
    <w:rsid w:val="47BD47B2"/>
    <w:rsid w:val="47BD7CD9"/>
    <w:rsid w:val="47C26574"/>
    <w:rsid w:val="47DE6C2B"/>
    <w:rsid w:val="47FC32F2"/>
    <w:rsid w:val="48123FAF"/>
    <w:rsid w:val="48360580"/>
    <w:rsid w:val="485523BE"/>
    <w:rsid w:val="48565662"/>
    <w:rsid w:val="48625163"/>
    <w:rsid w:val="48864A94"/>
    <w:rsid w:val="48866E88"/>
    <w:rsid w:val="48A17D3D"/>
    <w:rsid w:val="48AD5FF4"/>
    <w:rsid w:val="48CF3B41"/>
    <w:rsid w:val="48DE46D1"/>
    <w:rsid w:val="48DE698B"/>
    <w:rsid w:val="48FC4A24"/>
    <w:rsid w:val="490C20FB"/>
    <w:rsid w:val="49152085"/>
    <w:rsid w:val="49212DBA"/>
    <w:rsid w:val="4930325F"/>
    <w:rsid w:val="49356007"/>
    <w:rsid w:val="494E3546"/>
    <w:rsid w:val="49592362"/>
    <w:rsid w:val="495D31D6"/>
    <w:rsid w:val="4967073A"/>
    <w:rsid w:val="49853C51"/>
    <w:rsid w:val="49AE205F"/>
    <w:rsid w:val="49B62053"/>
    <w:rsid w:val="49CC4EF0"/>
    <w:rsid w:val="4A1B59BD"/>
    <w:rsid w:val="4A257079"/>
    <w:rsid w:val="4A3B46E7"/>
    <w:rsid w:val="4A462D77"/>
    <w:rsid w:val="4A5777AB"/>
    <w:rsid w:val="4A683177"/>
    <w:rsid w:val="4A777146"/>
    <w:rsid w:val="4A7F755A"/>
    <w:rsid w:val="4A8F3266"/>
    <w:rsid w:val="4A900FFA"/>
    <w:rsid w:val="4AA72415"/>
    <w:rsid w:val="4AB8372B"/>
    <w:rsid w:val="4ADA570A"/>
    <w:rsid w:val="4AE061CF"/>
    <w:rsid w:val="4AEA14BE"/>
    <w:rsid w:val="4AFB1D14"/>
    <w:rsid w:val="4AFF3104"/>
    <w:rsid w:val="4B011AFE"/>
    <w:rsid w:val="4B182677"/>
    <w:rsid w:val="4B2D4109"/>
    <w:rsid w:val="4B2E4593"/>
    <w:rsid w:val="4B443850"/>
    <w:rsid w:val="4B4C358F"/>
    <w:rsid w:val="4B6E409C"/>
    <w:rsid w:val="4B7C0048"/>
    <w:rsid w:val="4BA269D4"/>
    <w:rsid w:val="4BB43AD7"/>
    <w:rsid w:val="4BB74D0D"/>
    <w:rsid w:val="4BDA20DE"/>
    <w:rsid w:val="4BE87949"/>
    <w:rsid w:val="4C155E0B"/>
    <w:rsid w:val="4C1E4B97"/>
    <w:rsid w:val="4C294477"/>
    <w:rsid w:val="4C360BA7"/>
    <w:rsid w:val="4C655C9A"/>
    <w:rsid w:val="4C7E070D"/>
    <w:rsid w:val="4C993850"/>
    <w:rsid w:val="4C9B6E10"/>
    <w:rsid w:val="4CC45DC2"/>
    <w:rsid w:val="4CC75B40"/>
    <w:rsid w:val="4CD35887"/>
    <w:rsid w:val="4CDA0708"/>
    <w:rsid w:val="4CE205E4"/>
    <w:rsid w:val="4CFC500B"/>
    <w:rsid w:val="4D075062"/>
    <w:rsid w:val="4D343A34"/>
    <w:rsid w:val="4D443B87"/>
    <w:rsid w:val="4D495C55"/>
    <w:rsid w:val="4D53710E"/>
    <w:rsid w:val="4D5D16CC"/>
    <w:rsid w:val="4D686B76"/>
    <w:rsid w:val="4D962A1C"/>
    <w:rsid w:val="4DC82C63"/>
    <w:rsid w:val="4DF43A4B"/>
    <w:rsid w:val="4E040672"/>
    <w:rsid w:val="4E0A780C"/>
    <w:rsid w:val="4E0D09DA"/>
    <w:rsid w:val="4E147A10"/>
    <w:rsid w:val="4E176C02"/>
    <w:rsid w:val="4E181D9C"/>
    <w:rsid w:val="4E460D10"/>
    <w:rsid w:val="4E463023"/>
    <w:rsid w:val="4E5808D8"/>
    <w:rsid w:val="4E610D66"/>
    <w:rsid w:val="4E615332"/>
    <w:rsid w:val="4E6839F1"/>
    <w:rsid w:val="4E9636EC"/>
    <w:rsid w:val="4EB93521"/>
    <w:rsid w:val="4EBF13DF"/>
    <w:rsid w:val="4ECD0B95"/>
    <w:rsid w:val="4ED21CDB"/>
    <w:rsid w:val="4ED53DF8"/>
    <w:rsid w:val="4EE04BD7"/>
    <w:rsid w:val="4EED2EA2"/>
    <w:rsid w:val="4F5B6786"/>
    <w:rsid w:val="4F65707B"/>
    <w:rsid w:val="4F843A60"/>
    <w:rsid w:val="4F9D7B5D"/>
    <w:rsid w:val="4FA6339F"/>
    <w:rsid w:val="4FAF6369"/>
    <w:rsid w:val="4FC74E03"/>
    <w:rsid w:val="4FCC792C"/>
    <w:rsid w:val="4FCE330E"/>
    <w:rsid w:val="4FD82F65"/>
    <w:rsid w:val="50136AFD"/>
    <w:rsid w:val="50160A8C"/>
    <w:rsid w:val="50406DCD"/>
    <w:rsid w:val="50667FE0"/>
    <w:rsid w:val="5081154E"/>
    <w:rsid w:val="509A7EC3"/>
    <w:rsid w:val="50AA7726"/>
    <w:rsid w:val="50BF72AB"/>
    <w:rsid w:val="50F73D66"/>
    <w:rsid w:val="510C12E5"/>
    <w:rsid w:val="510E4A31"/>
    <w:rsid w:val="511239D6"/>
    <w:rsid w:val="511F59DA"/>
    <w:rsid w:val="512340CD"/>
    <w:rsid w:val="51332FB7"/>
    <w:rsid w:val="513D5E03"/>
    <w:rsid w:val="514A231C"/>
    <w:rsid w:val="515A77C7"/>
    <w:rsid w:val="519A5ABF"/>
    <w:rsid w:val="51A80E63"/>
    <w:rsid w:val="51B1739D"/>
    <w:rsid w:val="51B42744"/>
    <w:rsid w:val="51D359B0"/>
    <w:rsid w:val="51D444A4"/>
    <w:rsid w:val="51D776DE"/>
    <w:rsid w:val="51DE0F00"/>
    <w:rsid w:val="51F520FA"/>
    <w:rsid w:val="521214CD"/>
    <w:rsid w:val="52212A93"/>
    <w:rsid w:val="522E69CB"/>
    <w:rsid w:val="5257258C"/>
    <w:rsid w:val="527D145E"/>
    <w:rsid w:val="527D753F"/>
    <w:rsid w:val="52A226BF"/>
    <w:rsid w:val="52AF3F70"/>
    <w:rsid w:val="52CF37BB"/>
    <w:rsid w:val="52EB350C"/>
    <w:rsid w:val="52F37E1A"/>
    <w:rsid w:val="52F5704D"/>
    <w:rsid w:val="53042D67"/>
    <w:rsid w:val="530B2CF5"/>
    <w:rsid w:val="53250087"/>
    <w:rsid w:val="532853BD"/>
    <w:rsid w:val="533213E5"/>
    <w:rsid w:val="533739A0"/>
    <w:rsid w:val="533C134B"/>
    <w:rsid w:val="53566CB8"/>
    <w:rsid w:val="535B0B5B"/>
    <w:rsid w:val="539B4AB1"/>
    <w:rsid w:val="53A02308"/>
    <w:rsid w:val="53A45708"/>
    <w:rsid w:val="53A865D3"/>
    <w:rsid w:val="53AC4D26"/>
    <w:rsid w:val="53C90B6B"/>
    <w:rsid w:val="540635E5"/>
    <w:rsid w:val="540933F1"/>
    <w:rsid w:val="540F4828"/>
    <w:rsid w:val="54192F8C"/>
    <w:rsid w:val="541A71F3"/>
    <w:rsid w:val="543118B8"/>
    <w:rsid w:val="54325274"/>
    <w:rsid w:val="544017C5"/>
    <w:rsid w:val="544F2A48"/>
    <w:rsid w:val="546C3453"/>
    <w:rsid w:val="54757206"/>
    <w:rsid w:val="54B76DFC"/>
    <w:rsid w:val="54B77475"/>
    <w:rsid w:val="54BA07F5"/>
    <w:rsid w:val="54C92723"/>
    <w:rsid w:val="54CA75AB"/>
    <w:rsid w:val="54CF3918"/>
    <w:rsid w:val="54DB1EC0"/>
    <w:rsid w:val="54FA1003"/>
    <w:rsid w:val="550A5FB5"/>
    <w:rsid w:val="5517081C"/>
    <w:rsid w:val="551E3197"/>
    <w:rsid w:val="55592640"/>
    <w:rsid w:val="55657D2E"/>
    <w:rsid w:val="556D1911"/>
    <w:rsid w:val="557358CE"/>
    <w:rsid w:val="55740EA7"/>
    <w:rsid w:val="557C38D5"/>
    <w:rsid w:val="55921B79"/>
    <w:rsid w:val="559B7029"/>
    <w:rsid w:val="559C6452"/>
    <w:rsid w:val="55A22D1A"/>
    <w:rsid w:val="55A9725B"/>
    <w:rsid w:val="55C1714E"/>
    <w:rsid w:val="55D02A9B"/>
    <w:rsid w:val="55D87617"/>
    <w:rsid w:val="55D97379"/>
    <w:rsid w:val="55E013D4"/>
    <w:rsid w:val="56073432"/>
    <w:rsid w:val="56273D02"/>
    <w:rsid w:val="56446334"/>
    <w:rsid w:val="566F30B3"/>
    <w:rsid w:val="56F0288E"/>
    <w:rsid w:val="5714367D"/>
    <w:rsid w:val="5731103F"/>
    <w:rsid w:val="576042BD"/>
    <w:rsid w:val="5780612F"/>
    <w:rsid w:val="578D32BD"/>
    <w:rsid w:val="579A6B32"/>
    <w:rsid w:val="579E563C"/>
    <w:rsid w:val="57A00A05"/>
    <w:rsid w:val="57CE16DD"/>
    <w:rsid w:val="57F81D53"/>
    <w:rsid w:val="57FB7666"/>
    <w:rsid w:val="5802630E"/>
    <w:rsid w:val="58171CC3"/>
    <w:rsid w:val="581A4875"/>
    <w:rsid w:val="5823796B"/>
    <w:rsid w:val="584F455D"/>
    <w:rsid w:val="5858315E"/>
    <w:rsid w:val="585E6E26"/>
    <w:rsid w:val="586931AF"/>
    <w:rsid w:val="58AA328B"/>
    <w:rsid w:val="58AC7A22"/>
    <w:rsid w:val="58C00DE8"/>
    <w:rsid w:val="58C76B7A"/>
    <w:rsid w:val="58DA572E"/>
    <w:rsid w:val="58DB1C60"/>
    <w:rsid w:val="58FC0DE3"/>
    <w:rsid w:val="590F3887"/>
    <w:rsid w:val="594413FA"/>
    <w:rsid w:val="594717EF"/>
    <w:rsid w:val="59651E3E"/>
    <w:rsid w:val="598A718C"/>
    <w:rsid w:val="599447B1"/>
    <w:rsid w:val="599F5478"/>
    <w:rsid w:val="59BC08A1"/>
    <w:rsid w:val="59C567AB"/>
    <w:rsid w:val="59E86DF6"/>
    <w:rsid w:val="59EC2F98"/>
    <w:rsid w:val="59F33E9D"/>
    <w:rsid w:val="59FD6BBA"/>
    <w:rsid w:val="59FF0B13"/>
    <w:rsid w:val="5A010B4A"/>
    <w:rsid w:val="5A05204C"/>
    <w:rsid w:val="5A0F535E"/>
    <w:rsid w:val="5A0F5F57"/>
    <w:rsid w:val="5A146C8C"/>
    <w:rsid w:val="5A313441"/>
    <w:rsid w:val="5A447C72"/>
    <w:rsid w:val="5A575A4F"/>
    <w:rsid w:val="5A63400A"/>
    <w:rsid w:val="5A704CDA"/>
    <w:rsid w:val="5A7C6BFB"/>
    <w:rsid w:val="5A8470FE"/>
    <w:rsid w:val="5AB71EE6"/>
    <w:rsid w:val="5ABB1160"/>
    <w:rsid w:val="5AC1705B"/>
    <w:rsid w:val="5AD83647"/>
    <w:rsid w:val="5AEA552C"/>
    <w:rsid w:val="5AF83127"/>
    <w:rsid w:val="5B0653C5"/>
    <w:rsid w:val="5B0A058A"/>
    <w:rsid w:val="5B1B6F70"/>
    <w:rsid w:val="5B2A1300"/>
    <w:rsid w:val="5B381A83"/>
    <w:rsid w:val="5B3C12BA"/>
    <w:rsid w:val="5B50503C"/>
    <w:rsid w:val="5B556DC6"/>
    <w:rsid w:val="5B581EEC"/>
    <w:rsid w:val="5B81675E"/>
    <w:rsid w:val="5B854F2E"/>
    <w:rsid w:val="5BA36DF0"/>
    <w:rsid w:val="5BB66656"/>
    <w:rsid w:val="5BBB5555"/>
    <w:rsid w:val="5BCB6F37"/>
    <w:rsid w:val="5BDF3626"/>
    <w:rsid w:val="5BEC10D7"/>
    <w:rsid w:val="5BEE0934"/>
    <w:rsid w:val="5BF16107"/>
    <w:rsid w:val="5BF259B8"/>
    <w:rsid w:val="5BF84527"/>
    <w:rsid w:val="5C183518"/>
    <w:rsid w:val="5C1959A5"/>
    <w:rsid w:val="5C1D2F0B"/>
    <w:rsid w:val="5C452926"/>
    <w:rsid w:val="5C48198F"/>
    <w:rsid w:val="5C5579DA"/>
    <w:rsid w:val="5C7406D5"/>
    <w:rsid w:val="5C8855A1"/>
    <w:rsid w:val="5CA21003"/>
    <w:rsid w:val="5CA977DC"/>
    <w:rsid w:val="5CE409B0"/>
    <w:rsid w:val="5CF83CB1"/>
    <w:rsid w:val="5CFB0855"/>
    <w:rsid w:val="5CFE0329"/>
    <w:rsid w:val="5D072E41"/>
    <w:rsid w:val="5D10576A"/>
    <w:rsid w:val="5D2B74E5"/>
    <w:rsid w:val="5D390FD1"/>
    <w:rsid w:val="5D421E05"/>
    <w:rsid w:val="5D4E0F64"/>
    <w:rsid w:val="5D7A3683"/>
    <w:rsid w:val="5D8164A7"/>
    <w:rsid w:val="5D831298"/>
    <w:rsid w:val="5D9B7AC3"/>
    <w:rsid w:val="5DA65860"/>
    <w:rsid w:val="5DB10D02"/>
    <w:rsid w:val="5DBA2579"/>
    <w:rsid w:val="5DEE0167"/>
    <w:rsid w:val="5E1A2A95"/>
    <w:rsid w:val="5E214EFB"/>
    <w:rsid w:val="5E455C32"/>
    <w:rsid w:val="5E6026E6"/>
    <w:rsid w:val="5E63546E"/>
    <w:rsid w:val="5E75773C"/>
    <w:rsid w:val="5E91587E"/>
    <w:rsid w:val="5E980A7C"/>
    <w:rsid w:val="5EB143D9"/>
    <w:rsid w:val="5EEC4573"/>
    <w:rsid w:val="5EF44D83"/>
    <w:rsid w:val="5F0A4AAD"/>
    <w:rsid w:val="5F3076E8"/>
    <w:rsid w:val="5F5D1928"/>
    <w:rsid w:val="5F694B43"/>
    <w:rsid w:val="5F6E7359"/>
    <w:rsid w:val="5F7A1257"/>
    <w:rsid w:val="5F7C27A9"/>
    <w:rsid w:val="5F7F37A6"/>
    <w:rsid w:val="5F9B26E5"/>
    <w:rsid w:val="5FDF2746"/>
    <w:rsid w:val="60221B2F"/>
    <w:rsid w:val="602A51F1"/>
    <w:rsid w:val="6066072E"/>
    <w:rsid w:val="60674E10"/>
    <w:rsid w:val="607D570E"/>
    <w:rsid w:val="608C4AF0"/>
    <w:rsid w:val="60AC77EC"/>
    <w:rsid w:val="60B6372A"/>
    <w:rsid w:val="60E2385C"/>
    <w:rsid w:val="610C397C"/>
    <w:rsid w:val="611C2D41"/>
    <w:rsid w:val="61331999"/>
    <w:rsid w:val="615C59B3"/>
    <w:rsid w:val="617653FF"/>
    <w:rsid w:val="618D437B"/>
    <w:rsid w:val="619608DE"/>
    <w:rsid w:val="61BA2292"/>
    <w:rsid w:val="61BC325B"/>
    <w:rsid w:val="61C831DB"/>
    <w:rsid w:val="61CF7FDF"/>
    <w:rsid w:val="61DF3D6F"/>
    <w:rsid w:val="620F6F50"/>
    <w:rsid w:val="621C6890"/>
    <w:rsid w:val="621E57F1"/>
    <w:rsid w:val="62312252"/>
    <w:rsid w:val="624F23FA"/>
    <w:rsid w:val="62517BE7"/>
    <w:rsid w:val="62576483"/>
    <w:rsid w:val="6259692E"/>
    <w:rsid w:val="626C1399"/>
    <w:rsid w:val="628B7CE0"/>
    <w:rsid w:val="629C7E5B"/>
    <w:rsid w:val="62D9687E"/>
    <w:rsid w:val="62F14C9A"/>
    <w:rsid w:val="631631FE"/>
    <w:rsid w:val="632628D4"/>
    <w:rsid w:val="63270C3F"/>
    <w:rsid w:val="63274B5A"/>
    <w:rsid w:val="635B1BB2"/>
    <w:rsid w:val="63665CC4"/>
    <w:rsid w:val="636D51E3"/>
    <w:rsid w:val="63966868"/>
    <w:rsid w:val="63975202"/>
    <w:rsid w:val="63990197"/>
    <w:rsid w:val="63D4381E"/>
    <w:rsid w:val="63EF104E"/>
    <w:rsid w:val="63FA0406"/>
    <w:rsid w:val="63FA5D8C"/>
    <w:rsid w:val="643D13BF"/>
    <w:rsid w:val="645145B9"/>
    <w:rsid w:val="64525D28"/>
    <w:rsid w:val="646475E4"/>
    <w:rsid w:val="6466746E"/>
    <w:rsid w:val="64846014"/>
    <w:rsid w:val="6486486A"/>
    <w:rsid w:val="64894F64"/>
    <w:rsid w:val="648959A9"/>
    <w:rsid w:val="64AC6232"/>
    <w:rsid w:val="64AF1F66"/>
    <w:rsid w:val="64BA1914"/>
    <w:rsid w:val="64F476BB"/>
    <w:rsid w:val="65417286"/>
    <w:rsid w:val="65421088"/>
    <w:rsid w:val="654D0880"/>
    <w:rsid w:val="655D6579"/>
    <w:rsid w:val="655E081A"/>
    <w:rsid w:val="657E002B"/>
    <w:rsid w:val="657F7A07"/>
    <w:rsid w:val="658C0E64"/>
    <w:rsid w:val="6595586A"/>
    <w:rsid w:val="65A5568F"/>
    <w:rsid w:val="65B31482"/>
    <w:rsid w:val="660166D2"/>
    <w:rsid w:val="660E52D5"/>
    <w:rsid w:val="660E5F81"/>
    <w:rsid w:val="662440C0"/>
    <w:rsid w:val="662B18E3"/>
    <w:rsid w:val="665637CA"/>
    <w:rsid w:val="66652B61"/>
    <w:rsid w:val="666772E7"/>
    <w:rsid w:val="6669011F"/>
    <w:rsid w:val="666D321E"/>
    <w:rsid w:val="668A274B"/>
    <w:rsid w:val="66AE07BB"/>
    <w:rsid w:val="66BA0D0C"/>
    <w:rsid w:val="66C20600"/>
    <w:rsid w:val="66D07890"/>
    <w:rsid w:val="66DB2816"/>
    <w:rsid w:val="66DD0C2F"/>
    <w:rsid w:val="66EE4495"/>
    <w:rsid w:val="67102D5B"/>
    <w:rsid w:val="67196B76"/>
    <w:rsid w:val="672408A8"/>
    <w:rsid w:val="67316BC3"/>
    <w:rsid w:val="674C5124"/>
    <w:rsid w:val="67883BFB"/>
    <w:rsid w:val="678D2E52"/>
    <w:rsid w:val="67900EF5"/>
    <w:rsid w:val="67A02667"/>
    <w:rsid w:val="67A609E9"/>
    <w:rsid w:val="67D43E8A"/>
    <w:rsid w:val="680A5ED3"/>
    <w:rsid w:val="681E7B60"/>
    <w:rsid w:val="68251B06"/>
    <w:rsid w:val="683927DC"/>
    <w:rsid w:val="684117CF"/>
    <w:rsid w:val="684942DE"/>
    <w:rsid w:val="685322F6"/>
    <w:rsid w:val="685F2474"/>
    <w:rsid w:val="685F51EC"/>
    <w:rsid w:val="686C068D"/>
    <w:rsid w:val="68896A91"/>
    <w:rsid w:val="688E71B3"/>
    <w:rsid w:val="68C10A49"/>
    <w:rsid w:val="68DC09C1"/>
    <w:rsid w:val="68E24052"/>
    <w:rsid w:val="69047D18"/>
    <w:rsid w:val="69236F4C"/>
    <w:rsid w:val="6939047D"/>
    <w:rsid w:val="696E6216"/>
    <w:rsid w:val="69A5732A"/>
    <w:rsid w:val="69A65F6A"/>
    <w:rsid w:val="69B906D7"/>
    <w:rsid w:val="69C246E6"/>
    <w:rsid w:val="69C34D19"/>
    <w:rsid w:val="69C74B34"/>
    <w:rsid w:val="69CA2B7E"/>
    <w:rsid w:val="69CD424A"/>
    <w:rsid w:val="69F63619"/>
    <w:rsid w:val="69FA0937"/>
    <w:rsid w:val="6A0E2496"/>
    <w:rsid w:val="6A124500"/>
    <w:rsid w:val="6A125D35"/>
    <w:rsid w:val="6A1654AF"/>
    <w:rsid w:val="6A247FD8"/>
    <w:rsid w:val="6A2E1359"/>
    <w:rsid w:val="6A4118B1"/>
    <w:rsid w:val="6A576381"/>
    <w:rsid w:val="6A582B2C"/>
    <w:rsid w:val="6A7306C4"/>
    <w:rsid w:val="6A785110"/>
    <w:rsid w:val="6A7C1E16"/>
    <w:rsid w:val="6A8D339C"/>
    <w:rsid w:val="6A9D5053"/>
    <w:rsid w:val="6AC337E2"/>
    <w:rsid w:val="6ACE7B2D"/>
    <w:rsid w:val="6AE276F8"/>
    <w:rsid w:val="6B32746F"/>
    <w:rsid w:val="6B3D6E29"/>
    <w:rsid w:val="6B47232B"/>
    <w:rsid w:val="6B4F5AEF"/>
    <w:rsid w:val="6B533A07"/>
    <w:rsid w:val="6B5B4282"/>
    <w:rsid w:val="6B661C62"/>
    <w:rsid w:val="6B692562"/>
    <w:rsid w:val="6B7A118D"/>
    <w:rsid w:val="6BB03EFC"/>
    <w:rsid w:val="6BBC43B4"/>
    <w:rsid w:val="6BDC454D"/>
    <w:rsid w:val="6BE004B8"/>
    <w:rsid w:val="6BE06F5B"/>
    <w:rsid w:val="6BE424DE"/>
    <w:rsid w:val="6BF81542"/>
    <w:rsid w:val="6BF85814"/>
    <w:rsid w:val="6C14157B"/>
    <w:rsid w:val="6C342436"/>
    <w:rsid w:val="6C390204"/>
    <w:rsid w:val="6C4C67DF"/>
    <w:rsid w:val="6C4C6E62"/>
    <w:rsid w:val="6C5A0E3B"/>
    <w:rsid w:val="6C5F5E9E"/>
    <w:rsid w:val="6C682F41"/>
    <w:rsid w:val="6C78537D"/>
    <w:rsid w:val="6C9E70DD"/>
    <w:rsid w:val="6C9E7EE6"/>
    <w:rsid w:val="6CC035F8"/>
    <w:rsid w:val="6CE40F47"/>
    <w:rsid w:val="6CE71527"/>
    <w:rsid w:val="6CFB4184"/>
    <w:rsid w:val="6D060242"/>
    <w:rsid w:val="6D12536B"/>
    <w:rsid w:val="6D156213"/>
    <w:rsid w:val="6D19248A"/>
    <w:rsid w:val="6D21755B"/>
    <w:rsid w:val="6D234E2A"/>
    <w:rsid w:val="6D3105C6"/>
    <w:rsid w:val="6D55572A"/>
    <w:rsid w:val="6D647CCA"/>
    <w:rsid w:val="6D7422CC"/>
    <w:rsid w:val="6D9637EB"/>
    <w:rsid w:val="6DBE4751"/>
    <w:rsid w:val="6DC47540"/>
    <w:rsid w:val="6DDB535C"/>
    <w:rsid w:val="6DDF46C0"/>
    <w:rsid w:val="6DE018A5"/>
    <w:rsid w:val="6E0E291B"/>
    <w:rsid w:val="6E1A6823"/>
    <w:rsid w:val="6E1E7A18"/>
    <w:rsid w:val="6E2859D2"/>
    <w:rsid w:val="6E2E1EB2"/>
    <w:rsid w:val="6E2F16D1"/>
    <w:rsid w:val="6E454337"/>
    <w:rsid w:val="6E6D6326"/>
    <w:rsid w:val="6E7B3A38"/>
    <w:rsid w:val="6E7C230A"/>
    <w:rsid w:val="6E9C06FD"/>
    <w:rsid w:val="6EA6176C"/>
    <w:rsid w:val="6EB20ACC"/>
    <w:rsid w:val="6EF81EC4"/>
    <w:rsid w:val="6F0522C6"/>
    <w:rsid w:val="6F0F400C"/>
    <w:rsid w:val="6F1001AE"/>
    <w:rsid w:val="6F153C7D"/>
    <w:rsid w:val="6F1F55E3"/>
    <w:rsid w:val="6F2B659C"/>
    <w:rsid w:val="6F34467B"/>
    <w:rsid w:val="6F39451C"/>
    <w:rsid w:val="6F4E10C8"/>
    <w:rsid w:val="6F62721B"/>
    <w:rsid w:val="6F725A26"/>
    <w:rsid w:val="6F867DE6"/>
    <w:rsid w:val="6F937B32"/>
    <w:rsid w:val="6F953EB7"/>
    <w:rsid w:val="6FB237D8"/>
    <w:rsid w:val="6FB47687"/>
    <w:rsid w:val="6FCF19EB"/>
    <w:rsid w:val="6FD75C64"/>
    <w:rsid w:val="6FF20411"/>
    <w:rsid w:val="70097823"/>
    <w:rsid w:val="700D18C0"/>
    <w:rsid w:val="702D1C69"/>
    <w:rsid w:val="702E662D"/>
    <w:rsid w:val="70571022"/>
    <w:rsid w:val="706824C6"/>
    <w:rsid w:val="7071562A"/>
    <w:rsid w:val="70763C61"/>
    <w:rsid w:val="707E5F69"/>
    <w:rsid w:val="708A2161"/>
    <w:rsid w:val="708A4B6D"/>
    <w:rsid w:val="708F09E5"/>
    <w:rsid w:val="709956AE"/>
    <w:rsid w:val="70C92C76"/>
    <w:rsid w:val="70E95CC1"/>
    <w:rsid w:val="70EF64B7"/>
    <w:rsid w:val="70F327D1"/>
    <w:rsid w:val="70FA6999"/>
    <w:rsid w:val="70FE55B3"/>
    <w:rsid w:val="711E6866"/>
    <w:rsid w:val="713433FF"/>
    <w:rsid w:val="713F6FF4"/>
    <w:rsid w:val="71481928"/>
    <w:rsid w:val="71505E3D"/>
    <w:rsid w:val="71520B6B"/>
    <w:rsid w:val="717F7F07"/>
    <w:rsid w:val="718046A8"/>
    <w:rsid w:val="718311E4"/>
    <w:rsid w:val="718D70C0"/>
    <w:rsid w:val="7199121F"/>
    <w:rsid w:val="71CA2135"/>
    <w:rsid w:val="71D75626"/>
    <w:rsid w:val="71EF58AC"/>
    <w:rsid w:val="71F46F9B"/>
    <w:rsid w:val="721F2E5F"/>
    <w:rsid w:val="722A0159"/>
    <w:rsid w:val="725A2AC9"/>
    <w:rsid w:val="727B7D1E"/>
    <w:rsid w:val="728611FA"/>
    <w:rsid w:val="72904A75"/>
    <w:rsid w:val="72A45BFD"/>
    <w:rsid w:val="72B12D9F"/>
    <w:rsid w:val="72C356CA"/>
    <w:rsid w:val="72E45C61"/>
    <w:rsid w:val="72EA5731"/>
    <w:rsid w:val="7305488A"/>
    <w:rsid w:val="73331D85"/>
    <w:rsid w:val="73772CB8"/>
    <w:rsid w:val="73894F4C"/>
    <w:rsid w:val="73947B55"/>
    <w:rsid w:val="7398187F"/>
    <w:rsid w:val="739B49BB"/>
    <w:rsid w:val="73A66C44"/>
    <w:rsid w:val="73B748B1"/>
    <w:rsid w:val="73D30934"/>
    <w:rsid w:val="73DF3E87"/>
    <w:rsid w:val="740D79DA"/>
    <w:rsid w:val="742372F0"/>
    <w:rsid w:val="742C2524"/>
    <w:rsid w:val="744D56B0"/>
    <w:rsid w:val="74513A3F"/>
    <w:rsid w:val="74582095"/>
    <w:rsid w:val="745F22D1"/>
    <w:rsid w:val="746A05DD"/>
    <w:rsid w:val="746A6B14"/>
    <w:rsid w:val="74720CA5"/>
    <w:rsid w:val="747A7EA2"/>
    <w:rsid w:val="749130E0"/>
    <w:rsid w:val="74921D97"/>
    <w:rsid w:val="74B132A4"/>
    <w:rsid w:val="74CE038B"/>
    <w:rsid w:val="74E54353"/>
    <w:rsid w:val="75002D22"/>
    <w:rsid w:val="75013657"/>
    <w:rsid w:val="75130303"/>
    <w:rsid w:val="751773D1"/>
    <w:rsid w:val="75270CAF"/>
    <w:rsid w:val="7541132E"/>
    <w:rsid w:val="75413B20"/>
    <w:rsid w:val="7567296B"/>
    <w:rsid w:val="75731F0C"/>
    <w:rsid w:val="75736C8C"/>
    <w:rsid w:val="75793396"/>
    <w:rsid w:val="75851560"/>
    <w:rsid w:val="75A1343B"/>
    <w:rsid w:val="75B86CAE"/>
    <w:rsid w:val="75B93780"/>
    <w:rsid w:val="75E24546"/>
    <w:rsid w:val="75F33057"/>
    <w:rsid w:val="7605041F"/>
    <w:rsid w:val="76113E9D"/>
    <w:rsid w:val="7654514A"/>
    <w:rsid w:val="765F6032"/>
    <w:rsid w:val="766970BB"/>
    <w:rsid w:val="766F5E31"/>
    <w:rsid w:val="76743659"/>
    <w:rsid w:val="76903FE3"/>
    <w:rsid w:val="76B920E9"/>
    <w:rsid w:val="76BA69D7"/>
    <w:rsid w:val="76C42214"/>
    <w:rsid w:val="76C50B89"/>
    <w:rsid w:val="76E4539D"/>
    <w:rsid w:val="76EB230D"/>
    <w:rsid w:val="77012DD3"/>
    <w:rsid w:val="770169BF"/>
    <w:rsid w:val="772F59A9"/>
    <w:rsid w:val="773E323B"/>
    <w:rsid w:val="77503948"/>
    <w:rsid w:val="775F36D6"/>
    <w:rsid w:val="776D3C5F"/>
    <w:rsid w:val="77800160"/>
    <w:rsid w:val="778C6A3A"/>
    <w:rsid w:val="77987CFC"/>
    <w:rsid w:val="77C60D40"/>
    <w:rsid w:val="77DB175C"/>
    <w:rsid w:val="77DF2358"/>
    <w:rsid w:val="77DF2DC5"/>
    <w:rsid w:val="77FD4C9C"/>
    <w:rsid w:val="780024FD"/>
    <w:rsid w:val="781A1655"/>
    <w:rsid w:val="78496D15"/>
    <w:rsid w:val="78665FB5"/>
    <w:rsid w:val="78914EEE"/>
    <w:rsid w:val="78940595"/>
    <w:rsid w:val="789F1311"/>
    <w:rsid w:val="78AE1EFA"/>
    <w:rsid w:val="78B442F2"/>
    <w:rsid w:val="78CA557F"/>
    <w:rsid w:val="78E22E55"/>
    <w:rsid w:val="78F46BD6"/>
    <w:rsid w:val="78FB403A"/>
    <w:rsid w:val="78FC12FD"/>
    <w:rsid w:val="78FC75FE"/>
    <w:rsid w:val="790D4D43"/>
    <w:rsid w:val="792C51C2"/>
    <w:rsid w:val="79326529"/>
    <w:rsid w:val="794A1A4B"/>
    <w:rsid w:val="79531CC3"/>
    <w:rsid w:val="79753880"/>
    <w:rsid w:val="79772849"/>
    <w:rsid w:val="797D75D2"/>
    <w:rsid w:val="79971F8E"/>
    <w:rsid w:val="799C5A51"/>
    <w:rsid w:val="799E4BF8"/>
    <w:rsid w:val="79A95D3F"/>
    <w:rsid w:val="79F05C24"/>
    <w:rsid w:val="79F477F6"/>
    <w:rsid w:val="7A09621B"/>
    <w:rsid w:val="7A097DD2"/>
    <w:rsid w:val="7A157528"/>
    <w:rsid w:val="7A1B0E17"/>
    <w:rsid w:val="7A2778CD"/>
    <w:rsid w:val="7A3B786E"/>
    <w:rsid w:val="7A46309B"/>
    <w:rsid w:val="7A586ED1"/>
    <w:rsid w:val="7A661A4F"/>
    <w:rsid w:val="7A670AE0"/>
    <w:rsid w:val="7A777052"/>
    <w:rsid w:val="7A911CC3"/>
    <w:rsid w:val="7A945A43"/>
    <w:rsid w:val="7AAA55A6"/>
    <w:rsid w:val="7AB12F3F"/>
    <w:rsid w:val="7AC55B78"/>
    <w:rsid w:val="7AE81198"/>
    <w:rsid w:val="7AF238ED"/>
    <w:rsid w:val="7AFE5FC4"/>
    <w:rsid w:val="7B047964"/>
    <w:rsid w:val="7B15056A"/>
    <w:rsid w:val="7B27230E"/>
    <w:rsid w:val="7B2B3054"/>
    <w:rsid w:val="7B312F97"/>
    <w:rsid w:val="7B42694A"/>
    <w:rsid w:val="7B5F0323"/>
    <w:rsid w:val="7B6F77FF"/>
    <w:rsid w:val="7B8E2540"/>
    <w:rsid w:val="7B8F6EC9"/>
    <w:rsid w:val="7B985B2F"/>
    <w:rsid w:val="7B9901B8"/>
    <w:rsid w:val="7BAE7B1B"/>
    <w:rsid w:val="7BB01D35"/>
    <w:rsid w:val="7BB74A8E"/>
    <w:rsid w:val="7BBA4BBF"/>
    <w:rsid w:val="7BC7479F"/>
    <w:rsid w:val="7BD6315E"/>
    <w:rsid w:val="7BE73426"/>
    <w:rsid w:val="7BF36808"/>
    <w:rsid w:val="7BF52881"/>
    <w:rsid w:val="7BF70A62"/>
    <w:rsid w:val="7C0271C3"/>
    <w:rsid w:val="7C0E0089"/>
    <w:rsid w:val="7C195C97"/>
    <w:rsid w:val="7C292831"/>
    <w:rsid w:val="7C2C3FF9"/>
    <w:rsid w:val="7C3251FC"/>
    <w:rsid w:val="7C560147"/>
    <w:rsid w:val="7C687B6B"/>
    <w:rsid w:val="7C7322AF"/>
    <w:rsid w:val="7C7F697C"/>
    <w:rsid w:val="7C8337E6"/>
    <w:rsid w:val="7C845F30"/>
    <w:rsid w:val="7CA0093D"/>
    <w:rsid w:val="7CCB7158"/>
    <w:rsid w:val="7CE60BCD"/>
    <w:rsid w:val="7D02754A"/>
    <w:rsid w:val="7D0833B8"/>
    <w:rsid w:val="7D13084F"/>
    <w:rsid w:val="7D1D7207"/>
    <w:rsid w:val="7D273DA0"/>
    <w:rsid w:val="7D323175"/>
    <w:rsid w:val="7D3C5455"/>
    <w:rsid w:val="7D8D13DC"/>
    <w:rsid w:val="7D9C4FF1"/>
    <w:rsid w:val="7D9D67DB"/>
    <w:rsid w:val="7DA04A72"/>
    <w:rsid w:val="7DA85A08"/>
    <w:rsid w:val="7DBE13C1"/>
    <w:rsid w:val="7DC466D1"/>
    <w:rsid w:val="7DE90B6C"/>
    <w:rsid w:val="7DED0CA8"/>
    <w:rsid w:val="7DF62F0E"/>
    <w:rsid w:val="7E0E6746"/>
    <w:rsid w:val="7E3C3D3F"/>
    <w:rsid w:val="7E3C44F6"/>
    <w:rsid w:val="7E5B1814"/>
    <w:rsid w:val="7E8702F7"/>
    <w:rsid w:val="7E9117D2"/>
    <w:rsid w:val="7EA65C99"/>
    <w:rsid w:val="7EBB2B8B"/>
    <w:rsid w:val="7EBE792B"/>
    <w:rsid w:val="7EDD01EC"/>
    <w:rsid w:val="7EFE48C5"/>
    <w:rsid w:val="7F36134F"/>
    <w:rsid w:val="7F5920D6"/>
    <w:rsid w:val="7F690CAE"/>
    <w:rsid w:val="7F966F2D"/>
    <w:rsid w:val="7FAF10DE"/>
    <w:rsid w:val="7FB247B5"/>
    <w:rsid w:val="7FB30345"/>
    <w:rsid w:val="7FBC6F61"/>
    <w:rsid w:val="7FDB0D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semiHidden="0" w:name="heading 6"/>
    <w:lsdException w:qFormat="1" w:unhideWhenUsed="0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6"/>
    <w:qFormat/>
    <w:uiPriority w:val="0"/>
    <w:pPr>
      <w:keepNext/>
      <w:keepLines/>
      <w:numPr>
        <w:ilvl w:val="0"/>
        <w:numId w:val="1"/>
      </w:numPr>
      <w:spacing w:before="340" w:beforeLines="0" w:after="330" w:afterLines="0" w:line="576" w:lineRule="auto"/>
      <w:outlineLvl w:val="0"/>
    </w:pPr>
    <w:rPr>
      <w:rFonts w:ascii="Times New Roman" w:hAnsi="Times New Roman"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7"/>
    <w:qFormat/>
    <w:uiPriority w:val="0"/>
    <w:pPr>
      <w:keepNext/>
      <w:keepLines/>
      <w:numPr>
        <w:ilvl w:val="1"/>
        <w:numId w:val="1"/>
      </w:numPr>
      <w:spacing w:before="260" w:beforeLines="0" w:after="260" w:afterLines="0" w:line="415" w:lineRule="auto"/>
      <w:ind w:left="575" w:hanging="575"/>
      <w:outlineLvl w:val="1"/>
    </w:pPr>
    <w:rPr>
      <w:rFonts w:ascii="Arial" w:hAnsi="Arial" w:eastAsia="黑体"/>
      <w:b/>
      <w:bCs/>
      <w:kern w:val="2"/>
      <w:sz w:val="32"/>
      <w:szCs w:val="32"/>
    </w:rPr>
  </w:style>
  <w:style w:type="paragraph" w:styleId="4">
    <w:name w:val="heading 3"/>
    <w:basedOn w:val="1"/>
    <w:next w:val="1"/>
    <w:link w:val="53"/>
    <w:qFormat/>
    <w:uiPriority w:val="0"/>
    <w:pPr>
      <w:keepNext/>
      <w:keepLines/>
      <w:numPr>
        <w:ilvl w:val="2"/>
        <w:numId w:val="1"/>
      </w:numPr>
      <w:spacing w:before="260" w:beforeLines="0" w:after="260" w:afterLines="0" w:line="415" w:lineRule="auto"/>
      <w:ind w:left="720" w:hanging="720"/>
      <w:outlineLvl w:val="2"/>
    </w:pPr>
    <w:rPr>
      <w:b/>
      <w:bCs/>
      <w:kern w:val="2"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beforeLines="0" w:after="290" w:afterLines="0" w:line="374" w:lineRule="auto"/>
      <w:ind w:left="864" w:hanging="864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beforeLines="0" w:after="64" w:afterLines="0" w:line="319" w:lineRule="auto"/>
      <w:ind w:left="1296" w:hanging="1296"/>
      <w:outlineLvl w:val="6"/>
    </w:pPr>
    <w:rPr>
      <w:b/>
      <w:bCs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qFormat/>
    <w:uiPriority w:val="0"/>
  </w:style>
  <w:style w:type="table" w:default="1" w:styleId="2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link w:val="51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qFormat/>
    <w:uiPriority w:val="0"/>
    <w:pPr>
      <w:spacing w:before="100" w:beforeLines="0" w:beforeAutospacing="1" w:after="100" w:afterLines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0">
    <w:name w:val="Title"/>
    <w:basedOn w:val="1"/>
    <w:qFormat/>
    <w:uiPriority w:val="0"/>
    <w:pPr>
      <w:spacing w:before="240" w:beforeLines="0" w:after="60" w:afterLines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22">
    <w:name w:val="Table Grid"/>
    <w:basedOn w:val="2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qFormat/>
    <w:uiPriority w:val="0"/>
    <w:rPr>
      <w:b/>
      <w:bCs/>
    </w:rPr>
  </w:style>
  <w:style w:type="character" w:styleId="25">
    <w:name w:val="FollowedHyperlink"/>
    <w:qFormat/>
    <w:uiPriority w:val="0"/>
    <w:rPr>
      <w:color w:val="800080"/>
      <w:u w:val="single"/>
    </w:rPr>
  </w:style>
  <w:style w:type="character" w:styleId="26">
    <w:name w:val="Emphasis"/>
    <w:qFormat/>
    <w:uiPriority w:val="0"/>
    <w:rPr>
      <w:color w:val="CC0000"/>
    </w:rPr>
  </w:style>
  <w:style w:type="character" w:styleId="27">
    <w:name w:val="Hyperlink"/>
    <w:qFormat/>
    <w:uiPriority w:val="0"/>
    <w:rPr>
      <w:color w:val="0000FF"/>
      <w:u w:val="single"/>
    </w:rPr>
  </w:style>
  <w:style w:type="character" w:styleId="28">
    <w:name w:val="HTML Code"/>
    <w:qFormat/>
    <w:uiPriority w:val="0"/>
    <w:rPr>
      <w:rFonts w:ascii="Courier New" w:hAnsi="Courier New"/>
      <w:sz w:val="20"/>
    </w:rPr>
  </w:style>
  <w:style w:type="paragraph" w:customStyle="1" w:styleId="29">
    <w:name w:val="2标题二"/>
    <w:basedOn w:val="3"/>
    <w:link w:val="56"/>
    <w:qFormat/>
    <w:uiPriority w:val="0"/>
    <w:pPr>
      <w:numPr>
        <w:ilvl w:val="1"/>
        <w:numId w:val="2"/>
      </w:numPr>
      <w:tabs>
        <w:tab w:val="left" w:pos="567"/>
      </w:tabs>
      <w:spacing w:line="288" w:lineRule="auto"/>
      <w:ind w:right="100" w:rightChars="100"/>
    </w:pPr>
    <w:rPr>
      <w:rFonts w:ascii="Arial" w:hAnsi="Arial" w:eastAsia="黑体"/>
      <w:kern w:val="2"/>
      <w:sz w:val="30"/>
      <w:szCs w:val="32"/>
    </w:rPr>
  </w:style>
  <w:style w:type="paragraph" w:customStyle="1" w:styleId="30">
    <w:name w:val="1标题一"/>
    <w:basedOn w:val="2"/>
    <w:link w:val="59"/>
    <w:qFormat/>
    <w:uiPriority w:val="0"/>
    <w:pPr>
      <w:numPr>
        <w:ilvl w:val="0"/>
        <w:numId w:val="2"/>
      </w:numPr>
      <w:spacing w:line="288" w:lineRule="auto"/>
    </w:pPr>
  </w:style>
  <w:style w:type="paragraph" w:customStyle="1" w:styleId="31">
    <w:name w:val="msolistparagraph"/>
    <w:basedOn w:val="1"/>
    <w:qFormat/>
    <w:uiPriority w:val="0"/>
    <w:pPr>
      <w:widowControl/>
      <w:spacing w:before="100" w:beforeLines="0" w:beforeAutospacing="1" w:after="100" w:afterLines="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2">
    <w:name w:val="coder"/>
    <w:basedOn w:val="1"/>
    <w:link w:val="50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  <w:ind w:leftChars="200"/>
    </w:pPr>
    <w:rPr>
      <w:sz w:val="21"/>
      <w:shd w:val="clear" w:color="auto" w:fill="D9D9D9"/>
    </w:rPr>
  </w:style>
  <w:style w:type="paragraph" w:customStyle="1" w:styleId="33">
    <w:name w:val="5编号正文"/>
    <w:basedOn w:val="34"/>
    <w:link w:val="47"/>
    <w:qFormat/>
    <w:uiPriority w:val="0"/>
    <w:pPr>
      <w:numPr>
        <w:ilvl w:val="3"/>
        <w:numId w:val="2"/>
      </w:numPr>
      <w:spacing w:before="31" w:beforeLines="10" w:after="31" w:afterLines="10" w:line="288" w:lineRule="auto"/>
      <w:ind w:firstLineChars="0"/>
    </w:pPr>
    <w:rPr>
      <w:rFonts w:ascii="Courier New" w:hAnsi="Courier New" w:cs="Courier New"/>
      <w:kern w:val="2"/>
      <w:sz w:val="21"/>
    </w:rPr>
  </w:style>
  <w:style w:type="paragraph" w:customStyle="1" w:styleId="34">
    <w:name w:val="样式 首行缩进:  2 字符"/>
    <w:basedOn w:val="1"/>
    <w:link w:val="54"/>
    <w:qFormat/>
    <w:uiPriority w:val="0"/>
    <w:pPr>
      <w:ind w:firstLine="420" w:firstLineChars="200"/>
    </w:pPr>
    <w:rPr>
      <w:rFonts w:cs="宋体"/>
      <w:kern w:val="2"/>
      <w:sz w:val="21"/>
    </w:rPr>
  </w:style>
  <w:style w:type="paragraph" w:customStyle="1" w:styleId="35">
    <w:name w:val="code"/>
    <w:basedOn w:val="1"/>
    <w:qFormat/>
    <w:uiPriority w:val="0"/>
    <w:pPr>
      <w:widowControl/>
      <w:pBdr>
        <w:top w:val="dotted" w:color="auto" w:sz="4" w:space="1"/>
        <w:left w:val="dotted" w:color="auto" w:sz="4" w:space="4"/>
        <w:bottom w:val="dotted" w:color="auto" w:sz="4" w:space="1"/>
        <w:right w:val="dotted" w:color="auto" w:sz="4" w:space="4"/>
      </w:pBdr>
      <w:shd w:val="clear" w:color="auto" w:fill="F3F3F3"/>
      <w:spacing w:line="240" w:lineRule="auto"/>
      <w:jc w:val="left"/>
    </w:pPr>
    <w:rPr>
      <w:rFonts w:ascii="Courier New" w:hAnsi="Courier New" w:eastAsia="宋体" w:cs="Courier New"/>
      <w:sz w:val="18"/>
      <w:szCs w:val="22"/>
      <w:lang w:val="en-US" w:eastAsia="zh-CN"/>
    </w:rPr>
  </w:style>
  <w:style w:type="paragraph" w:customStyle="1" w:styleId="36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customStyle="1" w:styleId="37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/>
    </w:pPr>
    <w:rPr>
      <w:rFonts w:eastAsia="Courier New"/>
      <w:sz w:val="24"/>
    </w:rPr>
  </w:style>
  <w:style w:type="paragraph" w:customStyle="1" w:styleId="38">
    <w:name w:val="4正文"/>
    <w:basedOn w:val="34"/>
    <w:link w:val="58"/>
    <w:qFormat/>
    <w:uiPriority w:val="0"/>
    <w:pPr>
      <w:spacing w:before="31" w:beforeLines="10" w:after="31" w:afterLines="10" w:line="288" w:lineRule="auto"/>
    </w:pPr>
    <w:rPr>
      <w:rFonts w:ascii="Courier New" w:cs="Courier New"/>
      <w:kern w:val="2"/>
      <w:sz w:val="21"/>
    </w:rPr>
  </w:style>
  <w:style w:type="paragraph" w:customStyle="1" w:styleId="39">
    <w:name w:val="List Paragraph"/>
    <w:basedOn w:val="1"/>
    <w:link w:val="49"/>
    <w:qFormat/>
    <w:uiPriority w:val="0"/>
    <w:pPr>
      <w:ind w:firstLine="420" w:firstLineChars="200"/>
    </w:pPr>
  </w:style>
  <w:style w:type="paragraph" w:customStyle="1" w:styleId="40">
    <w:name w:val="codecode"/>
    <w:basedOn w:val="35"/>
    <w:qFormat/>
    <w:uiPriority w:val="0"/>
    <w:rPr>
      <w:rFonts w:ascii="Courier New" w:hAnsi="Courier New" w:eastAsia="宋体" w:cs="Courier New"/>
      <w:sz w:val="18"/>
      <w:szCs w:val="22"/>
      <w:shd w:val="clear" w:color="auto" w:fill="F3F3F3"/>
      <w:lang w:val="en-US" w:eastAsia="zh-CN"/>
    </w:rPr>
  </w:style>
  <w:style w:type="paragraph" w:customStyle="1" w:styleId="41">
    <w:name w:val="annotation subject"/>
    <w:basedOn w:val="11"/>
    <w:next w:val="11"/>
    <w:link w:val="48"/>
    <w:qFormat/>
    <w:uiPriority w:val="0"/>
    <w:rPr>
      <w:b/>
      <w:bCs/>
    </w:rPr>
  </w:style>
  <w:style w:type="paragraph" w:customStyle="1" w:styleId="42">
    <w:name w:val="Block Text"/>
    <w:basedOn w:val="1"/>
    <w:qFormat/>
    <w:uiPriority w:val="0"/>
    <w:pPr>
      <w:spacing w:after="120" w:afterLines="0"/>
      <w:ind w:left="1440" w:leftChars="700" w:right="1440" w:rightChars="700"/>
    </w:pPr>
  </w:style>
  <w:style w:type="paragraph" w:customStyle="1" w:styleId="43">
    <w:name w:val="Document Map"/>
    <w:basedOn w:val="1"/>
    <w:qFormat/>
    <w:uiPriority w:val="0"/>
    <w:pPr>
      <w:shd w:val="clear" w:color="auto" w:fill="000080"/>
    </w:pPr>
  </w:style>
  <w:style w:type="paragraph" w:customStyle="1" w:styleId="44">
    <w:name w:val="3标题三"/>
    <w:basedOn w:val="4"/>
    <w:link w:val="52"/>
    <w:qFormat/>
    <w:uiPriority w:val="0"/>
    <w:pPr>
      <w:numPr>
        <w:ilvl w:val="2"/>
        <w:numId w:val="2"/>
      </w:numPr>
      <w:tabs>
        <w:tab w:val="left" w:pos="425"/>
        <w:tab w:val="clear" w:pos="709"/>
      </w:tabs>
      <w:spacing w:line="288" w:lineRule="auto"/>
      <w:ind w:left="4909" w:leftChars="100" w:right="100" w:rightChars="100"/>
    </w:pPr>
    <w:rPr>
      <w:kern w:val="2"/>
      <w:sz w:val="24"/>
      <w:szCs w:val="32"/>
    </w:rPr>
  </w:style>
  <w:style w:type="paragraph" w:customStyle="1" w:styleId="45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sz w:val="21"/>
      <w:szCs w:val="24"/>
    </w:rPr>
  </w:style>
  <w:style w:type="character" w:customStyle="1" w:styleId="46">
    <w:name w:val="标题 1 字符"/>
    <w:link w:val="2"/>
    <w:qFormat/>
    <w:uiPriority w:val="0"/>
    <w:rPr>
      <w:rFonts w:ascii="Times New Roman" w:hAnsi="Times New Roman" w:eastAsia="宋体"/>
      <w:b/>
      <w:bCs/>
      <w:kern w:val="44"/>
      <w:sz w:val="44"/>
      <w:szCs w:val="44"/>
    </w:rPr>
  </w:style>
  <w:style w:type="character" w:customStyle="1" w:styleId="47">
    <w:name w:val="5编号正文 Char Char"/>
    <w:link w:val="33"/>
    <w:qFormat/>
    <w:uiPriority w:val="0"/>
    <w:rPr>
      <w:rFonts w:ascii="Courier New" w:hAnsi="Courier New" w:cs="Courier New"/>
      <w:kern w:val="2"/>
      <w:sz w:val="21"/>
      <w:szCs w:val="24"/>
    </w:rPr>
  </w:style>
  <w:style w:type="character" w:customStyle="1" w:styleId="48">
    <w:name w:val="annotation subject Char"/>
    <w:link w:val="41"/>
    <w:qFormat/>
    <w:uiPriority w:val="0"/>
    <w:rPr>
      <w:b/>
      <w:bCs/>
    </w:rPr>
  </w:style>
  <w:style w:type="character" w:customStyle="1" w:styleId="49">
    <w:name w:val="List Paragraph Char"/>
    <w:link w:val="39"/>
    <w:qFormat/>
    <w:uiPriority w:val="0"/>
  </w:style>
  <w:style w:type="character" w:customStyle="1" w:styleId="50">
    <w:name w:val="coder Char Char"/>
    <w:link w:val="32"/>
    <w:qFormat/>
    <w:uiPriority w:val="0"/>
    <w:rPr>
      <w:sz w:val="21"/>
      <w:shd w:val="clear" w:color="auto" w:fill="D9D9D9"/>
    </w:rPr>
  </w:style>
  <w:style w:type="character" w:customStyle="1" w:styleId="51">
    <w:name w:val="HTML 预设格式 字符"/>
    <w:link w:val="18"/>
    <w:qFormat/>
    <w:uiPriority w:val="99"/>
    <w:rPr>
      <w:rFonts w:ascii="宋体" w:hAnsi="宋体"/>
      <w:sz w:val="24"/>
      <w:szCs w:val="24"/>
    </w:rPr>
  </w:style>
  <w:style w:type="character" w:customStyle="1" w:styleId="52">
    <w:name w:val="3标题三 Char Char"/>
    <w:link w:val="44"/>
    <w:qFormat/>
    <w:uiPriority w:val="0"/>
    <w:rPr>
      <w:b/>
      <w:bCs/>
      <w:kern w:val="2"/>
      <w:sz w:val="24"/>
      <w:szCs w:val="32"/>
    </w:rPr>
  </w:style>
  <w:style w:type="character" w:customStyle="1" w:styleId="53">
    <w:name w:val="标题 3 字符"/>
    <w:link w:val="4"/>
    <w:qFormat/>
    <w:uiPriority w:val="0"/>
    <w:rPr>
      <w:b/>
      <w:bCs/>
      <w:kern w:val="2"/>
      <w:sz w:val="32"/>
      <w:szCs w:val="32"/>
    </w:rPr>
  </w:style>
  <w:style w:type="character" w:customStyle="1" w:styleId="54">
    <w:name w:val="样式 首行缩进:  2 字符 Char Char"/>
    <w:link w:val="34"/>
    <w:qFormat/>
    <w:uiPriority w:val="0"/>
    <w:rPr>
      <w:rFonts w:cs="宋体"/>
      <w:kern w:val="2"/>
      <w:sz w:val="21"/>
    </w:rPr>
  </w:style>
  <w:style w:type="character" w:customStyle="1" w:styleId="55">
    <w:name w:val="annotation reference"/>
    <w:qFormat/>
    <w:uiPriority w:val="0"/>
    <w:rPr>
      <w:sz w:val="21"/>
      <w:szCs w:val="21"/>
    </w:rPr>
  </w:style>
  <w:style w:type="character" w:customStyle="1" w:styleId="56">
    <w:name w:val="2标题二 Char Char"/>
    <w:link w:val="29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character" w:customStyle="1" w:styleId="57">
    <w:name w:val="标题 2 字符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58">
    <w:name w:val="4正文 Char Char"/>
    <w:link w:val="38"/>
    <w:qFormat/>
    <w:uiPriority w:val="0"/>
    <w:rPr>
      <w:rFonts w:ascii="Courier New" w:cs="Courier New"/>
      <w:kern w:val="2"/>
      <w:sz w:val="21"/>
    </w:rPr>
  </w:style>
  <w:style w:type="character" w:customStyle="1" w:styleId="59">
    <w:name w:val="1标题一 Char Char"/>
    <w:link w:val="30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CH\&#35838;&#20214;\&#21069;&#31471;\05&#31227;&#21160;&#39640;&#32423;&#38454;&#27573;\Vue\&#35838;&#22530;&#31508;&#35760;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课堂笔记模板.dotx</Template>
  <Company>itcast</Company>
  <Pages>13</Pages>
  <Words>3564</Words>
  <Characters>5521</Characters>
  <Lines>163</Lines>
  <Paragraphs>46</Paragraphs>
  <TotalTime>352</TotalTime>
  <ScaleCrop>false</ScaleCrop>
  <LinksUpToDate>false</LinksUpToDate>
  <CharactersWithSpaces>6250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2017-02-15T06:44:00Z</dcterms:created>
  <dc:creator>Administrator</dc:creator>
  <cp:lastModifiedBy>黄书成</cp:lastModifiedBy>
  <cp:lastPrinted>2411-12-31T15:59:00Z</cp:lastPrinted>
  <dcterms:modified xsi:type="dcterms:W3CDTF">2022-06-15T01:23:32Z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D5D48D90271146D8AD9C9EEBCC96854D</vt:lpwstr>
  </property>
</Properties>
</file>